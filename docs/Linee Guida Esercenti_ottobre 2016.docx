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E881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63ABA096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4A3C80EB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6880B0CB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2C0B3AC2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45D9E43E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5315E81A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160D1AAE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0FC537A4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1BF44B6C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05FE3499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04347434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6B5A9F38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0E9B0741" w14:textId="77777777" w:rsidR="00085EFA" w:rsidRDefault="00085EFA" w:rsidP="00B95149">
      <w:pPr>
        <w:pStyle w:val="Titolospecifica"/>
        <w:spacing w:before="0" w:after="0"/>
        <w:rPr>
          <w:i w:val="0"/>
        </w:rPr>
      </w:pPr>
    </w:p>
    <w:p w14:paraId="0A761586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0E2A9CD4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13CF223F" w14:textId="77777777" w:rsidR="00B95149" w:rsidRDefault="00B95149" w:rsidP="00B95149">
      <w:pPr>
        <w:pStyle w:val="Titolospecifica"/>
        <w:spacing w:before="0" w:after="0"/>
        <w:rPr>
          <w:i w:val="0"/>
        </w:rPr>
      </w:pPr>
    </w:p>
    <w:p w14:paraId="0ADECC05" w14:textId="502AA9C1" w:rsidR="00E06DEA" w:rsidRDefault="00554056" w:rsidP="00B95149">
      <w:pPr>
        <w:pStyle w:val="Titolospecifica"/>
        <w:spacing w:before="0" w:after="0"/>
        <w:rPr>
          <w:i w:val="0"/>
        </w:rPr>
      </w:pPr>
      <w:r>
        <w:rPr>
          <w:i w:val="0"/>
        </w:rPr>
        <w:t xml:space="preserve">WEB APP </w:t>
      </w:r>
      <w:r w:rsidR="00AD07A4">
        <w:rPr>
          <w:i w:val="0"/>
        </w:rPr>
        <w:t>“</w:t>
      </w:r>
      <w:r w:rsidR="00D830BF">
        <w:rPr>
          <w:i w:val="0"/>
        </w:rPr>
        <w:t>18app</w:t>
      </w:r>
      <w:r w:rsidR="00AD07A4">
        <w:rPr>
          <w:i w:val="0"/>
        </w:rPr>
        <w:t>”</w:t>
      </w:r>
    </w:p>
    <w:p w14:paraId="27E49E6E" w14:textId="77777777" w:rsidR="00E06DEA" w:rsidRDefault="00E06DEA" w:rsidP="00B95149">
      <w:pPr>
        <w:pStyle w:val="Titolospecifica"/>
        <w:spacing w:before="0" w:after="0"/>
        <w:rPr>
          <w:i w:val="0"/>
        </w:rPr>
      </w:pPr>
    </w:p>
    <w:p w14:paraId="7242966A" w14:textId="39956DCF" w:rsidR="00E06DEA" w:rsidRDefault="00B1319F" w:rsidP="00B95149">
      <w:pPr>
        <w:pStyle w:val="Titolospecifica"/>
        <w:spacing w:before="0" w:after="0"/>
        <w:rPr>
          <w:i w:val="0"/>
        </w:rPr>
      </w:pPr>
      <w:r>
        <w:rPr>
          <w:i w:val="0"/>
        </w:rPr>
        <w:t xml:space="preserve">LINEE GUIDA PER </w:t>
      </w:r>
      <w:r w:rsidR="00D830BF">
        <w:rPr>
          <w:i w:val="0"/>
        </w:rPr>
        <w:t>esercenti</w:t>
      </w:r>
    </w:p>
    <w:p w14:paraId="089E98D0" w14:textId="77777777" w:rsidR="00E06DEA" w:rsidRDefault="00E06DEA" w:rsidP="00B95149">
      <w:pPr>
        <w:pStyle w:val="Titolospecifica"/>
        <w:spacing w:before="0" w:after="0"/>
        <w:rPr>
          <w:i w:val="0"/>
        </w:rPr>
      </w:pPr>
    </w:p>
    <w:p w14:paraId="2B7D79BA" w14:textId="2F68ED19" w:rsidR="005C5AF8" w:rsidRDefault="005C5AF8" w:rsidP="00B95149">
      <w:pPr>
        <w:pStyle w:val="Titolospecifica"/>
        <w:spacing w:before="0" w:after="0"/>
        <w:rPr>
          <w:i w:val="0"/>
        </w:rPr>
      </w:pPr>
    </w:p>
    <w:p w14:paraId="33A45C06" w14:textId="77777777" w:rsidR="00B95149" w:rsidRDefault="00B95149" w:rsidP="00B95149">
      <w:pPr>
        <w:pStyle w:val="Indice"/>
        <w:jc w:val="both"/>
      </w:pPr>
    </w:p>
    <w:p w14:paraId="436B2BB8" w14:textId="77777777" w:rsidR="00B95149" w:rsidRDefault="00B95149" w:rsidP="00B95149">
      <w:pPr>
        <w:pStyle w:val="Indice"/>
        <w:jc w:val="both"/>
      </w:pPr>
    </w:p>
    <w:p w14:paraId="1C1B263D" w14:textId="77777777" w:rsidR="00B95149" w:rsidRDefault="00B95149" w:rsidP="00B95149">
      <w:pPr>
        <w:pStyle w:val="Indice"/>
        <w:jc w:val="both"/>
      </w:pPr>
    </w:p>
    <w:p w14:paraId="5896BEE3" w14:textId="77777777" w:rsidR="00B95149" w:rsidRDefault="00B95149" w:rsidP="00B95149">
      <w:pPr>
        <w:pStyle w:val="Indice"/>
        <w:jc w:val="both"/>
      </w:pPr>
    </w:p>
    <w:p w14:paraId="1F724E34" w14:textId="77777777" w:rsidR="00085EFA" w:rsidRPr="00085EFA" w:rsidRDefault="00085EFA" w:rsidP="00085EFA"/>
    <w:p w14:paraId="2A25EFCF" w14:textId="77777777" w:rsidR="00B95149" w:rsidRDefault="00B95149" w:rsidP="00B95149">
      <w:pPr>
        <w:pStyle w:val="Indice"/>
        <w:jc w:val="both"/>
      </w:pPr>
    </w:p>
    <w:p w14:paraId="25D0FE16" w14:textId="77777777" w:rsidR="000662F6" w:rsidRDefault="000662F6" w:rsidP="000662F6">
      <w:pPr>
        <w:jc w:val="center"/>
        <w:rPr>
          <w:sz w:val="22"/>
          <w:szCs w:val="22"/>
        </w:rPr>
      </w:pPr>
    </w:p>
    <w:p w14:paraId="4490AA85" w14:textId="6EE8DF37" w:rsidR="00E06DEA" w:rsidRDefault="00FC4E88" w:rsidP="000662F6">
      <w:pPr>
        <w:jc w:val="center"/>
        <w:rPr>
          <w:sz w:val="22"/>
          <w:szCs w:val="22"/>
        </w:rPr>
      </w:pPr>
      <w:r>
        <w:rPr>
          <w:sz w:val="22"/>
          <w:szCs w:val="22"/>
        </w:rPr>
        <w:t>ottobre</w:t>
      </w:r>
      <w:r w:rsidR="00E46268">
        <w:rPr>
          <w:sz w:val="22"/>
          <w:szCs w:val="22"/>
        </w:rPr>
        <w:t xml:space="preserve"> 2016</w:t>
      </w:r>
    </w:p>
    <w:p w14:paraId="34A2727F" w14:textId="77777777" w:rsidR="00D830BF" w:rsidRDefault="00D830BF" w:rsidP="00B95149">
      <w:pPr>
        <w:pStyle w:val="Indice"/>
        <w:jc w:val="both"/>
      </w:pPr>
    </w:p>
    <w:p w14:paraId="416A74B2" w14:textId="77777777" w:rsidR="00305505" w:rsidRDefault="00305505" w:rsidP="00305505">
      <w:pPr>
        <w:autoSpaceDE/>
        <w:autoSpaceDN/>
      </w:pPr>
      <w:bookmarkStart w:id="0" w:name="_Toc284200930"/>
      <w:bookmarkStart w:id="1" w:name="_Toc284200989"/>
      <w:bookmarkStart w:id="2" w:name="_Toc284201116"/>
      <w:bookmarkStart w:id="3" w:name="_Toc284201455"/>
      <w:bookmarkStart w:id="4" w:name="_Toc284201510"/>
      <w:bookmarkStart w:id="5" w:name="_Toc284201552"/>
      <w:bookmarkStart w:id="6" w:name="_Toc284201608"/>
      <w:bookmarkStart w:id="7" w:name="_Toc284201638"/>
      <w:bookmarkStart w:id="8" w:name="_Toc284201924"/>
      <w:bookmarkStart w:id="9" w:name="_Toc284204159"/>
      <w:bookmarkStart w:id="10" w:name="_Toc284205186"/>
      <w:bookmarkStart w:id="11" w:name="_Toc284205319"/>
      <w:bookmarkStart w:id="12" w:name="_Toc284205420"/>
      <w:bookmarkStart w:id="13" w:name="_Toc284205495"/>
      <w:bookmarkStart w:id="14" w:name="_Toc284205609"/>
      <w:bookmarkStart w:id="15" w:name="_Toc300028574"/>
      <w:bookmarkStart w:id="16" w:name="_Toc300028589"/>
      <w:bookmarkStart w:id="17" w:name="_Toc300039619"/>
      <w:bookmarkStart w:id="18" w:name="_Toc300119154"/>
      <w:bookmarkStart w:id="19" w:name="_Toc300119286"/>
      <w:bookmarkStart w:id="20" w:name="_Toc284364042"/>
      <w:bookmarkStart w:id="21" w:name="_Toc284364152"/>
    </w:p>
    <w:p w14:paraId="2C0BB97E" w14:textId="77777777" w:rsidR="00305505" w:rsidRDefault="00305505" w:rsidP="00305505">
      <w:pPr>
        <w:autoSpaceDE/>
        <w:autoSpaceDN/>
      </w:pPr>
    </w:p>
    <w:p w14:paraId="58D7CEAB" w14:textId="77777777" w:rsidR="00305505" w:rsidRDefault="00305505" w:rsidP="00305505">
      <w:pPr>
        <w:autoSpaceDE/>
        <w:autoSpaceDN/>
      </w:pPr>
    </w:p>
    <w:p w14:paraId="6A20634A" w14:textId="77777777" w:rsidR="00305505" w:rsidRDefault="00305505" w:rsidP="00305505">
      <w:pPr>
        <w:autoSpaceDE/>
        <w:autoSpaceDN/>
      </w:pPr>
    </w:p>
    <w:p w14:paraId="5B8C6F3A" w14:textId="77777777" w:rsidR="00375920" w:rsidRDefault="00375920" w:rsidP="00305505">
      <w:pPr>
        <w:autoSpaceDE/>
        <w:autoSpaceDN/>
      </w:pPr>
    </w:p>
    <w:p w14:paraId="2B7D7A0E" w14:textId="3F89026A" w:rsidR="00740263" w:rsidRPr="00305505" w:rsidRDefault="00C32D57" w:rsidP="00305505">
      <w:pPr>
        <w:autoSpaceDE/>
        <w:autoSpaceDN/>
        <w:rPr>
          <w:rStyle w:val="CorpotestoCarattere"/>
          <w:b/>
          <w:bCs/>
          <w:caps/>
          <w:sz w:val="20"/>
        </w:rPr>
      </w:pPr>
      <w:r>
        <w:rPr>
          <w:rStyle w:val="CorpotestoCarattere"/>
        </w:rPr>
        <w:lastRenderedPageBreak/>
        <w:t>La</w:t>
      </w:r>
      <w:r w:rsidR="00CA6274">
        <w:rPr>
          <w:rStyle w:val="CorpotestoCarattere"/>
        </w:rPr>
        <w:t xml:space="preserve"> Legge n. 208 del 28 dicembre 2015</w:t>
      </w:r>
      <w:r w:rsidR="009A6636">
        <w:rPr>
          <w:rStyle w:val="CorpotestoCarattere"/>
        </w:rPr>
        <w:t xml:space="preserve"> assegna un </w:t>
      </w:r>
      <w:r w:rsidR="00554056">
        <w:rPr>
          <w:rStyle w:val="CorpotestoCarattere"/>
        </w:rPr>
        <w:t xml:space="preserve">bonus </w:t>
      </w:r>
      <w:r w:rsidR="009A6636">
        <w:rPr>
          <w:rStyle w:val="CorpotestoCarattere"/>
        </w:rPr>
        <w:t xml:space="preserve">di 500 euro ai cittadini residenti </w:t>
      </w:r>
      <w:r w:rsidR="00EC46ED">
        <w:rPr>
          <w:rStyle w:val="CorpotestoCarattere"/>
        </w:rPr>
        <w:t>in Italia</w:t>
      </w:r>
      <w:r w:rsidR="009A6636">
        <w:rPr>
          <w:rStyle w:val="CorpotestoCarattere"/>
        </w:rPr>
        <w:t xml:space="preserve"> (in possesso, ove previsto, di permesso di soggiorno in corso di validità) che compiono diciotto anni </w:t>
      </w:r>
      <w:r>
        <w:rPr>
          <w:rStyle w:val="CorpotestoCarattere"/>
        </w:rPr>
        <w:t>nel 2016.</w:t>
      </w:r>
    </w:p>
    <w:p w14:paraId="4F21B86F" w14:textId="3FEF20F6" w:rsidR="009A6636" w:rsidRDefault="009A6636" w:rsidP="00305505">
      <w:pPr>
        <w:pStyle w:val="CorpotestoCarattere1"/>
        <w:ind w:left="0"/>
        <w:jc w:val="both"/>
        <w:rPr>
          <w:rStyle w:val="CorpotestoCarattere"/>
        </w:rPr>
      </w:pPr>
      <w:r>
        <w:rPr>
          <w:rStyle w:val="CorpotestoCarattere"/>
        </w:rPr>
        <w:t xml:space="preserve">La gestione del </w:t>
      </w:r>
      <w:r w:rsidR="00264F2A">
        <w:rPr>
          <w:rStyle w:val="CorpotestoCarattere"/>
        </w:rPr>
        <w:t>bonus</w:t>
      </w:r>
      <w:r>
        <w:rPr>
          <w:rStyle w:val="CorpotestoCarattere"/>
        </w:rPr>
        <w:t xml:space="preserve"> </w:t>
      </w:r>
      <w:r w:rsidR="00593705">
        <w:rPr>
          <w:rStyle w:val="CorpotestoCarattere"/>
        </w:rPr>
        <w:t xml:space="preserve">può avvenire tramite qualunque </w:t>
      </w:r>
      <w:r w:rsidR="00CA6274">
        <w:rPr>
          <w:rStyle w:val="CorpotestoCarattere"/>
        </w:rPr>
        <w:t xml:space="preserve">tipo </w:t>
      </w:r>
      <w:proofErr w:type="spellStart"/>
      <w:r w:rsidR="00593705">
        <w:rPr>
          <w:rStyle w:val="CorpotestoCarattere"/>
        </w:rPr>
        <w:t>device</w:t>
      </w:r>
      <w:proofErr w:type="spellEnd"/>
      <w:r w:rsidR="00593705">
        <w:rPr>
          <w:rStyle w:val="CorpotestoCarattere"/>
        </w:rPr>
        <w:t xml:space="preserve"> (</w:t>
      </w:r>
      <w:proofErr w:type="spellStart"/>
      <w:r w:rsidR="00593705">
        <w:rPr>
          <w:rStyle w:val="CorpotestoCarattere"/>
        </w:rPr>
        <w:t>smartphone</w:t>
      </w:r>
      <w:proofErr w:type="spellEnd"/>
      <w:r w:rsidR="00593705">
        <w:rPr>
          <w:rStyle w:val="CorpotestoCarattere"/>
        </w:rPr>
        <w:t xml:space="preserve">, </w:t>
      </w:r>
      <w:proofErr w:type="spellStart"/>
      <w:r w:rsidR="00593705">
        <w:rPr>
          <w:rStyle w:val="CorpotestoCarattere"/>
        </w:rPr>
        <w:t>tablet</w:t>
      </w:r>
      <w:proofErr w:type="spellEnd"/>
      <w:r w:rsidR="00593705">
        <w:rPr>
          <w:rStyle w:val="CorpotestoCarattere"/>
        </w:rPr>
        <w:t>,</w:t>
      </w:r>
      <w:r w:rsidR="00554056">
        <w:rPr>
          <w:rStyle w:val="CorpotestoCarattere"/>
        </w:rPr>
        <w:t xml:space="preserve"> computer) connesso ad </w:t>
      </w:r>
      <w:r w:rsidR="00AD07A4">
        <w:rPr>
          <w:rStyle w:val="CorpotestoCarattere"/>
        </w:rPr>
        <w:t>I</w:t>
      </w:r>
      <w:r w:rsidR="00554056">
        <w:rPr>
          <w:rStyle w:val="CorpotestoCarattere"/>
        </w:rPr>
        <w:t>nternet,</w:t>
      </w:r>
      <w:r w:rsidR="00593705">
        <w:rPr>
          <w:rStyle w:val="CorpotestoCarattere"/>
        </w:rPr>
        <w:t xml:space="preserve"> </w:t>
      </w:r>
      <w:r>
        <w:rPr>
          <w:rStyle w:val="CorpotestoCarattere"/>
        </w:rPr>
        <w:t>sia da parte dei diciottenni che da parte degli esercenti</w:t>
      </w:r>
      <w:r w:rsidR="00CA6274">
        <w:rPr>
          <w:rStyle w:val="CorpotestoCarattere"/>
        </w:rPr>
        <w:t xml:space="preserve"> (soggetti </w:t>
      </w:r>
      <w:proofErr w:type="spellStart"/>
      <w:r w:rsidR="00CA6274">
        <w:rPr>
          <w:rStyle w:val="CorpotestoCarattere"/>
        </w:rPr>
        <w:t>pubbilici</w:t>
      </w:r>
      <w:proofErr w:type="spellEnd"/>
      <w:r w:rsidR="00CA6274">
        <w:rPr>
          <w:rStyle w:val="CorpotestoCarattere"/>
        </w:rPr>
        <w:t xml:space="preserve"> o privati)</w:t>
      </w:r>
      <w:r>
        <w:rPr>
          <w:rStyle w:val="CorpotestoCarattere"/>
        </w:rPr>
        <w:t xml:space="preserve"> presso i quali acquistare i </w:t>
      </w:r>
      <w:r w:rsidR="00F872EA">
        <w:rPr>
          <w:rStyle w:val="CorpotestoCarattere"/>
        </w:rPr>
        <w:t>prodott</w:t>
      </w:r>
      <w:r>
        <w:rPr>
          <w:rStyle w:val="CorpotestoCarattere"/>
        </w:rPr>
        <w:t xml:space="preserve">i previsti riconducibili </w:t>
      </w:r>
      <w:r w:rsidR="00593705">
        <w:rPr>
          <w:rStyle w:val="CorpotestoCarattere"/>
        </w:rPr>
        <w:t>alle seguenti categorie</w:t>
      </w:r>
      <w:r w:rsidR="00264F2A">
        <w:rPr>
          <w:rStyle w:val="CorpotestoCarattere"/>
        </w:rPr>
        <w:t xml:space="preserve">: </w:t>
      </w:r>
      <w:r w:rsidR="00CA6274">
        <w:rPr>
          <w:rStyle w:val="CorpotestoCarattere"/>
        </w:rPr>
        <w:t>cinema, concerti, eventi culturali, libri, musei, monumenti, parchi naturali ed aree archeologiche, teatro e danza.</w:t>
      </w:r>
    </w:p>
    <w:p w14:paraId="2B7D7A0F" w14:textId="53D04F7D" w:rsidR="005A245D" w:rsidRDefault="00F10908" w:rsidP="00305505">
      <w:pPr>
        <w:pStyle w:val="CorpotestoCarattere1"/>
        <w:ind w:left="0"/>
        <w:jc w:val="both"/>
        <w:rPr>
          <w:rStyle w:val="CorpotestoCarattere"/>
        </w:rPr>
      </w:pPr>
      <w:r>
        <w:rPr>
          <w:rStyle w:val="CorpotestoCarattere"/>
        </w:rPr>
        <w:t>In particolare</w:t>
      </w:r>
      <w:r w:rsidR="009C004D">
        <w:rPr>
          <w:rStyle w:val="CorpotestoCarattere"/>
        </w:rPr>
        <w:t xml:space="preserve">, nella web </w:t>
      </w:r>
      <w:proofErr w:type="spellStart"/>
      <w:r w:rsidR="009C004D">
        <w:rPr>
          <w:rStyle w:val="CorpotestoCarattere"/>
        </w:rPr>
        <w:t>app</w:t>
      </w:r>
      <w:proofErr w:type="spellEnd"/>
      <w:r>
        <w:rPr>
          <w:rStyle w:val="CorpotestoCarattere"/>
        </w:rPr>
        <w:t xml:space="preserve"> gli esercenti avranno a disposizione le seguenti funzionalità</w:t>
      </w:r>
      <w:r w:rsidR="005A245D">
        <w:rPr>
          <w:rStyle w:val="CorpotestoCarattere"/>
        </w:rPr>
        <w:t>:</w:t>
      </w:r>
    </w:p>
    <w:p w14:paraId="2B7D7A10" w14:textId="482C1524" w:rsidR="00005376" w:rsidRDefault="00F10908" w:rsidP="00CA6274">
      <w:pPr>
        <w:pStyle w:val="CorpotestoCarattere1"/>
        <w:numPr>
          <w:ilvl w:val="0"/>
          <w:numId w:val="26"/>
        </w:numPr>
        <w:jc w:val="both"/>
        <w:rPr>
          <w:rStyle w:val="CorpotestoCarattere"/>
        </w:rPr>
      </w:pPr>
      <w:r>
        <w:rPr>
          <w:rStyle w:val="CorpotestoCarattere"/>
        </w:rPr>
        <w:t>registrazione al servizio</w:t>
      </w:r>
      <w:r w:rsidR="00005376">
        <w:rPr>
          <w:rStyle w:val="CorpotestoCarattere"/>
        </w:rPr>
        <w:t>;</w:t>
      </w:r>
    </w:p>
    <w:p w14:paraId="65BC5FE3" w14:textId="3B92116F" w:rsidR="00AD07A4" w:rsidRDefault="00AD07A4" w:rsidP="00CA6274">
      <w:pPr>
        <w:pStyle w:val="CorpotestoCarattere1"/>
        <w:numPr>
          <w:ilvl w:val="0"/>
          <w:numId w:val="26"/>
        </w:numPr>
        <w:jc w:val="both"/>
        <w:rPr>
          <w:rStyle w:val="CorpotestoCarattere"/>
        </w:rPr>
      </w:pPr>
      <w:r>
        <w:rPr>
          <w:rStyle w:val="CorpotestoCarattere"/>
        </w:rPr>
        <w:t>v</w:t>
      </w:r>
      <w:r w:rsidR="00F872EA">
        <w:rPr>
          <w:rStyle w:val="CorpotestoCarattere"/>
        </w:rPr>
        <w:t>endita attraverso esercizio fis</w:t>
      </w:r>
      <w:r>
        <w:rPr>
          <w:rStyle w:val="CorpotestoCarattere"/>
        </w:rPr>
        <w:t>ico oppure on line</w:t>
      </w:r>
    </w:p>
    <w:p w14:paraId="2B7D7A11" w14:textId="4E2D6EDC" w:rsidR="000C4FC4" w:rsidRDefault="00F10908" w:rsidP="00CA6274">
      <w:pPr>
        <w:pStyle w:val="CorpotestoCarattere1"/>
        <w:numPr>
          <w:ilvl w:val="0"/>
          <w:numId w:val="26"/>
        </w:numPr>
        <w:jc w:val="both"/>
        <w:rPr>
          <w:rStyle w:val="CorpotestoCarattere"/>
        </w:rPr>
      </w:pPr>
      <w:r>
        <w:rPr>
          <w:rStyle w:val="CorpotestoCarattere"/>
        </w:rPr>
        <w:t xml:space="preserve">controllo e </w:t>
      </w:r>
      <w:r w:rsidR="00CA6274">
        <w:rPr>
          <w:rStyle w:val="CorpotestoCarattere"/>
        </w:rPr>
        <w:t xml:space="preserve">riscossione </w:t>
      </w:r>
      <w:r>
        <w:rPr>
          <w:rStyle w:val="CorpotestoCarattere"/>
        </w:rPr>
        <w:t xml:space="preserve">dei buoni di acquisto </w:t>
      </w:r>
    </w:p>
    <w:p w14:paraId="65FAA5DD" w14:textId="5BB9FA95" w:rsidR="00F83EAC" w:rsidRDefault="00F83EAC" w:rsidP="00CA6274">
      <w:pPr>
        <w:pStyle w:val="CorpotestoCarattere1"/>
        <w:numPr>
          <w:ilvl w:val="0"/>
          <w:numId w:val="26"/>
        </w:numPr>
        <w:jc w:val="both"/>
        <w:rPr>
          <w:rStyle w:val="CorpotestoCarattere"/>
        </w:rPr>
      </w:pPr>
      <w:r>
        <w:rPr>
          <w:rStyle w:val="CorpotestoCarattere"/>
        </w:rPr>
        <w:t>fatturazione</w:t>
      </w:r>
    </w:p>
    <w:p w14:paraId="1BA98AE0" w14:textId="77777777" w:rsidR="00AC1932" w:rsidRDefault="00AC1932" w:rsidP="003D5688">
      <w:pPr>
        <w:pStyle w:val="CorpotestoCarattere1"/>
        <w:jc w:val="both"/>
        <w:rPr>
          <w:rStyle w:val="CorpotestoCarattere"/>
        </w:rPr>
      </w:pPr>
    </w:p>
    <w:p w14:paraId="2B7D7A24" w14:textId="77777777" w:rsidR="0035356A" w:rsidRDefault="0035356A" w:rsidP="00FA2C4E">
      <w:pPr>
        <w:pStyle w:val="CorpotestoCarattere1"/>
        <w:ind w:left="1267"/>
        <w:jc w:val="both"/>
        <w:rPr>
          <w:rStyle w:val="CorpotestoCarattere"/>
        </w:rPr>
      </w:pPr>
    </w:p>
    <w:p w14:paraId="2B7D7B2C" w14:textId="77777777" w:rsidR="00F82ADD" w:rsidRPr="00CD3145" w:rsidRDefault="00F82ADD" w:rsidP="00522017">
      <w:pPr>
        <w:pStyle w:val="Corpotesto"/>
        <w:rPr>
          <w:sz w:val="22"/>
          <w:szCs w:val="22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2B7D7B2D" w14:textId="018DF783" w:rsidR="00DD136E" w:rsidRPr="00CD3145" w:rsidRDefault="00DD136E">
      <w:pPr>
        <w:autoSpaceDE/>
        <w:autoSpaceDN/>
        <w:rPr>
          <w:sz w:val="24"/>
        </w:rPr>
      </w:pPr>
    </w:p>
    <w:p w14:paraId="6072D1DD" w14:textId="37D66A1F" w:rsidR="00DD136E" w:rsidRPr="00CD3145" w:rsidRDefault="00DD136E">
      <w:pPr>
        <w:autoSpaceDE/>
        <w:autoSpaceDN/>
        <w:rPr>
          <w:sz w:val="24"/>
        </w:rPr>
      </w:pPr>
      <w:r w:rsidRPr="00CD3145">
        <w:br w:type="page"/>
      </w:r>
    </w:p>
    <w:p w14:paraId="232398EF" w14:textId="208A40A3" w:rsidR="00DD136E" w:rsidRDefault="00F872EA" w:rsidP="00DD136E">
      <w:pPr>
        <w:pStyle w:val="Titolo1"/>
      </w:pPr>
      <w:r>
        <w:lastRenderedPageBreak/>
        <w:t>REGISTRAZIONE AL SERVIZIO</w:t>
      </w:r>
    </w:p>
    <w:p w14:paraId="69F1CFCB" w14:textId="77777777" w:rsidR="00305505" w:rsidRDefault="00305505" w:rsidP="00305505">
      <w:pPr>
        <w:pStyle w:val="Corpotesto"/>
      </w:pPr>
    </w:p>
    <w:p w14:paraId="2FD9A9CE" w14:textId="4B619D0C" w:rsidR="003C0313" w:rsidRDefault="00CA6274" w:rsidP="00305505">
      <w:pPr>
        <w:pStyle w:val="Corpotesto"/>
        <w:rPr>
          <w:rStyle w:val="CorpotestoCarattere"/>
        </w:rPr>
      </w:pPr>
      <w:r>
        <w:rPr>
          <w:rStyle w:val="CorpotestoCarattere"/>
        </w:rPr>
        <w:t>“18app” può essere utilizzato solo dagli esercenti con credenziali di accesso ai Servizi Telematici dell’Agenzia delle Entrate e che hanno incaricato dei soggetti ad operare per proprio conto.</w:t>
      </w:r>
      <w:r w:rsidR="00F83EAC">
        <w:rPr>
          <w:rStyle w:val="CorpotestoCarattere"/>
        </w:rPr>
        <w:t xml:space="preserve"> </w:t>
      </w:r>
      <w:r w:rsidR="00AA724A" w:rsidRPr="00E10BF1">
        <w:rPr>
          <w:rStyle w:val="CorpotestoCarattere"/>
        </w:rPr>
        <w:t xml:space="preserve">Gli esercenti </w:t>
      </w:r>
      <w:r w:rsidR="00554056">
        <w:rPr>
          <w:rStyle w:val="CorpotestoCarattere"/>
        </w:rPr>
        <w:t>si devono</w:t>
      </w:r>
      <w:r w:rsidR="00F872EA">
        <w:rPr>
          <w:rStyle w:val="CorpotestoCarattere"/>
        </w:rPr>
        <w:t>, quindi,</w:t>
      </w:r>
      <w:r w:rsidR="00554056">
        <w:rPr>
          <w:rStyle w:val="CorpotestoCarattere"/>
        </w:rPr>
        <w:t xml:space="preserve"> obbligatoriamente regi</w:t>
      </w:r>
      <w:r w:rsidR="00C228C0">
        <w:rPr>
          <w:rStyle w:val="CorpotestoCarattere"/>
        </w:rPr>
        <w:t>strare</w:t>
      </w:r>
      <w:r w:rsidR="00AA724A" w:rsidRPr="00E10BF1">
        <w:rPr>
          <w:rStyle w:val="CorpotestoCarattere"/>
        </w:rPr>
        <w:t xml:space="preserve"> </w:t>
      </w:r>
      <w:r w:rsidR="00C228C0">
        <w:rPr>
          <w:rStyle w:val="CorpotestoCarattere"/>
        </w:rPr>
        <w:t xml:space="preserve">alla web </w:t>
      </w:r>
      <w:proofErr w:type="spellStart"/>
      <w:r w:rsidR="00C228C0">
        <w:rPr>
          <w:rStyle w:val="CorpotestoCarattere"/>
        </w:rPr>
        <w:t>app</w:t>
      </w:r>
      <w:proofErr w:type="spellEnd"/>
      <w:r w:rsidR="00C228C0" w:rsidRPr="00E10BF1">
        <w:rPr>
          <w:rStyle w:val="CorpotestoCarattere"/>
        </w:rPr>
        <w:t xml:space="preserve"> </w:t>
      </w:r>
      <w:r w:rsidR="00E10BF1" w:rsidRPr="00E10BF1">
        <w:rPr>
          <w:rStyle w:val="CorpotestoCarattere"/>
        </w:rPr>
        <w:t xml:space="preserve">per </w:t>
      </w:r>
      <w:r w:rsidR="00FF0A8B">
        <w:rPr>
          <w:rStyle w:val="CorpotestoCarattere"/>
        </w:rPr>
        <w:t xml:space="preserve">poter </w:t>
      </w:r>
      <w:r w:rsidR="00C228C0">
        <w:rPr>
          <w:rStyle w:val="CorpotestoCarattere"/>
        </w:rPr>
        <w:t xml:space="preserve">vendere i </w:t>
      </w:r>
      <w:r w:rsidR="00264F2A">
        <w:rPr>
          <w:rStyle w:val="CorpotestoCarattere"/>
        </w:rPr>
        <w:t xml:space="preserve">propri </w:t>
      </w:r>
      <w:r w:rsidR="00C228C0">
        <w:rPr>
          <w:rStyle w:val="CorpotestoCarattere"/>
        </w:rPr>
        <w:t>prodotti</w:t>
      </w:r>
      <w:r w:rsidR="00264F2A">
        <w:rPr>
          <w:rStyle w:val="CorpotestoCarattere"/>
        </w:rPr>
        <w:t>.</w:t>
      </w:r>
    </w:p>
    <w:p w14:paraId="64F25CEC" w14:textId="77777777" w:rsidR="00FF0A8B" w:rsidRDefault="00FF0A8B" w:rsidP="003D5688">
      <w:pPr>
        <w:pStyle w:val="Corpotesto"/>
        <w:ind w:left="907"/>
        <w:rPr>
          <w:rStyle w:val="CorpotestoCarattere"/>
        </w:rPr>
      </w:pPr>
    </w:p>
    <w:p w14:paraId="3EEC1D05" w14:textId="1E715CB1" w:rsidR="00FF0A8B" w:rsidRDefault="00C228C0" w:rsidP="00305505">
      <w:pPr>
        <w:pStyle w:val="Corpotesto"/>
        <w:rPr>
          <w:rStyle w:val="CorpotestoCarattere"/>
        </w:rPr>
      </w:pPr>
      <w:r>
        <w:rPr>
          <w:rStyle w:val="CorpotestoCarattere"/>
        </w:rPr>
        <w:t>Le fasi</w:t>
      </w:r>
      <w:r w:rsidR="00554056">
        <w:rPr>
          <w:rStyle w:val="CorpotestoCarattere"/>
        </w:rPr>
        <w:t xml:space="preserve"> della registrazione</w:t>
      </w:r>
      <w:r w:rsidR="00FF0A8B">
        <w:rPr>
          <w:rStyle w:val="CorpotestoCarattere"/>
        </w:rPr>
        <w:t>:</w:t>
      </w:r>
    </w:p>
    <w:p w14:paraId="4FAE3125" w14:textId="77777777" w:rsidR="00FF0A8B" w:rsidRDefault="00FF0A8B" w:rsidP="003D5688">
      <w:pPr>
        <w:pStyle w:val="Corpotesto"/>
        <w:ind w:left="907"/>
        <w:rPr>
          <w:rStyle w:val="CorpotestoCarattere"/>
        </w:rPr>
      </w:pPr>
    </w:p>
    <w:p w14:paraId="56966E1D" w14:textId="6473A5E6" w:rsidR="00FF0A8B" w:rsidRDefault="0058001A" w:rsidP="00305505">
      <w:pPr>
        <w:pStyle w:val="Corpotesto"/>
        <w:rPr>
          <w:rStyle w:val="CorpotestoCarattere"/>
        </w:rPr>
      </w:pPr>
      <w:r>
        <w:rPr>
          <w:rStyle w:val="CorpotestoCarattere"/>
          <w:b/>
        </w:rPr>
        <w:t xml:space="preserve">- </w:t>
      </w:r>
      <w:r w:rsidR="00112298" w:rsidRPr="00C57DDA">
        <w:rPr>
          <w:rStyle w:val="CorpotestoCarattere"/>
          <w:b/>
        </w:rPr>
        <w:t>entro il 30 giugno 2017</w:t>
      </w:r>
      <w:r w:rsidR="00112298">
        <w:rPr>
          <w:rStyle w:val="CorpotestoCarattere"/>
        </w:rPr>
        <w:t xml:space="preserve"> </w:t>
      </w:r>
      <w:r w:rsidR="00FF0A8B">
        <w:rPr>
          <w:rStyle w:val="CorpotestoCarattere"/>
        </w:rPr>
        <w:t xml:space="preserve">registrazione </w:t>
      </w:r>
      <w:r w:rsidR="00C228C0">
        <w:rPr>
          <w:rStyle w:val="CorpotestoCarattere"/>
        </w:rPr>
        <w:t xml:space="preserve">alla web </w:t>
      </w:r>
      <w:proofErr w:type="spellStart"/>
      <w:r w:rsidR="00C228C0">
        <w:rPr>
          <w:rStyle w:val="CorpotestoCarattere"/>
        </w:rPr>
        <w:t>app</w:t>
      </w:r>
      <w:proofErr w:type="spellEnd"/>
      <w:r w:rsidR="00C228C0">
        <w:rPr>
          <w:rStyle w:val="CorpotestoCarattere"/>
        </w:rPr>
        <w:t xml:space="preserve"> </w:t>
      </w:r>
      <w:r w:rsidR="00264F2A">
        <w:rPr>
          <w:rStyle w:val="CorpotestoCarattere"/>
        </w:rPr>
        <w:t xml:space="preserve">con </w:t>
      </w:r>
      <w:r w:rsidR="00FF0A8B">
        <w:rPr>
          <w:rStyle w:val="CorpotestoCarattere"/>
        </w:rPr>
        <w:t>indicazione dei dati generali dell’esercente (dati anagrafici, di residenza</w:t>
      </w:r>
      <w:r w:rsidR="003D5688">
        <w:rPr>
          <w:rStyle w:val="CorpotestoCarattere"/>
        </w:rPr>
        <w:t xml:space="preserve">, </w:t>
      </w:r>
      <w:r w:rsidR="00FF0A8B">
        <w:rPr>
          <w:rStyle w:val="CorpotestoCarattere"/>
        </w:rPr>
        <w:t xml:space="preserve">codice ATECO, recapiti telefonici, </w:t>
      </w:r>
      <w:r w:rsidR="00C228C0">
        <w:rPr>
          <w:rStyle w:val="CorpotestoCarattere"/>
        </w:rPr>
        <w:t>mail</w:t>
      </w:r>
      <w:r w:rsidR="00FF0A8B">
        <w:rPr>
          <w:rStyle w:val="CorpotestoCarattere"/>
        </w:rPr>
        <w:t xml:space="preserve"> ed eventuale sito internet</w:t>
      </w:r>
      <w:r w:rsidR="003D5688">
        <w:rPr>
          <w:rStyle w:val="CorpotestoCarattere"/>
        </w:rPr>
        <w:t>, accettazione della normativa vigente</w:t>
      </w:r>
      <w:r w:rsidR="00FF0A8B">
        <w:rPr>
          <w:rStyle w:val="CorpotestoCarattere"/>
        </w:rPr>
        <w:t>)</w:t>
      </w:r>
      <w:r w:rsidR="00112298">
        <w:rPr>
          <w:rStyle w:val="CorpotestoCarattere"/>
        </w:rPr>
        <w:t>.</w:t>
      </w:r>
    </w:p>
    <w:p w14:paraId="236EB6A2" w14:textId="77777777" w:rsidR="00112298" w:rsidRDefault="00112298" w:rsidP="003D5688">
      <w:pPr>
        <w:pStyle w:val="Corpotesto"/>
        <w:ind w:left="907"/>
        <w:rPr>
          <w:rStyle w:val="CorpotestoCarattere"/>
        </w:rPr>
      </w:pPr>
    </w:p>
    <w:p w14:paraId="302E8331" w14:textId="5C600951" w:rsidR="00112298" w:rsidRDefault="0058001A" w:rsidP="00305505">
      <w:pPr>
        <w:pStyle w:val="Corpotesto"/>
        <w:rPr>
          <w:rStyle w:val="CorpotestoCarattere"/>
        </w:rPr>
      </w:pPr>
      <w:r>
        <w:rPr>
          <w:rStyle w:val="CorpotestoCarattere"/>
          <w:b/>
        </w:rPr>
        <w:t xml:space="preserve">- </w:t>
      </w:r>
      <w:r w:rsidR="00112298" w:rsidRPr="00C57DDA">
        <w:rPr>
          <w:rStyle w:val="CorpotestoCarattere"/>
          <w:b/>
        </w:rPr>
        <w:t>entro il 30 giugno 2017</w:t>
      </w:r>
      <w:r w:rsidR="00112298">
        <w:rPr>
          <w:rStyle w:val="CorpotestoCarattere"/>
        </w:rPr>
        <w:t xml:space="preserve"> indicazione di </w:t>
      </w:r>
      <w:r w:rsidR="00C228C0">
        <w:rPr>
          <w:rStyle w:val="CorpotestoCarattere"/>
        </w:rPr>
        <w:t xml:space="preserve">categorie di prodotto e prodotti </w:t>
      </w:r>
      <w:r w:rsidR="00112298">
        <w:rPr>
          <w:rStyle w:val="CorpotestoCarattere"/>
        </w:rPr>
        <w:t xml:space="preserve">vendibili sia </w:t>
      </w:r>
      <w:r w:rsidR="00C228C0">
        <w:rPr>
          <w:rStyle w:val="CorpotestoCarattere"/>
        </w:rPr>
        <w:t>nel proprio esercizio fisico</w:t>
      </w:r>
      <w:r w:rsidR="00112298">
        <w:rPr>
          <w:rStyle w:val="CorpotestoCarattere"/>
        </w:rPr>
        <w:t xml:space="preserve"> che </w:t>
      </w:r>
      <w:r w:rsidR="00264F2A">
        <w:rPr>
          <w:rStyle w:val="CorpotestoCarattere"/>
        </w:rPr>
        <w:t xml:space="preserve">in quello </w:t>
      </w:r>
      <w:r w:rsidR="00112298">
        <w:rPr>
          <w:rStyle w:val="CorpotestoCarattere"/>
        </w:rPr>
        <w:t xml:space="preserve">online. </w:t>
      </w:r>
    </w:p>
    <w:p w14:paraId="5DA8FE40" w14:textId="77777777" w:rsidR="003D5688" w:rsidRDefault="003D5688" w:rsidP="003D5688">
      <w:pPr>
        <w:pStyle w:val="Paragrafoelenco"/>
        <w:jc w:val="both"/>
        <w:rPr>
          <w:rStyle w:val="CorpotestoCarattere"/>
        </w:rPr>
      </w:pPr>
    </w:p>
    <w:p w14:paraId="19010F75" w14:textId="4791F59F" w:rsidR="003D5688" w:rsidRPr="0058001A" w:rsidRDefault="003B1607" w:rsidP="0058001A">
      <w:pPr>
        <w:jc w:val="both"/>
        <w:rPr>
          <w:rStyle w:val="CorpotestoCarattere"/>
          <w:szCs w:val="22"/>
        </w:rPr>
      </w:pPr>
      <w:r w:rsidRPr="00305505">
        <w:rPr>
          <w:rStyle w:val="CorpotestoCarattere"/>
          <w:szCs w:val="22"/>
        </w:rPr>
        <w:t xml:space="preserve">Al termine </w:t>
      </w:r>
      <w:r w:rsidR="00F83EAC">
        <w:rPr>
          <w:rStyle w:val="CorpotestoCarattere"/>
          <w:szCs w:val="22"/>
        </w:rPr>
        <w:t>della</w:t>
      </w:r>
      <w:r w:rsidRPr="00305505">
        <w:rPr>
          <w:rStyle w:val="CorpotestoCarattere"/>
          <w:szCs w:val="22"/>
        </w:rPr>
        <w:t xml:space="preserve"> registrazione, i</w:t>
      </w:r>
      <w:r w:rsidR="00F92E1F" w:rsidRPr="00305505">
        <w:rPr>
          <w:rStyle w:val="CorpotestoCarattere"/>
          <w:szCs w:val="22"/>
        </w:rPr>
        <w:t>l sistema assegnerà automaticamente</w:t>
      </w:r>
      <w:r w:rsidRPr="00305505">
        <w:rPr>
          <w:rStyle w:val="CorpotestoCarattere"/>
          <w:szCs w:val="22"/>
        </w:rPr>
        <w:t xml:space="preserve"> a ciascun </w:t>
      </w:r>
      <w:r w:rsidR="00554056" w:rsidRPr="00305505">
        <w:rPr>
          <w:rStyle w:val="CorpotestoCarattere"/>
          <w:szCs w:val="22"/>
        </w:rPr>
        <w:t xml:space="preserve">esercente </w:t>
      </w:r>
      <w:r w:rsidR="00F92E1F" w:rsidRPr="00305505">
        <w:rPr>
          <w:rStyle w:val="CorpotestoCarattere"/>
          <w:szCs w:val="22"/>
        </w:rPr>
        <w:t xml:space="preserve">un “codice esercente” di 5 caratteri alfanumerici da utilizzare in fase di </w:t>
      </w:r>
      <w:r w:rsidR="00264F2A">
        <w:rPr>
          <w:rStyle w:val="CorpotestoCarattere"/>
          <w:szCs w:val="22"/>
        </w:rPr>
        <w:t>riscossione</w:t>
      </w:r>
      <w:r w:rsidR="00F92E1F" w:rsidRPr="00305505">
        <w:rPr>
          <w:rStyle w:val="CorpotestoCarattere"/>
          <w:szCs w:val="22"/>
        </w:rPr>
        <w:t xml:space="preserve"> dei</w:t>
      </w:r>
      <w:r w:rsidR="00F83EAC">
        <w:rPr>
          <w:rStyle w:val="CorpotestoCarattere"/>
          <w:szCs w:val="22"/>
        </w:rPr>
        <w:t xml:space="preserve"> buoni. </w:t>
      </w:r>
      <w:r w:rsidR="003D5688" w:rsidRPr="00E10BF1">
        <w:rPr>
          <w:rStyle w:val="CorpotestoCarattere"/>
        </w:rPr>
        <w:t xml:space="preserve">Gli esercenti </w:t>
      </w:r>
      <w:r w:rsidR="003D5688">
        <w:rPr>
          <w:rStyle w:val="CorpotestoCarattere"/>
        </w:rPr>
        <w:t xml:space="preserve">possono modificare le informazioni registrate ogni </w:t>
      </w:r>
      <w:r w:rsidR="00264F2A">
        <w:rPr>
          <w:rStyle w:val="CorpotestoCarattere"/>
        </w:rPr>
        <w:t xml:space="preserve">qual </w:t>
      </w:r>
      <w:r w:rsidR="003D5688">
        <w:rPr>
          <w:rStyle w:val="CorpotestoCarattere"/>
        </w:rPr>
        <w:t xml:space="preserve">volta </w:t>
      </w:r>
      <w:r w:rsidR="009940A8">
        <w:rPr>
          <w:rStyle w:val="CorpotestoCarattere"/>
        </w:rPr>
        <w:t>vorranno</w:t>
      </w:r>
      <w:r w:rsidR="003D5688">
        <w:rPr>
          <w:rStyle w:val="CorpotestoCarattere"/>
        </w:rPr>
        <w:t xml:space="preserve"> (ad esempio</w:t>
      </w:r>
      <w:r w:rsidR="00264F2A">
        <w:rPr>
          <w:rStyle w:val="CorpotestoCarattere"/>
        </w:rPr>
        <w:t>:</w:t>
      </w:r>
      <w:r w:rsidR="003D5688">
        <w:rPr>
          <w:rStyle w:val="CorpotestoCarattere"/>
        </w:rPr>
        <w:t xml:space="preserve"> variazione dati, inserimento/cancellazione dei punti vendita fisici)</w:t>
      </w:r>
      <w:r>
        <w:rPr>
          <w:rStyle w:val="CorpotestoCarattere"/>
        </w:rPr>
        <w:t>.</w:t>
      </w:r>
    </w:p>
    <w:p w14:paraId="20944F6D" w14:textId="77777777" w:rsidR="00C3664F" w:rsidRDefault="00C3664F" w:rsidP="003D5688">
      <w:pPr>
        <w:pStyle w:val="Corpotesto"/>
        <w:ind w:left="708"/>
        <w:rPr>
          <w:rStyle w:val="CorpotestoCarattere"/>
        </w:rPr>
      </w:pPr>
    </w:p>
    <w:p w14:paraId="0B04E5FD" w14:textId="3593F79C" w:rsidR="00CA6274" w:rsidRPr="0058001A" w:rsidRDefault="00CA6274" w:rsidP="0058001A">
      <w:pPr>
        <w:pStyle w:val="Titolo1"/>
      </w:pPr>
      <w:r w:rsidRPr="0058001A">
        <w:lastRenderedPageBreak/>
        <w:t>VENDITA</w:t>
      </w:r>
    </w:p>
    <w:p w14:paraId="55F7C46B" w14:textId="77777777" w:rsidR="00CA6274" w:rsidRDefault="00CA6274" w:rsidP="003D5688">
      <w:pPr>
        <w:pStyle w:val="Corpotesto"/>
        <w:rPr>
          <w:rStyle w:val="CorpotestoCarattere"/>
        </w:rPr>
      </w:pPr>
    </w:p>
    <w:p w14:paraId="2634F091" w14:textId="44CE976E" w:rsidR="00CA6274" w:rsidRDefault="00CA6274" w:rsidP="00305505">
      <w:pPr>
        <w:jc w:val="both"/>
        <w:rPr>
          <w:rStyle w:val="CorpotestoCarattere"/>
        </w:rPr>
      </w:pPr>
      <w:r>
        <w:rPr>
          <w:rStyle w:val="CorpotestoCarattere"/>
        </w:rPr>
        <w:t>La web</w:t>
      </w:r>
      <w:r w:rsidR="00305505">
        <w:rPr>
          <w:rStyle w:val="CorpotestoCarattere"/>
        </w:rPr>
        <w:t xml:space="preserve"> </w:t>
      </w:r>
      <w:proofErr w:type="spellStart"/>
      <w:r w:rsidR="00305505">
        <w:rPr>
          <w:rStyle w:val="CorpotestoCarattere"/>
        </w:rPr>
        <w:t>app</w:t>
      </w:r>
      <w:proofErr w:type="spellEnd"/>
      <w:r w:rsidR="00305505">
        <w:rPr>
          <w:rStyle w:val="CorpotestoCarattere"/>
        </w:rPr>
        <w:t xml:space="preserve"> </w:t>
      </w:r>
      <w:r>
        <w:rPr>
          <w:rStyle w:val="CorpotestoCarattere"/>
        </w:rPr>
        <w:t>mette a disposizione</w:t>
      </w:r>
      <w:r w:rsidR="0058001A">
        <w:rPr>
          <w:rStyle w:val="CorpotestoCarattere"/>
        </w:rPr>
        <w:t xml:space="preserve"> degli esercenti</w:t>
      </w:r>
      <w:r>
        <w:rPr>
          <w:rStyle w:val="CorpotestoCarattere"/>
        </w:rPr>
        <w:t xml:space="preserve"> 2 tipologie di vendita: </w:t>
      </w:r>
      <w:r w:rsidR="0058001A">
        <w:rPr>
          <w:rStyle w:val="CorpotestoCarattere"/>
        </w:rPr>
        <w:t>nell’esercizio fisico oppure on-</w:t>
      </w:r>
      <w:r>
        <w:rPr>
          <w:rStyle w:val="CorpotestoCarattere"/>
        </w:rPr>
        <w:t>line (in</w:t>
      </w:r>
      <w:r w:rsidR="0058001A">
        <w:rPr>
          <w:rStyle w:val="CorpotestoCarattere"/>
        </w:rPr>
        <w:t xml:space="preserve"> </w:t>
      </w:r>
      <w:r>
        <w:rPr>
          <w:rStyle w:val="CorpotestoCarattere"/>
        </w:rPr>
        <w:t>fase di registrazione è possibile indicare l’utilizzo</w:t>
      </w:r>
      <w:r w:rsidR="0058001A">
        <w:rPr>
          <w:rStyle w:val="CorpotestoCarattere"/>
        </w:rPr>
        <w:t xml:space="preserve"> anche di entrambe le tipologie).</w:t>
      </w:r>
      <w:r w:rsidR="00F83EAC">
        <w:rPr>
          <w:rStyle w:val="CorpotestoCarattere"/>
        </w:rPr>
        <w:t xml:space="preserve"> </w:t>
      </w:r>
      <w:r w:rsidR="00305505">
        <w:rPr>
          <w:rStyle w:val="CorpotestoCarattere"/>
        </w:rPr>
        <w:t>I</w:t>
      </w:r>
      <w:r>
        <w:rPr>
          <w:rStyle w:val="CorpotestoCarattere"/>
        </w:rPr>
        <w:t xml:space="preserve">n caso di </w:t>
      </w:r>
      <w:r w:rsidRPr="00CA6274">
        <w:rPr>
          <w:rStyle w:val="CorpotestoCarattere"/>
        </w:rPr>
        <w:t xml:space="preserve">vendita </w:t>
      </w:r>
      <w:r w:rsidR="0058001A">
        <w:rPr>
          <w:rStyle w:val="CorpotestoCarattere"/>
        </w:rPr>
        <w:t>nell’</w:t>
      </w:r>
      <w:r w:rsidRPr="00CA6274">
        <w:rPr>
          <w:rStyle w:val="CorpotestoCarattere"/>
        </w:rPr>
        <w:t>esercizio fisico,</w:t>
      </w:r>
      <w:r>
        <w:rPr>
          <w:rStyle w:val="CorpotestoCarattere"/>
        </w:rPr>
        <w:t xml:space="preserve"> l’esercente può indicare tutti i punti vendita </w:t>
      </w:r>
      <w:r w:rsidR="00264F2A">
        <w:rPr>
          <w:rStyle w:val="CorpotestoCarattere"/>
        </w:rPr>
        <w:t>dove</w:t>
      </w:r>
      <w:r>
        <w:rPr>
          <w:rStyle w:val="CorpotestoCarattere"/>
        </w:rPr>
        <w:t xml:space="preserve"> i diciottenni potranno esibire i “buoni” di spesa con l’indicazione delle categorie di prodotto e dei </w:t>
      </w:r>
      <w:r w:rsidR="00264F2A">
        <w:rPr>
          <w:rStyle w:val="CorpotestoCarattere"/>
        </w:rPr>
        <w:t>prodotti</w:t>
      </w:r>
      <w:r>
        <w:rPr>
          <w:rStyle w:val="CorpotestoCarattere"/>
        </w:rPr>
        <w:t xml:space="preserve"> disponibili. </w:t>
      </w:r>
      <w:r w:rsidR="00F83EAC">
        <w:rPr>
          <w:rStyle w:val="CorpotestoCarattere"/>
        </w:rPr>
        <w:t xml:space="preserve">I </w:t>
      </w:r>
      <w:r w:rsidRPr="00CA6274">
        <w:rPr>
          <w:rStyle w:val="CorpotestoCarattere"/>
        </w:rPr>
        <w:t xml:space="preserve">punti vendita potranno essere </w:t>
      </w:r>
      <w:proofErr w:type="spellStart"/>
      <w:r w:rsidRPr="00CA6274">
        <w:rPr>
          <w:rStyle w:val="CorpotestoCarattere"/>
        </w:rPr>
        <w:t>geolocalizzati</w:t>
      </w:r>
      <w:proofErr w:type="spellEnd"/>
      <w:r w:rsidRPr="00CA6274">
        <w:rPr>
          <w:rStyle w:val="CorpotestoCarattere"/>
        </w:rPr>
        <w:t xml:space="preserve"> nell’applicazione dei 18enni.</w:t>
      </w:r>
    </w:p>
    <w:p w14:paraId="115EDB03" w14:textId="77777777" w:rsidR="00A177F2" w:rsidRDefault="00A177F2" w:rsidP="00305505">
      <w:pPr>
        <w:jc w:val="both"/>
        <w:rPr>
          <w:rStyle w:val="CorpotestoCarattere"/>
        </w:rPr>
      </w:pPr>
    </w:p>
    <w:p w14:paraId="3C7FF81A" w14:textId="01D3B4A9" w:rsidR="00CA6274" w:rsidRDefault="00CA6274" w:rsidP="00305505">
      <w:pPr>
        <w:jc w:val="both"/>
        <w:rPr>
          <w:rStyle w:val="CorpotestoCarattere"/>
        </w:rPr>
      </w:pPr>
      <w:r>
        <w:rPr>
          <w:rStyle w:val="CorpotestoCarattere"/>
        </w:rPr>
        <w:t>In caso d</w:t>
      </w:r>
      <w:r w:rsidRPr="009B58B1">
        <w:rPr>
          <w:rStyle w:val="CorpotestoCarattere"/>
        </w:rPr>
        <w:t>i vendita online,</w:t>
      </w:r>
      <w:r>
        <w:rPr>
          <w:rStyle w:val="CorpotestoCarattere"/>
        </w:rPr>
        <w:t xml:space="preserve"> l’esercente dovrà prima dotarsi di un certificato da applicare al web-service (</w:t>
      </w:r>
      <w:proofErr w:type="spellStart"/>
      <w:r w:rsidRPr="00305505">
        <w:rPr>
          <w:rStyle w:val="CorpotestoCarattere"/>
          <w:b/>
        </w:rPr>
        <w:t>vd</w:t>
      </w:r>
      <w:proofErr w:type="spellEnd"/>
      <w:r w:rsidRPr="00305505">
        <w:rPr>
          <w:rStyle w:val="CorpotestoCarattere"/>
          <w:b/>
        </w:rPr>
        <w:t>. allegato 1</w:t>
      </w:r>
      <w:r>
        <w:rPr>
          <w:rStyle w:val="CorpotestoCarattere"/>
        </w:rPr>
        <w:t xml:space="preserve">) richiamabile dai propri sistemi per la verifica e validazione dei buoni di spesa. </w:t>
      </w:r>
    </w:p>
    <w:p w14:paraId="145DCB60" w14:textId="77777777" w:rsidR="00CA6274" w:rsidRDefault="00CA6274" w:rsidP="00CA6274">
      <w:pPr>
        <w:pStyle w:val="Paragrafoelenco"/>
        <w:ind w:left="1627"/>
        <w:jc w:val="both"/>
        <w:rPr>
          <w:rStyle w:val="CorpotestoCarattere"/>
        </w:rPr>
      </w:pPr>
    </w:p>
    <w:p w14:paraId="6D4FD1C0" w14:textId="31C66B3F" w:rsidR="00CA6274" w:rsidRDefault="00CA6274" w:rsidP="00305505">
      <w:pPr>
        <w:jc w:val="both"/>
        <w:rPr>
          <w:rStyle w:val="CorpotestoCarattere"/>
        </w:rPr>
      </w:pPr>
      <w:r>
        <w:rPr>
          <w:rStyle w:val="CorpotestoCarattere"/>
        </w:rPr>
        <w:t>In particolare dovrà:</w:t>
      </w:r>
    </w:p>
    <w:p w14:paraId="2A2EB594" w14:textId="2646416C" w:rsidR="00CA6274" w:rsidRDefault="00CA6274" w:rsidP="00CA6274">
      <w:pPr>
        <w:pStyle w:val="Corpotesto"/>
        <w:numPr>
          <w:ilvl w:val="0"/>
          <w:numId w:val="14"/>
        </w:numPr>
        <w:rPr>
          <w:rStyle w:val="CorpotestoCarattere"/>
        </w:rPr>
      </w:pPr>
      <w:r>
        <w:rPr>
          <w:rStyle w:val="CorpotestoCarattere"/>
        </w:rPr>
        <w:t xml:space="preserve">richiedere il certificato in fase di </w:t>
      </w:r>
      <w:proofErr w:type="spellStart"/>
      <w:r>
        <w:rPr>
          <w:rStyle w:val="CorpotestoCarattere"/>
        </w:rPr>
        <w:t>registazione</w:t>
      </w:r>
      <w:proofErr w:type="spellEnd"/>
      <w:r>
        <w:rPr>
          <w:rStyle w:val="CorpotestoCarattere"/>
        </w:rPr>
        <w:t>;</w:t>
      </w:r>
    </w:p>
    <w:p w14:paraId="5CF8A7EF" w14:textId="2B467909" w:rsidR="00CA6274" w:rsidRDefault="00CA6274" w:rsidP="00CA6274">
      <w:pPr>
        <w:pStyle w:val="Corpotesto"/>
        <w:numPr>
          <w:ilvl w:val="0"/>
          <w:numId w:val="14"/>
        </w:numPr>
        <w:rPr>
          <w:rStyle w:val="CorpotestoCarattere"/>
        </w:rPr>
      </w:pPr>
      <w:r>
        <w:rPr>
          <w:rStyle w:val="CorpotestoCarattere"/>
        </w:rPr>
        <w:t>scaricare il certificato nei propri sistemi;</w:t>
      </w:r>
    </w:p>
    <w:p w14:paraId="4A4F6C5E" w14:textId="499E264F" w:rsidR="00CA6274" w:rsidRDefault="00CA6274" w:rsidP="00CA6274">
      <w:pPr>
        <w:pStyle w:val="Corpotesto"/>
        <w:numPr>
          <w:ilvl w:val="0"/>
          <w:numId w:val="14"/>
        </w:numPr>
        <w:rPr>
          <w:rStyle w:val="CorpotestoCarattere"/>
        </w:rPr>
      </w:pPr>
      <w:r>
        <w:rPr>
          <w:rStyle w:val="CorpotestoCarattere"/>
        </w:rPr>
        <w:t>verificare l’istallazione del certificato tramite specifica chiamata del web-service, come da indicazioni in allegato1.</w:t>
      </w:r>
    </w:p>
    <w:p w14:paraId="63FD253E" w14:textId="77777777" w:rsidR="00CA6274" w:rsidRDefault="00CA6274" w:rsidP="00CA6274">
      <w:pPr>
        <w:pStyle w:val="Corpotesto"/>
        <w:rPr>
          <w:rStyle w:val="CorpotestoCarattere"/>
        </w:rPr>
      </w:pPr>
    </w:p>
    <w:p w14:paraId="3F17A55C" w14:textId="6F0220B3" w:rsidR="00CA6274" w:rsidRPr="00F83EAC" w:rsidRDefault="00CA6274" w:rsidP="00F83EAC">
      <w:pPr>
        <w:pStyle w:val="Corpotesto"/>
        <w:rPr>
          <w:rStyle w:val="CorpotestoCarattere"/>
        </w:rPr>
      </w:pPr>
      <w:r w:rsidRPr="00305505">
        <w:rPr>
          <w:rStyle w:val="CorpotestoCarattere"/>
          <w:szCs w:val="22"/>
        </w:rPr>
        <w:t xml:space="preserve">Si precisa che sarà possibile anche per gli esercenti che scelgono la vendita presso l’esercizio fisico scegliere l’utilizzo delle API </w:t>
      </w:r>
      <w:proofErr w:type="spellStart"/>
      <w:r w:rsidRPr="00305505">
        <w:rPr>
          <w:rStyle w:val="CorpotestoCarattere"/>
          <w:szCs w:val="22"/>
        </w:rPr>
        <w:t>services</w:t>
      </w:r>
      <w:proofErr w:type="spellEnd"/>
      <w:r w:rsidRPr="00305505">
        <w:rPr>
          <w:rStyle w:val="CorpotestoCarattere"/>
          <w:szCs w:val="22"/>
        </w:rPr>
        <w:t xml:space="preserve"> che prevedono il download ed istallazione di un certificato nei propri sistemi, secondo il procedimento descritto per la </w:t>
      </w:r>
      <w:proofErr w:type="spellStart"/>
      <w:r w:rsidRPr="00305505">
        <w:rPr>
          <w:rStyle w:val="CorpotestoCarattere"/>
          <w:szCs w:val="22"/>
        </w:rPr>
        <w:t>vendità</w:t>
      </w:r>
      <w:proofErr w:type="spellEnd"/>
      <w:r w:rsidRPr="00305505">
        <w:rPr>
          <w:rStyle w:val="CorpotestoCarattere"/>
          <w:szCs w:val="22"/>
        </w:rPr>
        <w:t xml:space="preserve"> online.</w:t>
      </w:r>
    </w:p>
    <w:p w14:paraId="66895B4D" w14:textId="77777777" w:rsidR="0058001A" w:rsidRDefault="0058001A" w:rsidP="00305505">
      <w:pPr>
        <w:jc w:val="both"/>
        <w:rPr>
          <w:rStyle w:val="CorpotestoCarattere"/>
          <w:szCs w:val="22"/>
        </w:rPr>
      </w:pPr>
    </w:p>
    <w:p w14:paraId="62793372" w14:textId="4787D04E" w:rsidR="0058001A" w:rsidRPr="00287D6A" w:rsidRDefault="0058001A" w:rsidP="0058001A">
      <w:pPr>
        <w:pStyle w:val="Corpotesto"/>
        <w:rPr>
          <w:rStyle w:val="CorpotestoCarattere"/>
        </w:rPr>
      </w:pPr>
      <w:r w:rsidRPr="00287D6A">
        <w:rPr>
          <w:rStyle w:val="CorpotestoCarattere"/>
        </w:rPr>
        <w:t>Si precisa, inoltre, che per gli esercenti che utilizzeranno il web-</w:t>
      </w:r>
      <w:proofErr w:type="spellStart"/>
      <w:r w:rsidRPr="00287D6A">
        <w:rPr>
          <w:rStyle w:val="CorpotestoCarattere"/>
        </w:rPr>
        <w:t>services</w:t>
      </w:r>
      <w:proofErr w:type="spellEnd"/>
      <w:r w:rsidRPr="00287D6A">
        <w:rPr>
          <w:rStyle w:val="CorpotestoCarattere"/>
        </w:rPr>
        <w:t xml:space="preserve"> per la validazione dei buoni sono previsti i seguenti stati di lavorazione legati alle attività di configurazione dei propri sistemi in cui dovrà essere istallato il certificato:</w:t>
      </w:r>
    </w:p>
    <w:p w14:paraId="5EB78B75" w14:textId="77777777" w:rsidR="0058001A" w:rsidRPr="00287D6A" w:rsidRDefault="0058001A" w:rsidP="0058001A">
      <w:pPr>
        <w:pStyle w:val="Corpotesto"/>
        <w:rPr>
          <w:rStyle w:val="CorpotestoCarattere"/>
        </w:rPr>
      </w:pPr>
    </w:p>
    <w:p w14:paraId="426DE8B0" w14:textId="77777777" w:rsidR="0058001A" w:rsidRPr="00287D6A" w:rsidRDefault="0058001A" w:rsidP="0058001A">
      <w:pPr>
        <w:pStyle w:val="Corpotesto"/>
        <w:numPr>
          <w:ilvl w:val="0"/>
          <w:numId w:val="25"/>
        </w:numPr>
        <w:rPr>
          <w:rStyle w:val="CorpotestoCarattere"/>
        </w:rPr>
      </w:pPr>
      <w:r w:rsidRPr="00287D6A">
        <w:rPr>
          <w:rStyle w:val="CorpotestoCarattere"/>
        </w:rPr>
        <w:t>da attivare</w:t>
      </w:r>
      <w:r w:rsidRPr="00287D6A">
        <w:rPr>
          <w:rStyle w:val="CorpotestoCarattere"/>
        </w:rPr>
        <w:tab/>
      </w:r>
      <w:r w:rsidRPr="00287D6A">
        <w:rPr>
          <w:rStyle w:val="CorpotestoCarattere"/>
        </w:rPr>
        <w:sym w:font="Wingdings" w:char="F0E8"/>
      </w:r>
      <w:r w:rsidRPr="00287D6A">
        <w:rPr>
          <w:rStyle w:val="CorpotestoCarattere"/>
        </w:rPr>
        <w:tab/>
        <w:t>certificato da scaricare dall’ applicazione 18app</w:t>
      </w:r>
    </w:p>
    <w:p w14:paraId="0D8471F8" w14:textId="77777777" w:rsidR="0058001A" w:rsidRPr="00287D6A" w:rsidRDefault="0058001A" w:rsidP="0058001A">
      <w:pPr>
        <w:pStyle w:val="Corpotesto"/>
        <w:numPr>
          <w:ilvl w:val="0"/>
          <w:numId w:val="25"/>
        </w:numPr>
        <w:rPr>
          <w:rStyle w:val="CorpotestoCarattere"/>
        </w:rPr>
      </w:pPr>
      <w:r w:rsidRPr="00287D6A">
        <w:rPr>
          <w:rStyle w:val="CorpotestoCarattere"/>
        </w:rPr>
        <w:t>attivabile</w:t>
      </w:r>
      <w:r w:rsidRPr="00287D6A">
        <w:rPr>
          <w:rStyle w:val="CorpotestoCarattere"/>
        </w:rPr>
        <w:tab/>
      </w:r>
      <w:r w:rsidRPr="00287D6A">
        <w:rPr>
          <w:rStyle w:val="CorpotestoCarattere"/>
        </w:rPr>
        <w:sym w:font="Wingdings" w:char="F0E8"/>
      </w:r>
      <w:r w:rsidRPr="00287D6A">
        <w:rPr>
          <w:rStyle w:val="CorpotestoCarattere"/>
        </w:rPr>
        <w:tab/>
        <w:t>certificato scaricato, ma non istallato</w:t>
      </w:r>
    </w:p>
    <w:p w14:paraId="2D14FC41" w14:textId="77777777" w:rsidR="0058001A" w:rsidRPr="00287D6A" w:rsidRDefault="0058001A" w:rsidP="0058001A">
      <w:pPr>
        <w:pStyle w:val="Corpotesto"/>
        <w:numPr>
          <w:ilvl w:val="0"/>
          <w:numId w:val="25"/>
        </w:numPr>
        <w:rPr>
          <w:rStyle w:val="CorpotestoCarattere"/>
        </w:rPr>
      </w:pPr>
      <w:r w:rsidRPr="00287D6A">
        <w:rPr>
          <w:rStyle w:val="CorpotestoCarattere"/>
        </w:rPr>
        <w:t>attivo</w:t>
      </w:r>
      <w:r w:rsidRPr="00287D6A">
        <w:rPr>
          <w:rStyle w:val="CorpotestoCarattere"/>
        </w:rPr>
        <w:tab/>
      </w:r>
      <w:r w:rsidRPr="00287D6A">
        <w:rPr>
          <w:rStyle w:val="CorpotestoCarattere"/>
        </w:rPr>
        <w:tab/>
      </w:r>
      <w:r w:rsidRPr="00287D6A">
        <w:rPr>
          <w:rStyle w:val="CorpotestoCarattere"/>
        </w:rPr>
        <w:sym w:font="Wingdings" w:char="F0E8"/>
      </w:r>
      <w:r w:rsidRPr="00287D6A">
        <w:rPr>
          <w:rStyle w:val="CorpotestoCarattere"/>
        </w:rPr>
        <w:tab/>
        <w:t>certificato istallato (</w:t>
      </w:r>
      <w:proofErr w:type="spellStart"/>
      <w:r w:rsidRPr="00287D6A">
        <w:rPr>
          <w:rStyle w:val="CorpotestoCarattere"/>
        </w:rPr>
        <w:t>vd</w:t>
      </w:r>
      <w:proofErr w:type="spellEnd"/>
      <w:r w:rsidRPr="00287D6A">
        <w:rPr>
          <w:rStyle w:val="CorpotestoCarattere"/>
        </w:rPr>
        <w:t>. allegato 1).</w:t>
      </w:r>
    </w:p>
    <w:p w14:paraId="191E1631" w14:textId="77777777" w:rsidR="0058001A" w:rsidRDefault="0058001A" w:rsidP="0058001A">
      <w:pPr>
        <w:pStyle w:val="Corpotesto"/>
        <w:rPr>
          <w:rStyle w:val="CorpotestoCarattere"/>
        </w:rPr>
      </w:pPr>
    </w:p>
    <w:p w14:paraId="324621B4" w14:textId="77777777" w:rsidR="0058001A" w:rsidRDefault="0058001A" w:rsidP="0058001A">
      <w:pPr>
        <w:pStyle w:val="Corpotesto"/>
        <w:rPr>
          <w:rStyle w:val="CorpotestoCarattere"/>
        </w:rPr>
      </w:pPr>
    </w:p>
    <w:p w14:paraId="3E807E47" w14:textId="77777777" w:rsidR="0058001A" w:rsidRPr="00305505" w:rsidRDefault="0058001A" w:rsidP="00305505">
      <w:pPr>
        <w:jc w:val="both"/>
        <w:rPr>
          <w:rStyle w:val="CorpotestoCarattere"/>
          <w:szCs w:val="22"/>
        </w:rPr>
      </w:pPr>
    </w:p>
    <w:p w14:paraId="690CAC25" w14:textId="77777777" w:rsidR="00CA6274" w:rsidRDefault="00CA6274" w:rsidP="003D5688">
      <w:pPr>
        <w:pStyle w:val="Corpotesto"/>
        <w:rPr>
          <w:rStyle w:val="CorpotestoCarattere"/>
        </w:rPr>
      </w:pPr>
    </w:p>
    <w:p w14:paraId="601DD42C" w14:textId="6940408D" w:rsidR="00DD136E" w:rsidRDefault="00F872EA" w:rsidP="00DD136E">
      <w:pPr>
        <w:pStyle w:val="Titolo1"/>
      </w:pPr>
      <w:bookmarkStart w:id="22" w:name="_Toc456614612"/>
      <w:bookmarkStart w:id="23" w:name="_Toc461023192"/>
      <w:r>
        <w:lastRenderedPageBreak/>
        <w:t>CONTROLLO E RISCOSSIONE DEI</w:t>
      </w:r>
      <w:r w:rsidR="00DD136E">
        <w:t xml:space="preserve"> buoni</w:t>
      </w:r>
      <w:bookmarkEnd w:id="22"/>
      <w:bookmarkEnd w:id="23"/>
      <w:r>
        <w:t xml:space="preserve"> D’ACQUISTO</w:t>
      </w:r>
    </w:p>
    <w:p w14:paraId="18B39408" w14:textId="71D0F495" w:rsidR="00AC1932" w:rsidRDefault="00AC1932" w:rsidP="00AC1932">
      <w:pPr>
        <w:pStyle w:val="Corpotesto"/>
      </w:pPr>
    </w:p>
    <w:p w14:paraId="3F3B60A1" w14:textId="4B36A919" w:rsidR="00016CF2" w:rsidRDefault="00305505" w:rsidP="0058001A">
      <w:pPr>
        <w:pStyle w:val="Corpotesto"/>
        <w:rPr>
          <w:rStyle w:val="CorpotestoCarattere"/>
        </w:rPr>
      </w:pPr>
      <w:r>
        <w:rPr>
          <w:rStyle w:val="CorpotestoCarattere"/>
        </w:rPr>
        <w:t>A</w:t>
      </w:r>
      <w:r w:rsidR="00AC1932">
        <w:rPr>
          <w:rStyle w:val="CorpotestoCarattere"/>
        </w:rPr>
        <w:t xml:space="preserve"> partire</w:t>
      </w:r>
      <w:r w:rsidR="00AC1932" w:rsidRPr="00BB0426">
        <w:rPr>
          <w:rStyle w:val="CorpotestoCarattere"/>
        </w:rPr>
        <w:t xml:space="preserve"> da</w:t>
      </w:r>
      <w:r w:rsidR="00AC1932" w:rsidRPr="009B58B1">
        <w:rPr>
          <w:rStyle w:val="CorpotestoCarattere"/>
        </w:rPr>
        <w:t xml:space="preserve"> settembre 2016</w:t>
      </w:r>
      <w:r w:rsidR="00B11765" w:rsidRPr="009B58B1">
        <w:rPr>
          <w:rStyle w:val="CorpotestoCarattere"/>
        </w:rPr>
        <w:t xml:space="preserve"> e fino al 31 dicembre 2017</w:t>
      </w:r>
      <w:r w:rsidR="00AC1932" w:rsidRPr="009B58B1">
        <w:rPr>
          <w:rStyle w:val="CorpotestoCarattere"/>
        </w:rPr>
        <w:t xml:space="preserve"> </w:t>
      </w:r>
      <w:r>
        <w:rPr>
          <w:rStyle w:val="CorpotestoCarattere"/>
        </w:rPr>
        <w:t xml:space="preserve">gli esercenti </w:t>
      </w:r>
      <w:r w:rsidR="00016CF2">
        <w:rPr>
          <w:rStyle w:val="CorpotestoCarattere"/>
        </w:rPr>
        <w:t>possono verificare</w:t>
      </w:r>
      <w:r w:rsidR="00B11765">
        <w:rPr>
          <w:rStyle w:val="CorpotestoCarattere"/>
        </w:rPr>
        <w:t xml:space="preserve"> e </w:t>
      </w:r>
      <w:r w:rsidR="00264F2A">
        <w:rPr>
          <w:rStyle w:val="CorpotestoCarattere"/>
        </w:rPr>
        <w:t>riscuotere</w:t>
      </w:r>
      <w:r w:rsidR="00016CF2">
        <w:rPr>
          <w:rStyle w:val="CorpotestoCarattere"/>
        </w:rPr>
        <w:t xml:space="preserve"> i buoni generati dai 18enni nelle funzionalità dell’applicazione loro dedicate</w:t>
      </w:r>
      <w:r w:rsidR="00B11765">
        <w:rPr>
          <w:rStyle w:val="CorpotestoCarattere"/>
        </w:rPr>
        <w:t xml:space="preserve"> ed identificati da uno specifico codice.</w:t>
      </w:r>
    </w:p>
    <w:p w14:paraId="109874E3" w14:textId="77777777" w:rsidR="00016CF2" w:rsidRDefault="00016CF2" w:rsidP="00016CF2">
      <w:pPr>
        <w:pStyle w:val="Corpotesto"/>
        <w:ind w:left="907"/>
        <w:rPr>
          <w:rStyle w:val="CorpotestoCarattere"/>
        </w:rPr>
      </w:pPr>
    </w:p>
    <w:p w14:paraId="43C8F258" w14:textId="3FAD612C" w:rsidR="00016CF2" w:rsidRDefault="00016CF2" w:rsidP="0058001A">
      <w:pPr>
        <w:pStyle w:val="Corpotesto"/>
        <w:rPr>
          <w:rStyle w:val="CorpotestoCarattere"/>
        </w:rPr>
      </w:pPr>
      <w:r>
        <w:rPr>
          <w:rStyle w:val="CorpotestoCarattere"/>
        </w:rPr>
        <w:t>La verifica e validazione è differen</w:t>
      </w:r>
      <w:r w:rsidR="00B11765">
        <w:rPr>
          <w:rStyle w:val="CorpotestoCarattere"/>
        </w:rPr>
        <w:t>t</w:t>
      </w:r>
      <w:r>
        <w:rPr>
          <w:rStyle w:val="CorpotestoCarattere"/>
        </w:rPr>
        <w:t>e in caso d</w:t>
      </w:r>
      <w:r w:rsidR="00B11765">
        <w:rPr>
          <w:rStyle w:val="CorpotestoCarattere"/>
        </w:rPr>
        <w:t xml:space="preserve">i vendita </w:t>
      </w:r>
      <w:r w:rsidR="009940A8">
        <w:rPr>
          <w:rStyle w:val="CorpotestoCarattere"/>
        </w:rPr>
        <w:t xml:space="preserve">nell’esercizio fisico </w:t>
      </w:r>
      <w:r w:rsidR="00B11765">
        <w:rPr>
          <w:rStyle w:val="CorpotestoCarattere"/>
        </w:rPr>
        <w:t>oppure online</w:t>
      </w:r>
      <w:r w:rsidR="00261EBB">
        <w:rPr>
          <w:rStyle w:val="CorpotestoCarattere"/>
        </w:rPr>
        <w:t>.</w:t>
      </w:r>
    </w:p>
    <w:p w14:paraId="4362B9D2" w14:textId="77777777" w:rsidR="00B11765" w:rsidRDefault="00B11765" w:rsidP="00016CF2">
      <w:pPr>
        <w:pStyle w:val="Corpotesto"/>
        <w:ind w:left="907"/>
        <w:rPr>
          <w:rStyle w:val="CorpotestoCarattere"/>
        </w:rPr>
      </w:pPr>
    </w:p>
    <w:p w14:paraId="09AADB6E" w14:textId="32D7A54A" w:rsidR="00B11765" w:rsidRPr="00261EBB" w:rsidRDefault="00305505" w:rsidP="0058001A">
      <w:pPr>
        <w:pStyle w:val="Corpotesto"/>
        <w:rPr>
          <w:rStyle w:val="CorpotestoCarattere"/>
          <w:b/>
          <w:u w:val="single"/>
        </w:rPr>
      </w:pPr>
      <w:r>
        <w:rPr>
          <w:rStyle w:val="CorpotestoCarattere"/>
          <w:b/>
          <w:u w:val="single"/>
        </w:rPr>
        <w:t>Verifica in caso di v</w:t>
      </w:r>
      <w:r w:rsidR="009940A8">
        <w:rPr>
          <w:rStyle w:val="CorpotestoCarattere"/>
          <w:b/>
          <w:u w:val="single"/>
        </w:rPr>
        <w:t>endita nell’esercizio fisico</w:t>
      </w:r>
    </w:p>
    <w:p w14:paraId="72F6D767" w14:textId="77777777" w:rsidR="00016CF2" w:rsidRDefault="00016CF2" w:rsidP="00016CF2">
      <w:pPr>
        <w:pStyle w:val="Corpotesto"/>
        <w:ind w:left="907"/>
        <w:rPr>
          <w:rStyle w:val="CorpotestoCarattere"/>
        </w:rPr>
      </w:pPr>
    </w:p>
    <w:p w14:paraId="0A02929C" w14:textId="15ECE6D2" w:rsidR="00261EBB" w:rsidRDefault="00B11765" w:rsidP="0058001A">
      <w:pPr>
        <w:pStyle w:val="Corpotesto"/>
        <w:rPr>
          <w:rStyle w:val="CorpotestoCarattere"/>
        </w:rPr>
      </w:pPr>
      <w:r>
        <w:rPr>
          <w:rStyle w:val="CorpotestoCarattere"/>
        </w:rPr>
        <w:t xml:space="preserve">Nell’area non autenticata </w:t>
      </w:r>
      <w:r w:rsidR="009940A8">
        <w:rPr>
          <w:rStyle w:val="CorpotestoCarattere"/>
        </w:rPr>
        <w:t xml:space="preserve">della web </w:t>
      </w:r>
      <w:proofErr w:type="spellStart"/>
      <w:r w:rsidR="009940A8">
        <w:rPr>
          <w:rStyle w:val="CorpotestoCarattere"/>
        </w:rPr>
        <w:t>app</w:t>
      </w:r>
      <w:proofErr w:type="spellEnd"/>
      <w:r w:rsidR="009940A8">
        <w:rPr>
          <w:rStyle w:val="CorpotestoCarattere"/>
        </w:rPr>
        <w:t xml:space="preserve"> </w:t>
      </w:r>
      <w:r>
        <w:rPr>
          <w:rStyle w:val="CorpotestoCarattere"/>
        </w:rPr>
        <w:t>gli esercenti possono</w:t>
      </w:r>
      <w:r w:rsidR="00261EBB">
        <w:rPr>
          <w:rStyle w:val="CorpotestoCarattere"/>
        </w:rPr>
        <w:t>;</w:t>
      </w:r>
    </w:p>
    <w:p w14:paraId="03787806" w14:textId="77777777" w:rsidR="00261EBB" w:rsidRDefault="00261EBB" w:rsidP="00016CF2">
      <w:pPr>
        <w:pStyle w:val="Corpotesto"/>
        <w:ind w:left="907"/>
        <w:rPr>
          <w:rStyle w:val="CorpotestoCarattere"/>
        </w:rPr>
      </w:pPr>
    </w:p>
    <w:p w14:paraId="02B27BF0" w14:textId="40327CB1" w:rsidR="00016CF2" w:rsidRDefault="00B11765" w:rsidP="003E18D8">
      <w:pPr>
        <w:pStyle w:val="Corpotesto"/>
        <w:numPr>
          <w:ilvl w:val="0"/>
          <w:numId w:val="15"/>
        </w:numPr>
        <w:rPr>
          <w:rStyle w:val="CorpotestoCarattere"/>
        </w:rPr>
      </w:pPr>
      <w:r>
        <w:rPr>
          <w:rStyle w:val="CorpotestoCarattere"/>
        </w:rPr>
        <w:t>indicare il codice del buono</w:t>
      </w:r>
      <w:r w:rsidR="00261EBB">
        <w:rPr>
          <w:rStyle w:val="CorpotestoCarattere"/>
        </w:rPr>
        <w:t xml:space="preserve"> esibito dal beneficiario </w:t>
      </w:r>
      <w:r w:rsidR="00CD108B">
        <w:rPr>
          <w:rStyle w:val="CorpotestoCarattere"/>
        </w:rPr>
        <w:t xml:space="preserve">insieme al </w:t>
      </w:r>
      <w:r w:rsidR="00E46268">
        <w:rPr>
          <w:rStyle w:val="CorpotestoCarattere"/>
        </w:rPr>
        <w:t xml:space="preserve">“codice </w:t>
      </w:r>
      <w:r w:rsidR="00F92E1F">
        <w:rPr>
          <w:rStyle w:val="CorpotestoCarattere"/>
        </w:rPr>
        <w:t>esercente</w:t>
      </w:r>
      <w:r w:rsidR="00E46268">
        <w:rPr>
          <w:rStyle w:val="CorpotestoCarattere"/>
        </w:rPr>
        <w:t>”</w:t>
      </w:r>
      <w:r w:rsidR="00261EBB">
        <w:rPr>
          <w:rStyle w:val="CorpotestoCarattere"/>
        </w:rPr>
        <w:t>;</w:t>
      </w:r>
    </w:p>
    <w:p w14:paraId="0E96A105" w14:textId="77777777" w:rsidR="00261EBB" w:rsidRDefault="00261EBB" w:rsidP="00261EBB">
      <w:pPr>
        <w:pStyle w:val="Corpotesto"/>
        <w:ind w:left="907"/>
        <w:rPr>
          <w:rStyle w:val="CorpotestoCarattere"/>
        </w:rPr>
      </w:pPr>
    </w:p>
    <w:p w14:paraId="5C92C6C4" w14:textId="77777777" w:rsidR="00261EBB" w:rsidRDefault="00261EBB" w:rsidP="003E18D8">
      <w:pPr>
        <w:pStyle w:val="Corpotesto"/>
        <w:numPr>
          <w:ilvl w:val="0"/>
          <w:numId w:val="15"/>
        </w:numPr>
        <w:rPr>
          <w:rStyle w:val="CorpotestoCarattere"/>
        </w:rPr>
      </w:pPr>
      <w:r>
        <w:rPr>
          <w:rStyle w:val="CorpotestoCarattere"/>
        </w:rPr>
        <w:t>leggere il QR code o il codice a barre del buono.</w:t>
      </w:r>
    </w:p>
    <w:p w14:paraId="7CDE71EB" w14:textId="3A0BEAC9" w:rsidR="004E0057" w:rsidRDefault="004E0057" w:rsidP="004E0057">
      <w:pPr>
        <w:pStyle w:val="Paragrafoelenco"/>
        <w:rPr>
          <w:rStyle w:val="CorpotestoCarattere"/>
        </w:rPr>
      </w:pPr>
    </w:p>
    <w:p w14:paraId="5C65764D" w14:textId="03E33AD4" w:rsidR="006A239E" w:rsidRDefault="004E0057" w:rsidP="0058001A">
      <w:pPr>
        <w:pStyle w:val="Corpotesto"/>
        <w:rPr>
          <w:rStyle w:val="CorpotestoCarattere"/>
        </w:rPr>
      </w:pPr>
      <w:r>
        <w:rPr>
          <w:rStyle w:val="CorpotestoCarattere"/>
        </w:rPr>
        <w:t xml:space="preserve">In caso di riconoscimento del codice del buono, </w:t>
      </w:r>
      <w:r w:rsidR="009940A8">
        <w:rPr>
          <w:rStyle w:val="CorpotestoCarattere"/>
        </w:rPr>
        <w:t xml:space="preserve">la web </w:t>
      </w:r>
      <w:proofErr w:type="spellStart"/>
      <w:r w:rsidR="009940A8">
        <w:rPr>
          <w:rStyle w:val="CorpotestoCarattere"/>
        </w:rPr>
        <w:t>app</w:t>
      </w:r>
      <w:proofErr w:type="spellEnd"/>
      <w:r w:rsidR="009940A8">
        <w:rPr>
          <w:rStyle w:val="CorpotestoCarattere"/>
        </w:rPr>
        <w:t xml:space="preserve"> </w:t>
      </w:r>
      <w:r>
        <w:rPr>
          <w:rStyle w:val="CorpotestoCarattere"/>
        </w:rPr>
        <w:t>restituisce le informazioni generali dell’acquisto (</w:t>
      </w:r>
      <w:r w:rsidR="009940A8">
        <w:rPr>
          <w:rStyle w:val="CorpotestoCarattere"/>
        </w:rPr>
        <w:t>categoria di prodotto</w:t>
      </w:r>
      <w:r>
        <w:rPr>
          <w:rStyle w:val="CorpotestoCarattere"/>
        </w:rPr>
        <w:t>, bene, importo e cognome/nome del beneficiario)</w:t>
      </w:r>
      <w:r w:rsidR="000A5822">
        <w:rPr>
          <w:rStyle w:val="CorpotestoCarattere"/>
        </w:rPr>
        <w:t xml:space="preserve">; eventualmente l’esercente può verificare il beneficiario </w:t>
      </w:r>
      <w:r w:rsidR="00F83EAC">
        <w:rPr>
          <w:rStyle w:val="CorpotestoCarattere"/>
        </w:rPr>
        <w:t xml:space="preserve">anche </w:t>
      </w:r>
      <w:r w:rsidR="000A5822">
        <w:rPr>
          <w:rStyle w:val="CorpotestoCarattere"/>
        </w:rPr>
        <w:t>tramite l’esibizione di un documento d’identità.</w:t>
      </w:r>
      <w:r w:rsidR="00F83EAC">
        <w:rPr>
          <w:rStyle w:val="CorpotestoCarattere"/>
        </w:rPr>
        <w:t xml:space="preserve"> </w:t>
      </w:r>
      <w:r w:rsidR="006A239E">
        <w:rPr>
          <w:rStyle w:val="CorpotestoCarattere"/>
        </w:rPr>
        <w:t>A questo punto, l’esercente può validare il buono esibito consentendo di “scalare” l’importo dal bonus totale di 500 euro del diciottenne.</w:t>
      </w:r>
    </w:p>
    <w:p w14:paraId="04FB8F04" w14:textId="77777777" w:rsidR="00261EBB" w:rsidRDefault="00261EBB" w:rsidP="00261EBB">
      <w:pPr>
        <w:pStyle w:val="Paragrafoelenco"/>
        <w:rPr>
          <w:rStyle w:val="CorpotestoCarattere"/>
        </w:rPr>
      </w:pPr>
    </w:p>
    <w:p w14:paraId="53AD49E5" w14:textId="3F548EFD" w:rsidR="006A239E" w:rsidRPr="00261EBB" w:rsidRDefault="00305505" w:rsidP="0058001A">
      <w:pPr>
        <w:pStyle w:val="Corpotesto"/>
        <w:rPr>
          <w:rStyle w:val="CorpotestoCarattere"/>
          <w:b/>
          <w:u w:val="single"/>
        </w:rPr>
      </w:pPr>
      <w:r>
        <w:rPr>
          <w:rStyle w:val="CorpotestoCarattere"/>
          <w:b/>
          <w:u w:val="single"/>
        </w:rPr>
        <w:t>Verifica in caso di v</w:t>
      </w:r>
      <w:r w:rsidR="009940A8">
        <w:rPr>
          <w:rStyle w:val="CorpotestoCarattere"/>
          <w:b/>
          <w:u w:val="single"/>
        </w:rPr>
        <w:t xml:space="preserve">endita </w:t>
      </w:r>
      <w:r w:rsidR="006A239E">
        <w:rPr>
          <w:rStyle w:val="CorpotestoCarattere"/>
          <w:b/>
          <w:u w:val="single"/>
        </w:rPr>
        <w:t>online</w:t>
      </w:r>
    </w:p>
    <w:p w14:paraId="39F8AA7D" w14:textId="77777777" w:rsidR="006A239E" w:rsidRDefault="006A239E" w:rsidP="006A239E">
      <w:pPr>
        <w:pStyle w:val="Corpotesto"/>
        <w:ind w:left="907"/>
        <w:rPr>
          <w:rStyle w:val="CorpotestoCarattere"/>
        </w:rPr>
      </w:pPr>
    </w:p>
    <w:p w14:paraId="1489D176" w14:textId="2BF0621E" w:rsidR="006A239E" w:rsidRDefault="006A239E" w:rsidP="0058001A">
      <w:pPr>
        <w:pStyle w:val="Corpotesto"/>
        <w:rPr>
          <w:rStyle w:val="CorpotestoCarattere"/>
        </w:rPr>
      </w:pPr>
      <w:r>
        <w:rPr>
          <w:rStyle w:val="CorpotestoCarattere"/>
        </w:rPr>
        <w:t xml:space="preserve">Nel proprio sito internet, l’esercente consente al </w:t>
      </w:r>
      <w:r w:rsidR="009940A8">
        <w:rPr>
          <w:rStyle w:val="CorpotestoCarattere"/>
        </w:rPr>
        <w:t xml:space="preserve">diciottenne di indicare il </w:t>
      </w:r>
      <w:r>
        <w:rPr>
          <w:rStyle w:val="CorpotestoCarattere"/>
        </w:rPr>
        <w:t xml:space="preserve">codice del buono da verificare e </w:t>
      </w:r>
      <w:r w:rsidR="00264F2A">
        <w:rPr>
          <w:rStyle w:val="CorpotestoCarattere"/>
        </w:rPr>
        <w:t>riscuotere</w:t>
      </w:r>
      <w:r>
        <w:rPr>
          <w:rStyle w:val="CorpotestoCarattere"/>
        </w:rPr>
        <w:t xml:space="preserve"> tramite chiamata al web-service le cui specifiche sono reperibili nell’allegato 1.</w:t>
      </w:r>
      <w:r w:rsidR="00F83EAC">
        <w:rPr>
          <w:rStyle w:val="CorpotestoCarattere"/>
        </w:rPr>
        <w:t xml:space="preserve"> </w:t>
      </w:r>
      <w:r>
        <w:rPr>
          <w:rStyle w:val="CorpotestoCarattere"/>
        </w:rPr>
        <w:t xml:space="preserve">In questo caso è prevista la possibilità di “congelare” il buono </w:t>
      </w:r>
      <w:r w:rsidR="00CD108B">
        <w:rPr>
          <w:rStyle w:val="CorpotestoCarattere"/>
        </w:rPr>
        <w:t>in attesa di verificare la</w:t>
      </w:r>
      <w:r>
        <w:rPr>
          <w:rStyle w:val="CorpotestoCarattere"/>
        </w:rPr>
        <w:t xml:space="preserve"> </w:t>
      </w:r>
      <w:proofErr w:type="spellStart"/>
      <w:r>
        <w:rPr>
          <w:rStyle w:val="CorpotestoCarattere"/>
        </w:rPr>
        <w:t>disponiblità</w:t>
      </w:r>
      <w:proofErr w:type="spellEnd"/>
      <w:r>
        <w:rPr>
          <w:rStyle w:val="CorpotestoCarattere"/>
        </w:rPr>
        <w:t xml:space="preserve"> dei </w:t>
      </w:r>
      <w:r w:rsidR="00D5039E">
        <w:rPr>
          <w:rStyle w:val="CorpotestoCarattere"/>
        </w:rPr>
        <w:t>prodotti</w:t>
      </w:r>
      <w:r>
        <w:rPr>
          <w:rStyle w:val="CorpotestoCarattere"/>
        </w:rPr>
        <w:t xml:space="preserve"> nel proprio magazzino</w:t>
      </w:r>
      <w:r w:rsidR="006C682C">
        <w:rPr>
          <w:rStyle w:val="CorpotestoCarattere"/>
        </w:rPr>
        <w:t xml:space="preserve"> o per altre specifiche situazioni</w:t>
      </w:r>
      <w:r>
        <w:rPr>
          <w:rStyle w:val="CorpotestoCarattere"/>
        </w:rPr>
        <w:t>; a valle di qu</w:t>
      </w:r>
      <w:r w:rsidR="004F38FD">
        <w:rPr>
          <w:rStyle w:val="CorpotestoCarattere"/>
        </w:rPr>
        <w:t>e</w:t>
      </w:r>
      <w:r>
        <w:rPr>
          <w:rStyle w:val="CorpotestoCarattere"/>
        </w:rPr>
        <w:t>sta verifica, l’esercente può convali</w:t>
      </w:r>
      <w:r w:rsidR="009940A8">
        <w:rPr>
          <w:rStyle w:val="CorpotestoCarattere"/>
        </w:rPr>
        <w:t>da</w:t>
      </w:r>
      <w:r>
        <w:rPr>
          <w:rStyle w:val="CorpotestoCarattere"/>
        </w:rPr>
        <w:t xml:space="preserve">re tutto o parte dell’importo di acquisto consentendo di “scalare” dal bonus totale del diciottenne </w:t>
      </w:r>
      <w:r w:rsidR="00CD108B">
        <w:rPr>
          <w:rStyle w:val="CorpotestoCarattere"/>
        </w:rPr>
        <w:t xml:space="preserve">solo </w:t>
      </w:r>
      <w:r>
        <w:rPr>
          <w:rStyle w:val="CorpotestoCarattere"/>
        </w:rPr>
        <w:t>l’importo validato.</w:t>
      </w:r>
    </w:p>
    <w:p w14:paraId="362A3613" w14:textId="158F5D06" w:rsidR="004F38FD" w:rsidRDefault="004F38FD" w:rsidP="0058001A">
      <w:pPr>
        <w:rPr>
          <w:rStyle w:val="CorpotestoCarattere"/>
        </w:rPr>
      </w:pPr>
      <w:r w:rsidRPr="00E10BF1">
        <w:rPr>
          <w:rStyle w:val="CorpotestoCarattere"/>
        </w:rPr>
        <w:t xml:space="preserve">Gli esercenti </w:t>
      </w:r>
      <w:r>
        <w:rPr>
          <w:rStyle w:val="CorpotestoCarattere"/>
        </w:rPr>
        <w:t xml:space="preserve">possono visualizzare la lista dei buoni </w:t>
      </w:r>
      <w:r w:rsidR="0058001A">
        <w:rPr>
          <w:rStyle w:val="CorpotestoCarattere"/>
        </w:rPr>
        <w:t>riscossi</w:t>
      </w:r>
      <w:r>
        <w:rPr>
          <w:rStyle w:val="CorpotestoCarattere"/>
        </w:rPr>
        <w:t xml:space="preserve"> utilizzando eventuali filtri di ricerca per data di generazione del buono e/o per tipologia di vendita (</w:t>
      </w:r>
      <w:r w:rsidR="00CD108B">
        <w:rPr>
          <w:rStyle w:val="CorpotestoCarattere"/>
        </w:rPr>
        <w:t xml:space="preserve">esercizio fisico </w:t>
      </w:r>
      <w:r>
        <w:rPr>
          <w:rStyle w:val="CorpotestoCarattere"/>
        </w:rPr>
        <w:t xml:space="preserve">oppure online), per </w:t>
      </w:r>
      <w:r w:rsidR="00CD108B">
        <w:rPr>
          <w:rStyle w:val="CorpotestoCarattere"/>
        </w:rPr>
        <w:t xml:space="preserve">categoria di prodotto </w:t>
      </w:r>
      <w:r>
        <w:rPr>
          <w:rStyle w:val="CorpotestoCarattere"/>
        </w:rPr>
        <w:t>e per buoni fatturati o data fatturare.</w:t>
      </w:r>
    </w:p>
    <w:p w14:paraId="55155499" w14:textId="77777777" w:rsidR="004F38FD" w:rsidRDefault="004F38FD" w:rsidP="004F38FD">
      <w:pPr>
        <w:pStyle w:val="Corpotesto"/>
        <w:ind w:left="907"/>
        <w:rPr>
          <w:rStyle w:val="CorpotestoCarattere"/>
        </w:rPr>
      </w:pPr>
    </w:p>
    <w:p w14:paraId="2E95B5C9" w14:textId="48BECEB4" w:rsidR="00D7112A" w:rsidRDefault="00D7112A" w:rsidP="00305505">
      <w:pPr>
        <w:pStyle w:val="Corpotesto"/>
        <w:rPr>
          <w:rStyle w:val="CorpotestoCarattere"/>
        </w:rPr>
      </w:pPr>
      <w:r>
        <w:rPr>
          <w:rStyle w:val="CorpotestoCarattere"/>
        </w:rPr>
        <w:t xml:space="preserve">Nelle liste </w:t>
      </w:r>
      <w:proofErr w:type="spellStart"/>
      <w:r>
        <w:rPr>
          <w:rStyle w:val="CorpotestoCarattere"/>
        </w:rPr>
        <w:t>verrano</w:t>
      </w:r>
      <w:proofErr w:type="spellEnd"/>
      <w:r>
        <w:rPr>
          <w:rStyle w:val="CorpotestoCarattere"/>
        </w:rPr>
        <w:t xml:space="preserve"> visualizzate le seguenti informazioni:</w:t>
      </w:r>
    </w:p>
    <w:p w14:paraId="23993CD0" w14:textId="77777777" w:rsidR="00D7112A" w:rsidRDefault="00D7112A" w:rsidP="004F38FD">
      <w:pPr>
        <w:pStyle w:val="Corpotesto"/>
        <w:ind w:left="907"/>
        <w:rPr>
          <w:rStyle w:val="CorpotestoCarattere"/>
        </w:rPr>
      </w:pPr>
    </w:p>
    <w:p w14:paraId="641F6B80" w14:textId="37F059BD" w:rsidR="00D7112A" w:rsidRDefault="009940A8" w:rsidP="003E18D8">
      <w:pPr>
        <w:pStyle w:val="Corpotesto"/>
        <w:numPr>
          <w:ilvl w:val="0"/>
          <w:numId w:val="16"/>
        </w:numPr>
        <w:rPr>
          <w:rStyle w:val="CorpotestoCarattere"/>
        </w:rPr>
      </w:pPr>
      <w:r>
        <w:rPr>
          <w:rStyle w:val="CorpotestoCarattere"/>
        </w:rPr>
        <w:t>categoria di prodotto</w:t>
      </w:r>
    </w:p>
    <w:p w14:paraId="4EC239B7" w14:textId="1E359F9D" w:rsidR="00D7112A" w:rsidRDefault="00D7112A" w:rsidP="003E18D8">
      <w:pPr>
        <w:pStyle w:val="Corpotesto"/>
        <w:numPr>
          <w:ilvl w:val="0"/>
          <w:numId w:val="16"/>
        </w:numPr>
        <w:rPr>
          <w:rStyle w:val="CorpotestoCarattere"/>
        </w:rPr>
      </w:pPr>
      <w:r>
        <w:rPr>
          <w:rStyle w:val="CorpotestoCarattere"/>
        </w:rPr>
        <w:t xml:space="preserve">dettagli del </w:t>
      </w:r>
      <w:r w:rsidR="00BB0426">
        <w:rPr>
          <w:rStyle w:val="CorpotestoCarattere"/>
        </w:rPr>
        <w:t>prodotto</w:t>
      </w:r>
      <w:r>
        <w:rPr>
          <w:rStyle w:val="CorpotestoCarattere"/>
        </w:rPr>
        <w:t xml:space="preserve"> acquistato (tipologia ed esercente/punto vendita)</w:t>
      </w:r>
    </w:p>
    <w:p w14:paraId="4433D3F5" w14:textId="5CA0182E" w:rsidR="00D7112A" w:rsidRDefault="00D7112A" w:rsidP="003E18D8">
      <w:pPr>
        <w:pStyle w:val="Corpotesto"/>
        <w:numPr>
          <w:ilvl w:val="0"/>
          <w:numId w:val="16"/>
        </w:numPr>
        <w:rPr>
          <w:rStyle w:val="CorpotestoCarattere"/>
        </w:rPr>
      </w:pPr>
      <w:r>
        <w:rPr>
          <w:rStyle w:val="CorpotestoCarattere"/>
        </w:rPr>
        <w:t>identificativo del buono</w:t>
      </w:r>
    </w:p>
    <w:p w14:paraId="00D092E5" w14:textId="37D7E3B7" w:rsidR="00D7112A" w:rsidRDefault="00D7112A" w:rsidP="003E18D8">
      <w:pPr>
        <w:pStyle w:val="Corpotesto"/>
        <w:numPr>
          <w:ilvl w:val="0"/>
          <w:numId w:val="16"/>
        </w:numPr>
        <w:rPr>
          <w:rStyle w:val="CorpotestoCarattere"/>
        </w:rPr>
      </w:pPr>
      <w:r>
        <w:rPr>
          <w:rStyle w:val="CorpotestoCarattere"/>
        </w:rPr>
        <w:t>identificativo della fattura elettronica in cui è stato indicato il bene acquistato</w:t>
      </w:r>
    </w:p>
    <w:p w14:paraId="04CC9760" w14:textId="5B04D1CA" w:rsidR="00D7112A" w:rsidRDefault="00D7112A" w:rsidP="003E18D8">
      <w:pPr>
        <w:pStyle w:val="Corpotesto"/>
        <w:numPr>
          <w:ilvl w:val="0"/>
          <w:numId w:val="16"/>
        </w:numPr>
        <w:rPr>
          <w:rStyle w:val="CorpotestoCarattere"/>
        </w:rPr>
      </w:pPr>
      <w:r>
        <w:rPr>
          <w:rStyle w:val="CorpotestoCarattere"/>
        </w:rPr>
        <w:lastRenderedPageBreak/>
        <w:t xml:space="preserve">informazione sull’eventuale </w:t>
      </w:r>
      <w:r w:rsidR="009940A8">
        <w:rPr>
          <w:rStyle w:val="CorpotestoCarattere"/>
        </w:rPr>
        <w:t xml:space="preserve">download </w:t>
      </w:r>
      <w:r w:rsidR="00CD108B">
        <w:rPr>
          <w:rStyle w:val="CorpotestoCarattere"/>
        </w:rPr>
        <w:t>della</w:t>
      </w:r>
      <w:r>
        <w:rPr>
          <w:rStyle w:val="CorpotestoCarattere"/>
        </w:rPr>
        <w:t xml:space="preserve"> lista esportabile in formato .</w:t>
      </w:r>
      <w:proofErr w:type="spellStart"/>
      <w:r>
        <w:rPr>
          <w:rStyle w:val="CorpotestoCarattere"/>
        </w:rPr>
        <w:t>csv</w:t>
      </w:r>
      <w:proofErr w:type="spellEnd"/>
      <w:r>
        <w:rPr>
          <w:rStyle w:val="CorpotestoCarattere"/>
        </w:rPr>
        <w:t>.</w:t>
      </w:r>
    </w:p>
    <w:p w14:paraId="18B1272A" w14:textId="77777777" w:rsidR="00D7112A" w:rsidRDefault="00D7112A" w:rsidP="00D7112A">
      <w:pPr>
        <w:pStyle w:val="Corpotesto"/>
        <w:rPr>
          <w:rStyle w:val="CorpotestoCarattere"/>
        </w:rPr>
      </w:pPr>
    </w:p>
    <w:p w14:paraId="4C7FF0C2" w14:textId="77777777" w:rsidR="00D7112A" w:rsidRDefault="00D7112A" w:rsidP="00D7112A">
      <w:pPr>
        <w:pStyle w:val="Corpotesto"/>
        <w:rPr>
          <w:rStyle w:val="CorpotestoCarattere"/>
        </w:rPr>
      </w:pPr>
    </w:p>
    <w:p w14:paraId="0393AFEE" w14:textId="62F120C0" w:rsidR="004F38FD" w:rsidRDefault="004F38FD" w:rsidP="00305505">
      <w:pPr>
        <w:pStyle w:val="Corpotesto"/>
        <w:rPr>
          <w:rStyle w:val="CorpotestoCarattere"/>
        </w:rPr>
      </w:pPr>
      <w:r>
        <w:rPr>
          <w:rStyle w:val="CorpotestoCarattere"/>
        </w:rPr>
        <w:t>Le liste visualizzate</w:t>
      </w:r>
      <w:r w:rsidR="00D5039E">
        <w:rPr>
          <w:rStyle w:val="CorpotestoCarattere"/>
        </w:rPr>
        <w:t xml:space="preserve"> </w:t>
      </w:r>
      <w:r>
        <w:rPr>
          <w:rStyle w:val="CorpotestoCarattere"/>
        </w:rPr>
        <w:t>potranno essere scaricate in formato .</w:t>
      </w:r>
      <w:proofErr w:type="spellStart"/>
      <w:r>
        <w:rPr>
          <w:rStyle w:val="CorpotestoCarattere"/>
        </w:rPr>
        <w:t>csv</w:t>
      </w:r>
      <w:proofErr w:type="spellEnd"/>
      <w:r>
        <w:rPr>
          <w:rStyle w:val="CorpotestoCarattere"/>
        </w:rPr>
        <w:t xml:space="preserve"> per facilitare la </w:t>
      </w:r>
      <w:r w:rsidR="00CD108B">
        <w:rPr>
          <w:rStyle w:val="CorpotestoCarattere"/>
        </w:rPr>
        <w:t xml:space="preserve">preparazione </w:t>
      </w:r>
      <w:r>
        <w:rPr>
          <w:rStyle w:val="CorpotestoCarattere"/>
        </w:rPr>
        <w:t>della fattura elet</w:t>
      </w:r>
      <w:r w:rsidR="00F83EAC">
        <w:rPr>
          <w:rStyle w:val="CorpotestoCarattere"/>
        </w:rPr>
        <w:t>tronica.</w:t>
      </w:r>
    </w:p>
    <w:p w14:paraId="25035CF7" w14:textId="311E3422" w:rsidR="0058001A" w:rsidRDefault="00D5039E" w:rsidP="0058001A">
      <w:pPr>
        <w:pStyle w:val="Corpotesto"/>
        <w:jc w:val="left"/>
        <w:rPr>
          <w:sz w:val="22"/>
          <w:szCs w:val="22"/>
        </w:rPr>
      </w:pPr>
      <w:r>
        <w:rPr>
          <w:rStyle w:val="CorpotestoCarattere"/>
        </w:rPr>
        <w:t xml:space="preserve"> </w:t>
      </w:r>
      <w:r w:rsidR="0058001A" w:rsidRPr="00F53121">
        <w:rPr>
          <w:sz w:val="22"/>
          <w:szCs w:val="22"/>
        </w:rPr>
        <w:t xml:space="preserve">Nella “lista dei buoni”, resa disponibile </w:t>
      </w:r>
      <w:r w:rsidR="0058001A">
        <w:rPr>
          <w:sz w:val="22"/>
          <w:szCs w:val="22"/>
        </w:rPr>
        <w:t xml:space="preserve">nella web </w:t>
      </w:r>
      <w:proofErr w:type="spellStart"/>
      <w:r w:rsidR="0058001A">
        <w:rPr>
          <w:sz w:val="22"/>
          <w:szCs w:val="22"/>
        </w:rPr>
        <w:t>app</w:t>
      </w:r>
      <w:proofErr w:type="spellEnd"/>
      <w:r w:rsidR="0058001A" w:rsidRPr="00F53121">
        <w:rPr>
          <w:sz w:val="22"/>
          <w:szCs w:val="22"/>
        </w:rPr>
        <w:t xml:space="preserve"> 18app, gli esercenti possono</w:t>
      </w:r>
      <w:r w:rsidR="0058001A">
        <w:rPr>
          <w:sz w:val="22"/>
          <w:szCs w:val="22"/>
        </w:rPr>
        <w:t>, inoltre,</w:t>
      </w:r>
      <w:r w:rsidR="0058001A" w:rsidRPr="00F53121">
        <w:rPr>
          <w:sz w:val="22"/>
          <w:szCs w:val="22"/>
        </w:rPr>
        <w:t xml:space="preserve"> verificare </w:t>
      </w:r>
      <w:r w:rsidR="0058001A">
        <w:rPr>
          <w:sz w:val="22"/>
          <w:szCs w:val="22"/>
        </w:rPr>
        <w:t>se il numero d</w:t>
      </w:r>
      <w:r w:rsidR="0058001A" w:rsidRPr="00F53121">
        <w:rPr>
          <w:sz w:val="22"/>
          <w:szCs w:val="22"/>
        </w:rPr>
        <w:t xml:space="preserve">i buoni convalidati </w:t>
      </w:r>
      <w:r w:rsidR="0058001A">
        <w:rPr>
          <w:sz w:val="22"/>
          <w:szCs w:val="22"/>
        </w:rPr>
        <w:t>coincide con quello delle fattu</w:t>
      </w:r>
      <w:r w:rsidR="00FE36BE">
        <w:rPr>
          <w:sz w:val="22"/>
          <w:szCs w:val="22"/>
        </w:rPr>
        <w:t>re.</w:t>
      </w:r>
    </w:p>
    <w:p w14:paraId="119708DF" w14:textId="77777777" w:rsidR="00FE36BE" w:rsidRDefault="00FE36BE" w:rsidP="0058001A">
      <w:pPr>
        <w:pStyle w:val="Corpotesto"/>
        <w:jc w:val="left"/>
        <w:rPr>
          <w:sz w:val="22"/>
          <w:szCs w:val="22"/>
        </w:rPr>
      </w:pPr>
    </w:p>
    <w:p w14:paraId="1D334B2D" w14:textId="77777777" w:rsidR="00FE36BE" w:rsidRDefault="00FE36BE" w:rsidP="0058001A">
      <w:pPr>
        <w:pStyle w:val="Corpotesto"/>
        <w:jc w:val="left"/>
        <w:rPr>
          <w:sz w:val="22"/>
          <w:szCs w:val="22"/>
        </w:rPr>
      </w:pPr>
    </w:p>
    <w:p w14:paraId="53D7CE92" w14:textId="77777777" w:rsidR="00FE36BE" w:rsidRDefault="00FE36BE" w:rsidP="0058001A">
      <w:pPr>
        <w:pStyle w:val="Corpotesto"/>
        <w:jc w:val="left"/>
        <w:rPr>
          <w:sz w:val="22"/>
          <w:szCs w:val="22"/>
        </w:rPr>
      </w:pPr>
    </w:p>
    <w:p w14:paraId="77596022" w14:textId="77777777" w:rsidR="00FE36BE" w:rsidRDefault="00FE36BE" w:rsidP="00FE36BE">
      <w:pPr>
        <w:pStyle w:val="Titolo1"/>
      </w:pPr>
      <w:bookmarkStart w:id="24" w:name="_Toc456614614"/>
      <w:bookmarkStart w:id="25" w:name="_Toc461023194"/>
      <w:r>
        <w:lastRenderedPageBreak/>
        <w:t>FATTURAZIONE</w:t>
      </w:r>
      <w:bookmarkEnd w:id="24"/>
      <w:bookmarkEnd w:id="25"/>
    </w:p>
    <w:p w14:paraId="3AC9E838" w14:textId="77777777" w:rsidR="00FE36BE" w:rsidRDefault="00FE36BE" w:rsidP="00FE36BE">
      <w:pPr>
        <w:pStyle w:val="Corpotesto"/>
      </w:pPr>
    </w:p>
    <w:p w14:paraId="6EDE8D86" w14:textId="7EF51DCA" w:rsidR="00FE36BE" w:rsidRPr="00F53121" w:rsidRDefault="00FE36BE" w:rsidP="00FE36BE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A</w:t>
      </w:r>
      <w:r w:rsidRPr="00F53121">
        <w:rPr>
          <w:sz w:val="22"/>
          <w:szCs w:val="22"/>
        </w:rPr>
        <w:t xml:space="preserve">gli esercenti </w:t>
      </w:r>
      <w:r>
        <w:rPr>
          <w:sz w:val="22"/>
          <w:szCs w:val="22"/>
        </w:rPr>
        <w:t>viene ricon</w:t>
      </w:r>
      <w:r w:rsidR="00F83EAC">
        <w:rPr>
          <w:sz w:val="22"/>
          <w:szCs w:val="22"/>
        </w:rPr>
        <w:t>o</w:t>
      </w:r>
      <w:r w:rsidR="00186E22">
        <w:rPr>
          <w:sz w:val="22"/>
          <w:szCs w:val="22"/>
        </w:rPr>
        <w:t>s</w:t>
      </w:r>
      <w:r>
        <w:rPr>
          <w:sz w:val="22"/>
          <w:szCs w:val="22"/>
        </w:rPr>
        <w:t xml:space="preserve">ciuto un credito per ogni buono </w:t>
      </w:r>
      <w:r w:rsidR="00F83EAC">
        <w:rPr>
          <w:sz w:val="22"/>
          <w:szCs w:val="22"/>
        </w:rPr>
        <w:t>riscosso</w:t>
      </w:r>
      <w:r w:rsidRPr="00F53121">
        <w:rPr>
          <w:sz w:val="22"/>
          <w:szCs w:val="22"/>
        </w:rPr>
        <w:t xml:space="preserve"> da dichiarare in sede di fatturazione elettronica. </w:t>
      </w:r>
    </w:p>
    <w:p w14:paraId="6AE83E12" w14:textId="77777777" w:rsidR="00FE36BE" w:rsidRPr="00F53121" w:rsidRDefault="00FE36BE" w:rsidP="00FE36BE">
      <w:pPr>
        <w:pStyle w:val="Corpotesto"/>
        <w:ind w:left="907"/>
        <w:rPr>
          <w:sz w:val="22"/>
          <w:szCs w:val="22"/>
        </w:rPr>
      </w:pPr>
    </w:p>
    <w:p w14:paraId="7AF21619" w14:textId="6EC2DA02" w:rsidR="00FE36BE" w:rsidRDefault="00F83EAC" w:rsidP="00FE36BE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L</w:t>
      </w:r>
      <w:r w:rsidR="00FE36BE" w:rsidRPr="00876E6E">
        <w:rPr>
          <w:sz w:val="22"/>
          <w:szCs w:val="22"/>
        </w:rPr>
        <w:t>’esercente dovrà pre</w:t>
      </w:r>
      <w:r w:rsidR="00FE36BE">
        <w:rPr>
          <w:sz w:val="22"/>
          <w:szCs w:val="22"/>
        </w:rPr>
        <w:t>parare</w:t>
      </w:r>
      <w:r w:rsidR="00FE36BE" w:rsidRPr="00876E6E">
        <w:rPr>
          <w:sz w:val="22"/>
          <w:szCs w:val="22"/>
        </w:rPr>
        <w:t xml:space="preserve"> la fattura in formato elettronico secondo il tracciato stabilito per la fatturazione elettronica verso la pubblica amministrazione (“Schema del file xml </w:t>
      </w:r>
      <w:proofErr w:type="spellStart"/>
      <w:r w:rsidR="00FE36BE" w:rsidRPr="00876E6E">
        <w:rPr>
          <w:sz w:val="22"/>
          <w:szCs w:val="22"/>
        </w:rPr>
        <w:t>FatturaPA</w:t>
      </w:r>
      <w:proofErr w:type="spellEnd"/>
      <w:r w:rsidR="00FE36BE" w:rsidRPr="00876E6E">
        <w:rPr>
          <w:sz w:val="22"/>
          <w:szCs w:val="22"/>
        </w:rPr>
        <w:t xml:space="preserve"> - versione 1.1” reperibile nel sito www.fatturapa.gov.it, sezione Norme e regole, Documentazione </w:t>
      </w:r>
      <w:proofErr w:type="spellStart"/>
      <w:r w:rsidR="00FE36BE" w:rsidRPr="00876E6E">
        <w:rPr>
          <w:sz w:val="22"/>
          <w:szCs w:val="22"/>
        </w:rPr>
        <w:t>FatturaPA</w:t>
      </w:r>
      <w:proofErr w:type="spellEnd"/>
      <w:r w:rsidR="00FE36BE" w:rsidRPr="00876E6E">
        <w:rPr>
          <w:sz w:val="22"/>
          <w:szCs w:val="22"/>
        </w:rPr>
        <w:t xml:space="preserve">).  </w:t>
      </w:r>
    </w:p>
    <w:p w14:paraId="3446B93D" w14:textId="77777777" w:rsidR="00FE36BE" w:rsidRDefault="00FE36BE" w:rsidP="00FE36BE">
      <w:pPr>
        <w:pStyle w:val="Corpotesto"/>
        <w:ind w:left="907"/>
        <w:rPr>
          <w:sz w:val="22"/>
          <w:szCs w:val="22"/>
        </w:rPr>
      </w:pPr>
    </w:p>
    <w:p w14:paraId="183D3241" w14:textId="21FC3AB0" w:rsidR="00FE36BE" w:rsidRPr="00F53121" w:rsidRDefault="00FE36BE" w:rsidP="00FE36BE">
      <w:pPr>
        <w:pStyle w:val="Corpotesto"/>
        <w:rPr>
          <w:sz w:val="22"/>
          <w:szCs w:val="22"/>
        </w:rPr>
      </w:pPr>
      <w:r w:rsidRPr="00876E6E">
        <w:rPr>
          <w:sz w:val="22"/>
          <w:szCs w:val="22"/>
        </w:rPr>
        <w:t xml:space="preserve">La valorizzazione degli elementi del tracciato xml dovrà rispettare i requisiti formali e di </w:t>
      </w:r>
      <w:r w:rsidRPr="00072436">
        <w:rPr>
          <w:sz w:val="22"/>
          <w:szCs w:val="22"/>
        </w:rPr>
        <w:t>obbligatorietà previsti e, con particolare riferimento al blocco 2.2.1 &lt;</w:t>
      </w:r>
      <w:proofErr w:type="spellStart"/>
      <w:r w:rsidRPr="00072436">
        <w:rPr>
          <w:sz w:val="22"/>
          <w:szCs w:val="22"/>
        </w:rPr>
        <w:t>DettaglioLinee</w:t>
      </w:r>
      <w:proofErr w:type="spellEnd"/>
      <w:r w:rsidRPr="00072436">
        <w:rPr>
          <w:sz w:val="22"/>
          <w:szCs w:val="22"/>
        </w:rPr>
        <w:t xml:space="preserve">&gt;, dovrà tener conto delle indicazioni riportate </w:t>
      </w:r>
      <w:r w:rsidR="00186E22" w:rsidRPr="00072436">
        <w:rPr>
          <w:sz w:val="22"/>
          <w:szCs w:val="22"/>
        </w:rPr>
        <w:t>nel documento “</w:t>
      </w:r>
      <w:r w:rsidR="00186E22" w:rsidRPr="00072436">
        <w:rPr>
          <w:b/>
          <w:sz w:val="22"/>
          <w:szCs w:val="22"/>
        </w:rPr>
        <w:t>Linee guida fatturazione esercente</w:t>
      </w:r>
      <w:r w:rsidR="00186E22" w:rsidRPr="00072436">
        <w:rPr>
          <w:sz w:val="22"/>
          <w:szCs w:val="22"/>
        </w:rPr>
        <w:t>” disponibili nell’applicazione 18app.</w:t>
      </w:r>
    </w:p>
    <w:p w14:paraId="7EBD99F6" w14:textId="77777777" w:rsidR="00FE36BE" w:rsidRPr="00F53121" w:rsidRDefault="00FE36BE" w:rsidP="00FE36BE">
      <w:pPr>
        <w:pStyle w:val="Corpotesto"/>
        <w:ind w:left="907"/>
        <w:rPr>
          <w:sz w:val="22"/>
          <w:szCs w:val="22"/>
        </w:rPr>
      </w:pPr>
    </w:p>
    <w:p w14:paraId="4AC874F8" w14:textId="77777777" w:rsidR="00FE36BE" w:rsidRDefault="00FE36BE" w:rsidP="00FE36BE">
      <w:pPr>
        <w:pStyle w:val="Corpotesto"/>
        <w:ind w:left="907"/>
      </w:pPr>
    </w:p>
    <w:p w14:paraId="191C8CFC" w14:textId="77777777" w:rsidR="00FE36BE" w:rsidRDefault="00FE36BE" w:rsidP="0058001A">
      <w:pPr>
        <w:pStyle w:val="Corpotesto"/>
        <w:jc w:val="left"/>
        <w:sectPr w:rsidR="00FE36BE">
          <w:headerReference w:type="default" r:id="rId12"/>
          <w:footerReference w:type="default" r:id="rId13"/>
          <w:headerReference w:type="first" r:id="rId14"/>
          <w:pgSz w:w="11907" w:h="16840" w:code="9"/>
          <w:pgMar w:top="3005" w:right="1418" w:bottom="2268" w:left="1701" w:header="1134" w:footer="1134" w:gutter="0"/>
          <w:pgNumType w:start="1"/>
          <w:cols w:space="709"/>
          <w:titlePg/>
        </w:sectPr>
      </w:pPr>
    </w:p>
    <w:p w14:paraId="29AEAAFA" w14:textId="77777777" w:rsidR="00685A50" w:rsidRDefault="00685A50" w:rsidP="00685A50">
      <w:pPr>
        <w:pStyle w:val="Allegato-dicitura"/>
      </w:pPr>
      <w:bookmarkStart w:id="26" w:name="_Toc304113638"/>
      <w:bookmarkStart w:id="27" w:name="_Toc304115237"/>
      <w:bookmarkStart w:id="28" w:name="_Toc304183626"/>
      <w:bookmarkStart w:id="29" w:name="_Toc304183779"/>
      <w:bookmarkStart w:id="30" w:name="_Toc303555090"/>
      <w:bookmarkStart w:id="31" w:name="_Toc303555462"/>
      <w:bookmarkStart w:id="32" w:name="_Toc303969995"/>
      <w:bookmarkStart w:id="33" w:name="_Toc303972045"/>
      <w:bookmarkStart w:id="34" w:name="_Toc303972139"/>
      <w:bookmarkStart w:id="35" w:name="_Toc303978787"/>
      <w:bookmarkStart w:id="36" w:name="_Toc303978932"/>
      <w:bookmarkStart w:id="37" w:name="_Toc328524739"/>
      <w:bookmarkStart w:id="38" w:name="_Toc328524812"/>
      <w:bookmarkStart w:id="39" w:name="_Toc328765347"/>
      <w:bookmarkStart w:id="40" w:name="_Toc328781528"/>
      <w:bookmarkStart w:id="41" w:name="_Toc338496107"/>
      <w:bookmarkStart w:id="42" w:name="_Toc341175981"/>
      <w:bookmarkStart w:id="43" w:name="_Toc341272009"/>
      <w:bookmarkStart w:id="44" w:name="_Toc341616042"/>
      <w:bookmarkStart w:id="45" w:name="_Toc504478436"/>
      <w:bookmarkStart w:id="46" w:name="_Toc506811984"/>
      <w:bookmarkStart w:id="47" w:name="_Toc456614615"/>
      <w:bookmarkStart w:id="48" w:name="_Toc461023195"/>
      <w:r>
        <w:lastRenderedPageBreak/>
        <w:t>Allegato</w:t>
      </w:r>
      <w:bookmarkStart w:id="49" w:name="_Toc303555091"/>
      <w:bookmarkStart w:id="50" w:name="_Toc303555463"/>
      <w:bookmarkStart w:id="51" w:name="_Toc303969996"/>
      <w:bookmarkStart w:id="52" w:name="_Toc303972046"/>
      <w:bookmarkStart w:id="53" w:name="_Toc303972140"/>
      <w:bookmarkStart w:id="54" w:name="_Toc303978788"/>
      <w:bookmarkStart w:id="55" w:name="_Toc303978933"/>
      <w:bookmarkStart w:id="56" w:name="_Toc328524740"/>
      <w:bookmarkStart w:id="57" w:name="_Toc328524813"/>
      <w:bookmarkStart w:id="58" w:name="_Toc328765348"/>
      <w:bookmarkStart w:id="59" w:name="_Toc328781529"/>
      <w:bookmarkStart w:id="60" w:name="_Toc338496108"/>
      <w:bookmarkStart w:id="61" w:name="_Toc341175982"/>
      <w:bookmarkStart w:id="62" w:name="_Toc341272010"/>
      <w:bookmarkStart w:id="63" w:name="_Toc341616043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t xml:space="preserve"> 1</w:t>
      </w:r>
      <w:bookmarkEnd w:id="47"/>
      <w:bookmarkEnd w:id="48"/>
    </w:p>
    <w:p w14:paraId="2CE1FCDB" w14:textId="77777777" w:rsidR="00685A50" w:rsidRPr="00121BA9" w:rsidRDefault="00685A50" w:rsidP="00685A50">
      <w:pPr>
        <w:pStyle w:val="Allegato-titolo"/>
        <w:jc w:val="center"/>
        <w:rPr>
          <w:b/>
        </w:rPr>
      </w:pPr>
      <w:bookmarkStart w:id="64" w:name="_Toc504478437"/>
      <w:bookmarkStart w:id="65" w:name="_Toc506811985"/>
      <w:bookmarkStart w:id="66" w:name="_Toc384823200"/>
      <w:bookmarkStart w:id="67" w:name="_Toc385232110"/>
      <w:bookmarkStart w:id="68" w:name="_Toc385232992"/>
      <w:bookmarkStart w:id="69" w:name="_Toc385236991"/>
      <w:bookmarkStart w:id="70" w:name="_Toc385247202"/>
      <w:bookmarkStart w:id="71" w:name="_Toc385247589"/>
      <w:bookmarkStart w:id="72" w:name="_Toc387651827"/>
      <w:bookmarkStart w:id="73" w:name="_Toc456614616"/>
      <w:bookmarkStart w:id="74" w:name="_Toc461023196"/>
      <w:r w:rsidRPr="00121BA9">
        <w:rPr>
          <w:b/>
        </w:rPr>
        <w:t>Allegato</w:t>
      </w:r>
      <w:bookmarkEnd w:id="49"/>
      <w:bookmarkEnd w:id="50"/>
      <w:bookmarkEnd w:id="51"/>
      <w:bookmarkEnd w:id="52"/>
      <w:bookmarkEnd w:id="53"/>
      <w:bookmarkEnd w:id="54"/>
      <w:bookmarkEnd w:id="55"/>
      <w:r w:rsidRPr="00121BA9">
        <w:rPr>
          <w:b/>
        </w:rPr>
        <w:t xml:space="preserve"> 1 –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b/>
        </w:rPr>
        <w:t xml:space="preserve">Specifica </w:t>
      </w:r>
      <w:bookmarkEnd w:id="66"/>
      <w:bookmarkEnd w:id="67"/>
      <w:bookmarkEnd w:id="68"/>
      <w:bookmarkEnd w:id="69"/>
      <w:bookmarkEnd w:id="70"/>
      <w:bookmarkEnd w:id="71"/>
      <w:bookmarkEnd w:id="72"/>
      <w:r>
        <w:rPr>
          <w:b/>
        </w:rPr>
        <w:t>WS online</w:t>
      </w:r>
      <w:bookmarkEnd w:id="73"/>
      <w:bookmarkEnd w:id="74"/>
    </w:p>
    <w:p w14:paraId="74AE34B3" w14:textId="77777777" w:rsidR="00685A50" w:rsidRDefault="00685A50" w:rsidP="00685A50">
      <w:pPr>
        <w:pStyle w:val="Titolo"/>
        <w:spacing w:line="240" w:lineRule="atLeast"/>
      </w:pPr>
      <w:r>
        <w:br w:type="page"/>
      </w:r>
      <w:r>
        <w:lastRenderedPageBreak/>
        <w:t>18app</w:t>
      </w:r>
    </w:p>
    <w:p w14:paraId="5A289A62" w14:textId="77777777" w:rsidR="00685A50" w:rsidRDefault="00685A50" w:rsidP="00685A50">
      <w:pPr>
        <w:pStyle w:val="Titolo"/>
        <w:spacing w:line="240" w:lineRule="atLeast"/>
      </w:pPr>
      <w:r>
        <w:t>Servizio Web per verifica voucher degli esercenti</w:t>
      </w:r>
    </w:p>
    <w:p w14:paraId="62B7760B" w14:textId="77777777" w:rsidR="00685A50" w:rsidRPr="00610CD4" w:rsidRDefault="00685A50" w:rsidP="00685A50"/>
    <w:p w14:paraId="33387909" w14:textId="3E3CC73E" w:rsidR="00685A50" w:rsidRDefault="00685A50" w:rsidP="00685A50">
      <w:pPr>
        <w:widowControl w:val="0"/>
        <w:adjustRightInd w:val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Gli esercenti registrati al servizio “</w:t>
      </w:r>
      <w:r>
        <w:rPr>
          <w:rFonts w:cs="Arial"/>
          <w:b/>
          <w:color w:val="000000"/>
        </w:rPr>
        <w:t>18app</w:t>
      </w:r>
      <w:r>
        <w:rPr>
          <w:rFonts w:cs="Arial"/>
          <w:color w:val="000000"/>
        </w:rPr>
        <w:t xml:space="preserve">” per la vendita online potranno validare nei propri sistemi i </w:t>
      </w:r>
      <w:r w:rsidR="004923E0">
        <w:rPr>
          <w:rFonts w:cs="Arial"/>
          <w:color w:val="000000"/>
        </w:rPr>
        <w:t>buoni</w:t>
      </w:r>
      <w:r>
        <w:rPr>
          <w:rFonts w:cs="Arial"/>
          <w:color w:val="000000"/>
        </w:rPr>
        <w:t xml:space="preserve"> di acquisto di beni da parte dei 18enni utilizzando uno specifico servizio web di cui si forniscono di seguito le specifiche di utilizzo.</w:t>
      </w:r>
    </w:p>
    <w:p w14:paraId="3AEB675B" w14:textId="77777777" w:rsidR="00685A50" w:rsidRDefault="00685A50" w:rsidP="00685A50">
      <w:pPr>
        <w:widowControl w:val="0"/>
        <w:adjustRightInd w:val="0"/>
        <w:jc w:val="both"/>
        <w:rPr>
          <w:rFonts w:cs="Arial"/>
          <w:color w:val="000000"/>
        </w:rPr>
      </w:pPr>
    </w:p>
    <w:p w14:paraId="73E8DB4F" w14:textId="76F23B83" w:rsidR="00685A50" w:rsidRPr="001D6157" w:rsidRDefault="00685A50" w:rsidP="00685A50">
      <w:pPr>
        <w:widowControl w:val="0"/>
        <w:adjustRightInd w:val="0"/>
        <w:jc w:val="both"/>
        <w:rPr>
          <w:rFonts w:cs="Arial"/>
          <w:color w:val="000000"/>
        </w:rPr>
      </w:pPr>
      <w:r w:rsidRPr="001D6157">
        <w:rPr>
          <w:rFonts w:cs="Arial"/>
          <w:color w:val="000000"/>
        </w:rPr>
        <w:t xml:space="preserve">Il servizio web di </w:t>
      </w:r>
      <w:r w:rsidR="004923E0">
        <w:rPr>
          <w:rFonts w:cs="Arial"/>
          <w:b/>
          <w:color w:val="000000"/>
        </w:rPr>
        <w:t xml:space="preserve">verifica del </w:t>
      </w:r>
      <w:r>
        <w:rPr>
          <w:rFonts w:cs="Arial"/>
          <w:b/>
          <w:color w:val="000000"/>
        </w:rPr>
        <w:t>buono</w:t>
      </w:r>
      <w:r w:rsidR="004923E0">
        <w:rPr>
          <w:rFonts w:cs="Arial"/>
          <w:b/>
          <w:color w:val="000000"/>
        </w:rPr>
        <w:t xml:space="preserve"> </w:t>
      </w:r>
      <w:r w:rsidR="004923E0" w:rsidRPr="004923E0">
        <w:rPr>
          <w:rFonts w:cs="Arial"/>
          <w:color w:val="000000"/>
        </w:rPr>
        <w:t>(nel seguito anche detto voucher)</w:t>
      </w:r>
      <w:r w:rsidRPr="004923E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da parte degli esercenti </w:t>
      </w:r>
      <w:r w:rsidRPr="001D6157">
        <w:rPr>
          <w:rFonts w:cs="Arial"/>
          <w:color w:val="000000"/>
        </w:rPr>
        <w:t xml:space="preserve">rende disponibili 2 </w:t>
      </w:r>
      <w:r>
        <w:rPr>
          <w:rFonts w:cs="Arial"/>
          <w:color w:val="000000"/>
        </w:rPr>
        <w:t xml:space="preserve">principali </w:t>
      </w:r>
      <w:r w:rsidRPr="001D6157">
        <w:rPr>
          <w:rFonts w:cs="Arial"/>
          <w:color w:val="000000"/>
        </w:rPr>
        <w:t>operazioni (“</w:t>
      </w:r>
      <w:proofErr w:type="spellStart"/>
      <w:r w:rsidRPr="004C38FC">
        <w:rPr>
          <w:rFonts w:cs="Arial"/>
          <w:b/>
          <w:color w:val="000000"/>
        </w:rPr>
        <w:t>Check</w:t>
      </w:r>
      <w:proofErr w:type="spellEnd"/>
      <w:r w:rsidRPr="001D6157">
        <w:rPr>
          <w:rFonts w:cs="Arial"/>
          <w:color w:val="000000"/>
        </w:rPr>
        <w:t>” e “</w:t>
      </w:r>
      <w:proofErr w:type="spellStart"/>
      <w:r w:rsidRPr="004C38FC">
        <w:rPr>
          <w:rFonts w:cs="Arial"/>
          <w:b/>
          <w:color w:val="000000"/>
        </w:rPr>
        <w:t>Confirm</w:t>
      </w:r>
      <w:proofErr w:type="spellEnd"/>
      <w:r w:rsidRPr="001D6157">
        <w:rPr>
          <w:rFonts w:cs="Arial"/>
          <w:color w:val="000000"/>
        </w:rPr>
        <w:t xml:space="preserve">”). La seguente descrizione delle operazioni è necessaria per valorizzare adeguatamente i campi di input. Pertanto le operazioni esposte dall’interfaccia </w:t>
      </w:r>
      <w:proofErr w:type="spellStart"/>
      <w:r w:rsidRPr="001D6157">
        <w:rPr>
          <w:rFonts w:cs="Arial"/>
          <w:color w:val="000000"/>
        </w:rPr>
        <w:t>wsdl</w:t>
      </w:r>
      <w:proofErr w:type="spellEnd"/>
      <w:r w:rsidRPr="001D6157">
        <w:rPr>
          <w:rFonts w:cs="Arial"/>
          <w:color w:val="000000"/>
        </w:rPr>
        <w:t xml:space="preserve"> possono essere descritte come segue:</w:t>
      </w:r>
    </w:p>
    <w:p w14:paraId="473249F4" w14:textId="77777777" w:rsidR="00685A50" w:rsidRDefault="00685A50" w:rsidP="00685A50">
      <w:pPr>
        <w:widowControl w:val="0"/>
        <w:adjustRightInd w:val="0"/>
        <w:rPr>
          <w:rFonts w:cs="Arial"/>
          <w:color w:val="000000"/>
        </w:rPr>
      </w:pPr>
    </w:p>
    <w:p w14:paraId="6F4BF0FA" w14:textId="77777777" w:rsidR="00685A50" w:rsidRDefault="00685A50" w:rsidP="00685A50">
      <w:pPr>
        <w:widowControl w:val="0"/>
        <w:adjustRightInd w:val="0"/>
        <w:rPr>
          <w:rFonts w:cs="Arial"/>
          <w:color w:val="000000"/>
        </w:rPr>
      </w:pPr>
    </w:p>
    <w:p w14:paraId="4F6890C5" w14:textId="77777777" w:rsidR="00685A50" w:rsidRPr="00610CD4" w:rsidRDefault="00685A50" w:rsidP="00685A50">
      <w:pPr>
        <w:numPr>
          <w:ilvl w:val="0"/>
          <w:numId w:val="18"/>
        </w:numPr>
        <w:autoSpaceDE/>
        <w:autoSpaceDN/>
        <w:spacing w:after="200" w:line="276" w:lineRule="auto"/>
        <w:rPr>
          <w:rFonts w:cs="Arial"/>
          <w:b/>
        </w:rPr>
      </w:pPr>
      <w:proofErr w:type="spellStart"/>
      <w:r w:rsidRPr="00610CD4">
        <w:rPr>
          <w:rFonts w:cs="Arial"/>
          <w:b/>
        </w:rPr>
        <w:t>Check</w:t>
      </w:r>
      <w:proofErr w:type="spellEnd"/>
      <w:r w:rsidRPr="00610CD4">
        <w:rPr>
          <w:rFonts w:cs="Arial"/>
          <w:b/>
        </w:rPr>
        <w:t xml:space="preserve"> </w:t>
      </w:r>
    </w:p>
    <w:p w14:paraId="7986A968" w14:textId="269AA848" w:rsidR="00685A50" w:rsidRPr="00610CD4" w:rsidRDefault="00685A50" w:rsidP="00685A50">
      <w:pPr>
        <w:ind w:firstLine="720"/>
        <w:rPr>
          <w:rFonts w:cs="Arial"/>
        </w:rPr>
      </w:pPr>
      <w:r w:rsidRPr="00610CD4">
        <w:rPr>
          <w:rFonts w:cs="Arial"/>
        </w:rPr>
        <w:t xml:space="preserve">INPUT: </w:t>
      </w:r>
      <w:r w:rsidRPr="00610CD4">
        <w:rPr>
          <w:rFonts w:cs="Arial"/>
        </w:rPr>
        <w:tab/>
        <w:t>tipo operazione</w:t>
      </w:r>
      <w:r w:rsidRPr="00610CD4">
        <w:rPr>
          <w:rFonts w:cs="Arial"/>
        </w:rPr>
        <w:tab/>
      </w:r>
      <w:r w:rsidRPr="00610CD4">
        <w:rPr>
          <w:rFonts w:cs="Arial"/>
        </w:rPr>
        <w:tab/>
      </w:r>
      <w:r>
        <w:rPr>
          <w:rFonts w:cs="Arial"/>
        </w:rPr>
        <w:tab/>
      </w:r>
      <w:r w:rsidRPr="00066EE0">
        <w:rPr>
          <w:rFonts w:cs="Arial"/>
          <w:i/>
        </w:rPr>
        <w:t>“1”, “2”</w:t>
      </w:r>
    </w:p>
    <w:p w14:paraId="3E1E04CD" w14:textId="77777777" w:rsidR="00685A50" w:rsidRPr="00066EE0" w:rsidRDefault="00685A50" w:rsidP="00685A50">
      <w:pPr>
        <w:ind w:left="1416" w:firstLine="708"/>
        <w:rPr>
          <w:rFonts w:cs="Arial"/>
          <w:i/>
        </w:rPr>
      </w:pPr>
      <w:r w:rsidRPr="00610CD4">
        <w:rPr>
          <w:rFonts w:cs="Arial"/>
        </w:rPr>
        <w:t>codice voucher</w:t>
      </w:r>
      <w:r w:rsidRPr="00610CD4">
        <w:rPr>
          <w:rFonts w:cs="Arial"/>
        </w:rPr>
        <w:tab/>
      </w:r>
      <w:r w:rsidRPr="00610CD4">
        <w:rPr>
          <w:rFonts w:cs="Arial"/>
        </w:rPr>
        <w:tab/>
      </w:r>
    </w:p>
    <w:p w14:paraId="20AAF66E" w14:textId="77777777" w:rsidR="00685A50" w:rsidRPr="00610CD4" w:rsidRDefault="00685A50" w:rsidP="00685A50">
      <w:pPr>
        <w:ind w:left="708"/>
        <w:rPr>
          <w:rFonts w:cs="Arial"/>
        </w:rPr>
      </w:pPr>
      <w:r w:rsidRPr="00610CD4">
        <w:rPr>
          <w:rFonts w:cs="Arial"/>
        </w:rPr>
        <w:t xml:space="preserve">OUTPUT: </w:t>
      </w:r>
      <w:r w:rsidRPr="00610CD4">
        <w:rPr>
          <w:rFonts w:cs="Arial"/>
        </w:rPr>
        <w:tab/>
        <w:t>nominativo beneficiario</w:t>
      </w:r>
      <w:r>
        <w:rPr>
          <w:rFonts w:cs="Arial"/>
        </w:rPr>
        <w:tab/>
      </w:r>
      <w:r>
        <w:rPr>
          <w:rFonts w:cs="Arial"/>
        </w:rPr>
        <w:tab/>
      </w:r>
      <w:r w:rsidRPr="00066EE0">
        <w:rPr>
          <w:rFonts w:cs="Arial"/>
          <w:i/>
        </w:rPr>
        <w:t>CF o Nome e Cognome</w:t>
      </w:r>
    </w:p>
    <w:p w14:paraId="59BC9826" w14:textId="77777777" w:rsidR="00685A50" w:rsidRPr="00610CD4" w:rsidRDefault="00685A50" w:rsidP="00685A50">
      <w:pPr>
        <w:ind w:left="708"/>
        <w:rPr>
          <w:rFonts w:cs="Arial"/>
        </w:rPr>
      </w:pPr>
      <w:r w:rsidRPr="00610CD4">
        <w:rPr>
          <w:rFonts w:cs="Arial"/>
        </w:rPr>
        <w:tab/>
      </w:r>
      <w:r w:rsidRPr="00610CD4">
        <w:rPr>
          <w:rFonts w:cs="Arial"/>
        </w:rPr>
        <w:tab/>
      </w:r>
      <w:r w:rsidRPr="00610CD4">
        <w:rPr>
          <w:rFonts w:cs="Arial"/>
        </w:rPr>
        <w:tab/>
        <w:t>partita IVA esercente</w:t>
      </w:r>
    </w:p>
    <w:p w14:paraId="3325E0DE" w14:textId="77777777" w:rsidR="00685A50" w:rsidRPr="00610CD4" w:rsidRDefault="00685A50" w:rsidP="00685A50">
      <w:pPr>
        <w:ind w:left="708"/>
        <w:rPr>
          <w:rFonts w:cs="Arial"/>
        </w:rPr>
      </w:pPr>
      <w:r w:rsidRPr="00610CD4">
        <w:rPr>
          <w:rFonts w:cs="Arial"/>
        </w:rPr>
        <w:tab/>
      </w:r>
      <w:r w:rsidRPr="00610CD4">
        <w:rPr>
          <w:rFonts w:cs="Arial"/>
        </w:rPr>
        <w:tab/>
      </w:r>
      <w:r w:rsidRPr="00610CD4">
        <w:rPr>
          <w:rFonts w:cs="Arial"/>
        </w:rPr>
        <w:tab/>
        <w:t>ambito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066EE0">
        <w:rPr>
          <w:rFonts w:cs="Arial"/>
          <w:i/>
        </w:rPr>
        <w:t>cinema, teatro, libreria…</w:t>
      </w:r>
    </w:p>
    <w:p w14:paraId="4F30702D" w14:textId="77777777" w:rsidR="00685A50" w:rsidRPr="00066EE0" w:rsidRDefault="00685A50" w:rsidP="00685A50">
      <w:pPr>
        <w:ind w:left="708"/>
        <w:rPr>
          <w:rFonts w:cs="Arial"/>
          <w:i/>
        </w:rPr>
      </w:pPr>
      <w:r w:rsidRPr="00610CD4">
        <w:rPr>
          <w:rFonts w:cs="Arial"/>
        </w:rPr>
        <w:tab/>
      </w:r>
      <w:r w:rsidRPr="00610CD4">
        <w:rPr>
          <w:rFonts w:cs="Arial"/>
        </w:rPr>
        <w:tab/>
      </w:r>
      <w:r w:rsidRPr="00610CD4">
        <w:rPr>
          <w:rFonts w:cs="Arial"/>
        </w:rPr>
        <w:tab/>
        <w:t>bene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066EE0">
        <w:rPr>
          <w:rFonts w:cs="Arial"/>
          <w:i/>
        </w:rPr>
        <w:t>libri, spettacoli…</w:t>
      </w:r>
    </w:p>
    <w:p w14:paraId="104C4BC9" w14:textId="77777777" w:rsidR="00685A50" w:rsidRPr="00610CD4" w:rsidRDefault="00685A50" w:rsidP="00685A50">
      <w:pPr>
        <w:ind w:left="708"/>
        <w:rPr>
          <w:rFonts w:cs="Arial"/>
        </w:rPr>
      </w:pPr>
      <w:r w:rsidRPr="00610CD4">
        <w:rPr>
          <w:rFonts w:cs="Arial"/>
        </w:rPr>
        <w:tab/>
      </w:r>
      <w:r w:rsidRPr="00610CD4">
        <w:rPr>
          <w:rFonts w:cs="Arial"/>
        </w:rPr>
        <w:tab/>
      </w:r>
      <w:r w:rsidRPr="00610CD4">
        <w:rPr>
          <w:rFonts w:cs="Arial"/>
        </w:rPr>
        <w:tab/>
        <w:t xml:space="preserve">importo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 w:rsidRPr="00066EE0">
        <w:rPr>
          <w:rFonts w:cs="Arial"/>
          <w:i/>
        </w:rPr>
        <w:t>importo</w:t>
      </w:r>
      <w:proofErr w:type="spellEnd"/>
      <w:r w:rsidRPr="00066EE0">
        <w:rPr>
          <w:rFonts w:cs="Arial"/>
          <w:i/>
        </w:rPr>
        <w:t xml:space="preserve"> totale del voucher</w:t>
      </w:r>
    </w:p>
    <w:p w14:paraId="5A0424E7" w14:textId="77777777" w:rsidR="00685A50" w:rsidRPr="00610CD4" w:rsidRDefault="00685A50" w:rsidP="00685A50">
      <w:pPr>
        <w:ind w:firstLine="708"/>
        <w:rPr>
          <w:rFonts w:cs="Arial"/>
        </w:rPr>
      </w:pPr>
    </w:p>
    <w:p w14:paraId="6C088550" w14:textId="77777777" w:rsidR="00685A50" w:rsidRDefault="00685A50" w:rsidP="00685A50">
      <w:pPr>
        <w:jc w:val="both"/>
        <w:rPr>
          <w:rFonts w:cs="Arial"/>
        </w:rPr>
      </w:pPr>
      <w:r w:rsidRPr="00610CD4">
        <w:rPr>
          <w:rFonts w:cs="Arial"/>
        </w:rPr>
        <w:t xml:space="preserve">Se </w:t>
      </w:r>
      <w:r w:rsidRPr="00AA3D6B">
        <w:rPr>
          <w:rFonts w:cs="Arial"/>
          <w:b/>
        </w:rPr>
        <w:t>tipo operazione</w:t>
      </w:r>
      <w:r w:rsidRPr="00610CD4">
        <w:rPr>
          <w:rFonts w:cs="Arial"/>
        </w:rPr>
        <w:t xml:space="preserve"> </w:t>
      </w:r>
      <w:r>
        <w:rPr>
          <w:rFonts w:cs="Arial"/>
        </w:rPr>
        <w:t>verrà</w:t>
      </w:r>
      <w:r w:rsidRPr="00610CD4">
        <w:rPr>
          <w:rFonts w:cs="Arial"/>
        </w:rPr>
        <w:t xml:space="preserve"> valorizzato con </w:t>
      </w:r>
      <w:r w:rsidRPr="00AA3D6B">
        <w:rPr>
          <w:rFonts w:cs="Arial"/>
          <w:b/>
        </w:rPr>
        <w:t>“1”</w:t>
      </w:r>
      <w:r>
        <w:rPr>
          <w:rFonts w:cs="Arial"/>
        </w:rPr>
        <w:t>,</w:t>
      </w:r>
      <w:r w:rsidRPr="00610CD4">
        <w:rPr>
          <w:rFonts w:cs="Arial"/>
        </w:rPr>
        <w:t xml:space="preserve"> il </w:t>
      </w:r>
      <w:proofErr w:type="spellStart"/>
      <w:r w:rsidRPr="00610CD4">
        <w:rPr>
          <w:rFonts w:cs="Arial"/>
        </w:rPr>
        <w:t>check</w:t>
      </w:r>
      <w:proofErr w:type="spellEnd"/>
      <w:r w:rsidRPr="00610CD4">
        <w:rPr>
          <w:rFonts w:cs="Arial"/>
        </w:rPr>
        <w:t xml:space="preserve"> del voucher </w:t>
      </w:r>
      <w:proofErr w:type="spellStart"/>
      <w:r>
        <w:rPr>
          <w:rFonts w:cs="Arial"/>
        </w:rPr>
        <w:t>restituerà</w:t>
      </w:r>
      <w:proofErr w:type="spellEnd"/>
      <w:r w:rsidRPr="00610CD4">
        <w:rPr>
          <w:rFonts w:cs="Arial"/>
        </w:rPr>
        <w:t xml:space="preserve"> all’esercente i campi previsti in output senza </w:t>
      </w:r>
      <w:r>
        <w:rPr>
          <w:rFonts w:cs="Arial"/>
        </w:rPr>
        <w:t>consumare</w:t>
      </w:r>
      <w:r w:rsidRPr="00610CD4">
        <w:rPr>
          <w:rFonts w:cs="Arial"/>
        </w:rPr>
        <w:t xml:space="preserve"> il voucher</w:t>
      </w:r>
      <w:r>
        <w:rPr>
          <w:rFonts w:cs="Arial"/>
        </w:rPr>
        <w:t xml:space="preserve"> e quindi senza scalare l’importo dal borsellino del beneficiario. Questa modalità di utilizzo dell’operazione non è obbligatoria, ma lascia all’esercente la possibilità di eseguire un controllo tra il nominativo del beneficiario e quello del suo cliente in sessione.</w:t>
      </w:r>
    </w:p>
    <w:p w14:paraId="1DEF2E46" w14:textId="77777777" w:rsidR="00685A50" w:rsidRDefault="00685A50" w:rsidP="00685A50">
      <w:pPr>
        <w:jc w:val="both"/>
        <w:rPr>
          <w:rFonts w:cs="Arial"/>
        </w:rPr>
      </w:pPr>
    </w:p>
    <w:p w14:paraId="7BCEEF98" w14:textId="77777777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 xml:space="preserve">Se </w:t>
      </w:r>
      <w:r w:rsidRPr="00AA3D6B">
        <w:rPr>
          <w:rFonts w:cs="Arial"/>
          <w:b/>
        </w:rPr>
        <w:t>tipo operazione</w:t>
      </w:r>
      <w:r>
        <w:rPr>
          <w:rFonts w:cs="Arial"/>
        </w:rPr>
        <w:t xml:space="preserve"> verrà valorizzato con </w:t>
      </w:r>
      <w:r w:rsidRPr="00AA3D6B">
        <w:rPr>
          <w:rFonts w:cs="Arial"/>
          <w:b/>
        </w:rPr>
        <w:t>“2”</w:t>
      </w:r>
      <w:r>
        <w:rPr>
          <w:rFonts w:cs="Arial"/>
        </w:rPr>
        <w:t xml:space="preserve">, il </w:t>
      </w:r>
      <w:proofErr w:type="spellStart"/>
      <w:r>
        <w:rPr>
          <w:rFonts w:cs="Arial"/>
        </w:rPr>
        <w:t>check</w:t>
      </w:r>
      <w:proofErr w:type="spellEnd"/>
      <w:r>
        <w:rPr>
          <w:rFonts w:cs="Arial"/>
        </w:rPr>
        <w:t xml:space="preserve"> del voucher consumerà direttamente l’importo, scalandolo dal borsellino del beneficiario, e </w:t>
      </w:r>
      <w:proofErr w:type="spellStart"/>
      <w:r>
        <w:rPr>
          <w:rFonts w:cs="Arial"/>
        </w:rPr>
        <w:t>restituerà</w:t>
      </w:r>
      <w:proofErr w:type="spellEnd"/>
      <w:r>
        <w:rPr>
          <w:rFonts w:cs="Arial"/>
        </w:rPr>
        <w:t xml:space="preserve"> comunque le informazioni previste in output. L’esercente potrà scegliere di usare direttamente questa modalità oppure effettuare due chiamate successive: la prima per il controllo del beneficiario e la seconda per l’effettivo utilizzo del voucher.</w:t>
      </w:r>
    </w:p>
    <w:p w14:paraId="4CCA94F3" w14:textId="77777777" w:rsidR="00685A50" w:rsidRDefault="00685A50" w:rsidP="00685A50">
      <w:pPr>
        <w:jc w:val="both"/>
        <w:rPr>
          <w:rFonts w:cs="Arial"/>
        </w:rPr>
      </w:pPr>
    </w:p>
    <w:p w14:paraId="12C11C80" w14:textId="77777777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 xml:space="preserve">Il </w:t>
      </w:r>
      <w:proofErr w:type="spellStart"/>
      <w:r>
        <w:rPr>
          <w:rFonts w:cs="Arial"/>
        </w:rPr>
        <w:t>sequence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diagram</w:t>
      </w:r>
      <w:proofErr w:type="spellEnd"/>
      <w:r>
        <w:rPr>
          <w:rFonts w:cs="Arial"/>
        </w:rPr>
        <w:t xml:space="preserve"> seguente descrive ad alto livello l’interazione tra i vari sistemi coinvolti, nei casi fin qui descritti:</w:t>
      </w:r>
    </w:p>
    <w:p w14:paraId="156F1566" w14:textId="77777777" w:rsidR="00685A50" w:rsidRPr="00610CD4" w:rsidRDefault="00685A50" w:rsidP="00685A50">
      <w:pPr>
        <w:jc w:val="both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FE0E79D" wp14:editId="42222E34">
            <wp:extent cx="5638800" cy="4419600"/>
            <wp:effectExtent l="0" t="0" r="0" b="0"/>
            <wp:docPr id="31" name="Immagine 31" descr="VerificaVouch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icaVoucher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94B0" w14:textId="77777777" w:rsidR="00685A50" w:rsidRDefault="00685A50" w:rsidP="00685A50">
      <w:pPr>
        <w:rPr>
          <w:rFonts w:cs="Arial"/>
        </w:rPr>
      </w:pPr>
    </w:p>
    <w:p w14:paraId="1C190B57" w14:textId="77777777" w:rsidR="00685A50" w:rsidRDefault="00685A50" w:rsidP="00685A50">
      <w:pPr>
        <w:rPr>
          <w:rFonts w:cs="Arial"/>
        </w:rPr>
      </w:pPr>
    </w:p>
    <w:p w14:paraId="16368D94" w14:textId="77777777" w:rsidR="004923E0" w:rsidRDefault="004923E0" w:rsidP="00685A50">
      <w:pPr>
        <w:jc w:val="both"/>
        <w:rPr>
          <w:rFonts w:cs="Arial"/>
        </w:rPr>
      </w:pPr>
    </w:p>
    <w:p w14:paraId="3CE75D30" w14:textId="456A256F" w:rsidR="00685A50" w:rsidRPr="00AA3D6B" w:rsidRDefault="00685A50" w:rsidP="00685A50">
      <w:pPr>
        <w:jc w:val="both"/>
        <w:rPr>
          <w:rFonts w:cs="Arial"/>
        </w:rPr>
      </w:pPr>
      <w:r>
        <w:rPr>
          <w:rFonts w:cs="Arial"/>
        </w:rPr>
        <w:t xml:space="preserve">Per poter </w:t>
      </w:r>
      <w:r w:rsidR="004923E0">
        <w:rPr>
          <w:rFonts w:cs="Arial"/>
        </w:rPr>
        <w:t>consumare</w:t>
      </w:r>
      <w:r>
        <w:rPr>
          <w:rFonts w:cs="Arial"/>
        </w:rPr>
        <w:t xml:space="preserve"> il voucher </w:t>
      </w:r>
      <w:r w:rsidR="004923E0">
        <w:rPr>
          <w:rFonts w:cs="Arial"/>
        </w:rPr>
        <w:t>decidendo di</w:t>
      </w:r>
      <w:r>
        <w:rPr>
          <w:rFonts w:cs="Arial"/>
        </w:rPr>
        <w:t xml:space="preserve"> utilizzare tutto l’importo o solo parte di esso, l’esercente </w:t>
      </w:r>
      <w:r w:rsidR="004923E0">
        <w:rPr>
          <w:rFonts w:cs="Arial"/>
        </w:rPr>
        <w:t xml:space="preserve">potrà </w:t>
      </w:r>
      <w:r>
        <w:rPr>
          <w:rFonts w:cs="Arial"/>
        </w:rPr>
        <w:t xml:space="preserve"> invocare l’operazione di </w:t>
      </w:r>
      <w:proofErr w:type="spellStart"/>
      <w:r w:rsidRPr="00C446C9">
        <w:rPr>
          <w:rFonts w:cs="Arial"/>
          <w:b/>
        </w:rPr>
        <w:t>Confirm</w:t>
      </w:r>
      <w:proofErr w:type="spellEnd"/>
      <w:r>
        <w:rPr>
          <w:rFonts w:cs="Arial"/>
        </w:rPr>
        <w:t xml:space="preserve"> di seguito descritta.</w:t>
      </w:r>
    </w:p>
    <w:p w14:paraId="12EED4F4" w14:textId="77777777" w:rsidR="00685A50" w:rsidRDefault="00685A50" w:rsidP="00685A50">
      <w:pPr>
        <w:widowControl w:val="0"/>
        <w:adjustRightInd w:val="0"/>
        <w:rPr>
          <w:rFonts w:cs="Arial"/>
          <w:color w:val="000000"/>
        </w:rPr>
      </w:pPr>
    </w:p>
    <w:p w14:paraId="6F6C584C" w14:textId="77777777" w:rsidR="00685A50" w:rsidRPr="00610CD4" w:rsidRDefault="00685A50" w:rsidP="00685A50">
      <w:pPr>
        <w:numPr>
          <w:ilvl w:val="0"/>
          <w:numId w:val="18"/>
        </w:numPr>
        <w:autoSpaceDE/>
        <w:autoSpaceDN/>
        <w:spacing w:after="200" w:line="276" w:lineRule="auto"/>
        <w:rPr>
          <w:rFonts w:cs="Arial"/>
          <w:b/>
        </w:rPr>
      </w:pPr>
      <w:proofErr w:type="spellStart"/>
      <w:r>
        <w:rPr>
          <w:rFonts w:cs="Arial"/>
          <w:b/>
        </w:rPr>
        <w:t>Confirm</w:t>
      </w:r>
      <w:proofErr w:type="spellEnd"/>
      <w:r w:rsidRPr="00610CD4">
        <w:rPr>
          <w:rFonts w:cs="Arial"/>
          <w:b/>
        </w:rPr>
        <w:t xml:space="preserve"> </w:t>
      </w:r>
    </w:p>
    <w:p w14:paraId="2A845CA3" w14:textId="77777777" w:rsidR="00685A50" w:rsidRPr="00066EE0" w:rsidRDefault="00685A50" w:rsidP="00685A50">
      <w:pPr>
        <w:ind w:firstLine="720"/>
        <w:rPr>
          <w:rFonts w:cs="Arial"/>
          <w:i/>
        </w:rPr>
      </w:pPr>
      <w:r w:rsidRPr="00610CD4">
        <w:rPr>
          <w:rFonts w:cs="Arial"/>
        </w:rPr>
        <w:t xml:space="preserve">INPUT: </w:t>
      </w:r>
      <w:r w:rsidRPr="00610CD4">
        <w:rPr>
          <w:rFonts w:cs="Arial"/>
        </w:rPr>
        <w:tab/>
        <w:t>tipo operazione</w:t>
      </w:r>
      <w:r w:rsidRPr="00610CD4">
        <w:rPr>
          <w:rFonts w:cs="Arial"/>
        </w:rPr>
        <w:tab/>
      </w:r>
      <w:r w:rsidRPr="00610CD4">
        <w:rPr>
          <w:rFonts w:cs="Arial"/>
        </w:rPr>
        <w:tab/>
      </w:r>
      <w:r>
        <w:rPr>
          <w:rFonts w:cs="Arial"/>
        </w:rPr>
        <w:tab/>
      </w:r>
      <w:r w:rsidRPr="00066EE0">
        <w:rPr>
          <w:rFonts w:cs="Arial"/>
          <w:i/>
        </w:rPr>
        <w:t>“1”</w:t>
      </w:r>
    </w:p>
    <w:p w14:paraId="32E2AAF6" w14:textId="77777777" w:rsidR="00685A50" w:rsidRDefault="00685A50" w:rsidP="00685A50">
      <w:pPr>
        <w:ind w:left="1416" w:firstLine="708"/>
        <w:rPr>
          <w:rFonts w:cs="Arial"/>
        </w:rPr>
      </w:pPr>
      <w:r w:rsidRPr="00610CD4">
        <w:rPr>
          <w:rFonts w:cs="Arial"/>
        </w:rPr>
        <w:t>codice voucher</w:t>
      </w:r>
      <w:r w:rsidRPr="00610CD4">
        <w:rPr>
          <w:rFonts w:cs="Arial"/>
        </w:rPr>
        <w:tab/>
      </w:r>
      <w:r w:rsidRPr="00610CD4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CC57FBA" w14:textId="77777777" w:rsidR="00685A50" w:rsidRPr="00610CD4" w:rsidRDefault="00685A50" w:rsidP="00685A50">
      <w:pPr>
        <w:ind w:left="1416" w:firstLine="708"/>
        <w:rPr>
          <w:rFonts w:cs="Arial"/>
        </w:rPr>
      </w:pPr>
      <w:r>
        <w:rPr>
          <w:rFonts w:cs="Arial"/>
        </w:rPr>
        <w:t>importo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 w:rsidRPr="00066EE0">
        <w:rPr>
          <w:rFonts w:cs="Arial"/>
          <w:i/>
        </w:rPr>
        <w:t>importo</w:t>
      </w:r>
      <w:proofErr w:type="spellEnd"/>
      <w:r w:rsidRPr="00066EE0">
        <w:rPr>
          <w:rFonts w:cs="Arial"/>
          <w:i/>
        </w:rPr>
        <w:t xml:space="preserve"> confermato dall’esercente</w:t>
      </w:r>
    </w:p>
    <w:p w14:paraId="7FC1CCAC" w14:textId="77777777" w:rsidR="00685A50" w:rsidRDefault="00685A50" w:rsidP="00685A50">
      <w:pPr>
        <w:ind w:left="708"/>
        <w:rPr>
          <w:rFonts w:cs="Arial"/>
        </w:rPr>
      </w:pPr>
      <w:r w:rsidRPr="00610CD4">
        <w:rPr>
          <w:rFonts w:cs="Arial"/>
        </w:rPr>
        <w:t xml:space="preserve">OUTPUT: </w:t>
      </w:r>
      <w:r w:rsidRPr="00610CD4">
        <w:rPr>
          <w:rFonts w:cs="Arial"/>
        </w:rPr>
        <w:tab/>
      </w:r>
      <w:r>
        <w:rPr>
          <w:rFonts w:cs="Arial"/>
        </w:rPr>
        <w:t>esito</w:t>
      </w:r>
    </w:p>
    <w:p w14:paraId="48D5D4F9" w14:textId="77777777" w:rsidR="00685A50" w:rsidRPr="00610CD4" w:rsidRDefault="00685A50" w:rsidP="00685A50">
      <w:pPr>
        <w:ind w:left="708"/>
        <w:rPr>
          <w:rFonts w:cs="Arial"/>
        </w:rPr>
      </w:pPr>
    </w:p>
    <w:p w14:paraId="4E584347" w14:textId="4D5A014B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>In questa versione del servizio</w:t>
      </w:r>
      <w:r w:rsidRPr="00610CD4">
        <w:rPr>
          <w:rFonts w:cs="Arial"/>
        </w:rPr>
        <w:t xml:space="preserve"> </w:t>
      </w:r>
      <w:r>
        <w:rPr>
          <w:rFonts w:cs="Arial"/>
        </w:rPr>
        <w:t xml:space="preserve">il </w:t>
      </w:r>
      <w:r w:rsidRPr="00AA3D6B">
        <w:rPr>
          <w:rFonts w:cs="Arial"/>
          <w:b/>
        </w:rPr>
        <w:t>tipo operazione</w:t>
      </w:r>
      <w:r w:rsidRPr="00610CD4">
        <w:rPr>
          <w:rFonts w:cs="Arial"/>
        </w:rPr>
        <w:t xml:space="preserve"> </w:t>
      </w:r>
      <w:r>
        <w:rPr>
          <w:rFonts w:cs="Arial"/>
        </w:rPr>
        <w:t>verrà</w:t>
      </w:r>
      <w:r w:rsidRPr="00610CD4">
        <w:rPr>
          <w:rFonts w:cs="Arial"/>
        </w:rPr>
        <w:t xml:space="preserve"> valorizzato</w:t>
      </w:r>
      <w:r>
        <w:rPr>
          <w:rFonts w:cs="Arial"/>
        </w:rPr>
        <w:t xml:space="preserve"> sempre</w:t>
      </w:r>
      <w:r w:rsidRPr="00610CD4">
        <w:rPr>
          <w:rFonts w:cs="Arial"/>
        </w:rPr>
        <w:t xml:space="preserve"> con </w:t>
      </w:r>
      <w:r w:rsidRPr="00AA3D6B">
        <w:rPr>
          <w:rFonts w:cs="Arial"/>
          <w:b/>
        </w:rPr>
        <w:t>“1”</w:t>
      </w:r>
      <w:r>
        <w:rPr>
          <w:rFonts w:cs="Arial"/>
          <w:b/>
        </w:rPr>
        <w:t xml:space="preserve"> </w:t>
      </w:r>
      <w:r w:rsidRPr="00C40A07">
        <w:rPr>
          <w:rFonts w:cs="Arial"/>
        </w:rPr>
        <w:t>e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l’esercente potrà comunicare la quota utilizzata rispetto all’importo totale </w:t>
      </w:r>
      <w:r w:rsidRPr="00610CD4">
        <w:rPr>
          <w:rFonts w:cs="Arial"/>
        </w:rPr>
        <w:t xml:space="preserve">del </w:t>
      </w:r>
      <w:r w:rsidR="004923E0">
        <w:rPr>
          <w:rFonts w:cs="Arial"/>
        </w:rPr>
        <w:t>buono</w:t>
      </w:r>
      <w:r>
        <w:rPr>
          <w:rFonts w:cs="Arial"/>
        </w:rPr>
        <w:t>.</w:t>
      </w:r>
      <w:r w:rsidRPr="00610CD4">
        <w:rPr>
          <w:rFonts w:cs="Arial"/>
        </w:rPr>
        <w:t xml:space="preserve"> </w:t>
      </w:r>
      <w:r>
        <w:rPr>
          <w:rFonts w:cs="Arial"/>
        </w:rPr>
        <w:t xml:space="preserve">Il sistema scalerà l’importo dal borsellino del beneficiario, riaccreditando la parte non utilizzata, calcolata come differenza tra il valore totale del voucher e l’importo comunicato dall’esercente. </w:t>
      </w:r>
    </w:p>
    <w:p w14:paraId="2B19C712" w14:textId="77777777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>L’</w:t>
      </w:r>
      <w:r w:rsidRPr="00774464">
        <w:rPr>
          <w:rFonts w:cs="Arial"/>
          <w:b/>
        </w:rPr>
        <w:t>esito</w:t>
      </w:r>
      <w:r>
        <w:rPr>
          <w:rFonts w:cs="Arial"/>
        </w:rPr>
        <w:t xml:space="preserve"> dell’operazione (</w:t>
      </w:r>
      <w:r w:rsidRPr="00774464">
        <w:rPr>
          <w:rFonts w:cs="Arial"/>
          <w:b/>
        </w:rPr>
        <w:t>“OK”</w:t>
      </w:r>
      <w:r>
        <w:rPr>
          <w:rFonts w:cs="Arial"/>
        </w:rPr>
        <w:t xml:space="preserve"> / </w:t>
      </w:r>
      <w:r w:rsidRPr="00774464">
        <w:rPr>
          <w:rFonts w:cs="Arial"/>
          <w:b/>
        </w:rPr>
        <w:t>“KO”</w:t>
      </w:r>
      <w:r>
        <w:rPr>
          <w:rFonts w:cs="Arial"/>
        </w:rPr>
        <w:t>) sarà restituito all’esercente che potrà eventualmente fornire un feedback al beneficiario.</w:t>
      </w:r>
    </w:p>
    <w:p w14:paraId="605E3E10" w14:textId="77777777" w:rsidR="00685A50" w:rsidRDefault="00685A50" w:rsidP="00685A50">
      <w:pPr>
        <w:pStyle w:val="Titolo"/>
      </w:pPr>
      <w:r>
        <w:br w:type="page"/>
      </w:r>
      <w:r>
        <w:lastRenderedPageBreak/>
        <w:t>Modalità di autenticazione</w:t>
      </w:r>
    </w:p>
    <w:p w14:paraId="1A7FCF2C" w14:textId="77777777" w:rsidR="00685A50" w:rsidRDefault="00685A50" w:rsidP="00685A50">
      <w:pPr>
        <w:pStyle w:val="Titolo"/>
      </w:pPr>
    </w:p>
    <w:p w14:paraId="343B78EB" w14:textId="77777777" w:rsidR="00685A50" w:rsidRPr="00F979DD" w:rsidRDefault="00685A50" w:rsidP="00685A50">
      <w:pPr>
        <w:jc w:val="both"/>
        <w:rPr>
          <w:rFonts w:cs="Arial"/>
        </w:rPr>
      </w:pPr>
      <w:r>
        <w:rPr>
          <w:rFonts w:cs="Arial"/>
        </w:rPr>
        <w:t xml:space="preserve">Per consumare il web service di verifica del voucher, ogni esercente dovrà essere dotato di un </w:t>
      </w:r>
      <w:r>
        <w:rPr>
          <w:rFonts w:cs="Arial"/>
          <w:b/>
          <w:bCs/>
        </w:rPr>
        <w:t>certificato di autenticazione</w:t>
      </w:r>
      <w:r>
        <w:rPr>
          <w:rFonts w:cs="Arial"/>
        </w:rPr>
        <w:t xml:space="preserve"> da installare nel proprio client del servizio e da utilizzare nella chiamata SOAP per </w:t>
      </w:r>
      <w:r w:rsidRPr="00F979DD">
        <w:rPr>
          <w:rFonts w:cs="Arial"/>
        </w:rPr>
        <w:t xml:space="preserve">effettuare l’autenticazione in modalità </w:t>
      </w:r>
      <w:r>
        <w:rPr>
          <w:rFonts w:cs="Arial"/>
        </w:rPr>
        <w:t xml:space="preserve">SSL </w:t>
      </w:r>
      <w:r w:rsidRPr="00F979DD">
        <w:rPr>
          <w:rFonts w:cs="Arial"/>
        </w:rPr>
        <w:t>con certificato client</w:t>
      </w:r>
      <w:r>
        <w:rPr>
          <w:rFonts w:cs="Arial"/>
        </w:rPr>
        <w:t>.</w:t>
      </w:r>
      <w:r w:rsidRPr="00F979DD">
        <w:rPr>
          <w:rFonts w:cs="Arial"/>
        </w:rPr>
        <w:t xml:space="preserve"> </w:t>
      </w:r>
    </w:p>
    <w:p w14:paraId="689A901B" w14:textId="77777777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>Tale certificato X509 sarà generabile e scaricabile in formato .</w:t>
      </w:r>
      <w:proofErr w:type="spellStart"/>
      <w:r>
        <w:rPr>
          <w:rFonts w:cs="Arial"/>
        </w:rPr>
        <w:t>cer</w:t>
      </w:r>
      <w:proofErr w:type="spellEnd"/>
      <w:r>
        <w:rPr>
          <w:rFonts w:cs="Arial"/>
        </w:rPr>
        <w:t xml:space="preserve"> direttamente</w:t>
      </w:r>
      <w:r>
        <w:t xml:space="preserve"> </w:t>
      </w:r>
      <w:r>
        <w:rPr>
          <w:rFonts w:cs="Arial"/>
        </w:rPr>
        <w:t xml:space="preserve">tramite l’applicazione web dedicata agli esercenti, in area autenticata. In particolare il processo di generazione del certificato prevede due </w:t>
      </w:r>
      <w:proofErr w:type="spellStart"/>
      <w:r>
        <w:rPr>
          <w:rFonts w:cs="Arial"/>
        </w:rPr>
        <w:t>step</w:t>
      </w:r>
      <w:proofErr w:type="spellEnd"/>
      <w:r>
        <w:rPr>
          <w:rFonts w:cs="Arial"/>
        </w:rPr>
        <w:t>:</w:t>
      </w:r>
    </w:p>
    <w:p w14:paraId="0C97599E" w14:textId="77777777" w:rsidR="00685A50" w:rsidRDefault="00685A50" w:rsidP="00685A50">
      <w:pPr>
        <w:numPr>
          <w:ilvl w:val="0"/>
          <w:numId w:val="23"/>
        </w:numPr>
        <w:autoSpaceDE/>
        <w:autoSpaceDN/>
        <w:spacing w:after="200" w:line="276" w:lineRule="auto"/>
        <w:jc w:val="both"/>
        <w:rPr>
          <w:rFonts w:cs="Arial"/>
        </w:rPr>
      </w:pPr>
      <w:r>
        <w:rPr>
          <w:rFonts w:cs="Arial"/>
        </w:rPr>
        <w:t xml:space="preserve">Il primo </w:t>
      </w:r>
      <w:proofErr w:type="spellStart"/>
      <w:r>
        <w:rPr>
          <w:rFonts w:cs="Arial"/>
        </w:rPr>
        <w:t>step</w:t>
      </w:r>
      <w:proofErr w:type="spellEnd"/>
      <w:r>
        <w:rPr>
          <w:rFonts w:cs="Arial"/>
        </w:rPr>
        <w:t xml:space="preserve"> di </w:t>
      </w:r>
      <w:r w:rsidRPr="00F979DD">
        <w:rPr>
          <w:rFonts w:cs="Arial"/>
        </w:rPr>
        <w:t>richiesta</w:t>
      </w:r>
      <w:r>
        <w:rPr>
          <w:rFonts w:cs="Arial"/>
        </w:rPr>
        <w:t xml:space="preserve"> del certificato; </w:t>
      </w:r>
      <w:r w:rsidRPr="00F979DD">
        <w:rPr>
          <w:rFonts w:cs="Arial"/>
        </w:rPr>
        <w:t xml:space="preserve">a seguito di </w:t>
      </w:r>
      <w:r>
        <w:rPr>
          <w:rFonts w:cs="Arial"/>
        </w:rPr>
        <w:t>questa operazione il sistema prende in carico la richiesta.</w:t>
      </w:r>
    </w:p>
    <w:p w14:paraId="2555B4E7" w14:textId="77777777" w:rsidR="00685A50" w:rsidRDefault="00685A50" w:rsidP="00685A50">
      <w:pPr>
        <w:numPr>
          <w:ilvl w:val="0"/>
          <w:numId w:val="23"/>
        </w:numPr>
        <w:autoSpaceDE/>
        <w:autoSpaceDN/>
        <w:spacing w:after="200" w:line="276" w:lineRule="auto"/>
        <w:jc w:val="both"/>
        <w:rPr>
          <w:sz w:val="24"/>
        </w:rPr>
      </w:pPr>
      <w:r>
        <w:rPr>
          <w:rFonts w:cs="Arial"/>
        </w:rPr>
        <w:t xml:space="preserve">Il secondo </w:t>
      </w:r>
      <w:proofErr w:type="spellStart"/>
      <w:r>
        <w:rPr>
          <w:rFonts w:cs="Arial"/>
        </w:rPr>
        <w:t>step</w:t>
      </w:r>
      <w:proofErr w:type="spellEnd"/>
      <w:r>
        <w:rPr>
          <w:rFonts w:cs="Arial"/>
        </w:rPr>
        <w:t xml:space="preserve"> di verifica esito della richiesta; questa operazione controlla se è pronto il certificato emesso da CA dedicata ed eventualmente lo rende disponibile per il download.</w:t>
      </w:r>
    </w:p>
    <w:p w14:paraId="6409C5BA" w14:textId="77777777" w:rsidR="00685A50" w:rsidRPr="00F979DD" w:rsidRDefault="00685A50" w:rsidP="00685A50">
      <w:pPr>
        <w:jc w:val="both"/>
        <w:rPr>
          <w:rFonts w:eastAsia="Calibri" w:cs="Arial"/>
        </w:rPr>
      </w:pPr>
    </w:p>
    <w:p w14:paraId="65F3592B" w14:textId="77777777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 xml:space="preserve">Durante il primo </w:t>
      </w:r>
      <w:proofErr w:type="spellStart"/>
      <w:r>
        <w:rPr>
          <w:rFonts w:cs="Arial"/>
        </w:rPr>
        <w:t>step</w:t>
      </w:r>
      <w:proofErr w:type="spellEnd"/>
      <w:r>
        <w:rPr>
          <w:rFonts w:cs="Arial"/>
        </w:rPr>
        <w:t xml:space="preserve"> sarà necessario caricare un file .</w:t>
      </w:r>
      <w:proofErr w:type="spellStart"/>
      <w:r>
        <w:rPr>
          <w:rFonts w:cs="Arial"/>
        </w:rPr>
        <w:t>der</w:t>
      </w:r>
      <w:proofErr w:type="spellEnd"/>
      <w:r>
        <w:rPr>
          <w:rFonts w:cs="Arial"/>
        </w:rPr>
        <w:t xml:space="preserve"> rappresentante la richiesta di certificato alla CA dedicata al progetto. Tale </w:t>
      </w:r>
      <w:proofErr w:type="spellStart"/>
      <w:r>
        <w:rPr>
          <w:rFonts w:cs="Arial"/>
        </w:rPr>
        <w:t>csr</w:t>
      </w:r>
      <w:proofErr w:type="spellEnd"/>
      <w:r>
        <w:rPr>
          <w:rFonts w:cs="Arial"/>
        </w:rPr>
        <w:t xml:space="preserve"> deve presentare le seguenti caratteristiche:</w:t>
      </w:r>
    </w:p>
    <w:p w14:paraId="43B0B657" w14:textId="77777777" w:rsidR="00685A50" w:rsidRDefault="00685A50" w:rsidP="00685A50">
      <w:pPr>
        <w:numPr>
          <w:ilvl w:val="0"/>
          <w:numId w:val="21"/>
        </w:numPr>
        <w:autoSpaceDE/>
        <w:autoSpaceDN/>
        <w:spacing w:after="200" w:line="276" w:lineRule="auto"/>
        <w:jc w:val="both"/>
        <w:rPr>
          <w:rFonts w:cs="Arial"/>
        </w:rPr>
      </w:pPr>
      <w:r>
        <w:rPr>
          <w:rFonts w:cs="Arial"/>
        </w:rPr>
        <w:t>Algoritmo generazione chiavi: RSA</w:t>
      </w:r>
    </w:p>
    <w:p w14:paraId="6D4FFAC6" w14:textId="77777777" w:rsidR="00685A50" w:rsidRDefault="00685A50" w:rsidP="00685A50">
      <w:pPr>
        <w:numPr>
          <w:ilvl w:val="0"/>
          <w:numId w:val="21"/>
        </w:numPr>
        <w:autoSpaceDE/>
        <w:autoSpaceDN/>
        <w:spacing w:after="200" w:line="276" w:lineRule="auto"/>
        <w:jc w:val="both"/>
        <w:rPr>
          <w:rFonts w:cs="Arial"/>
        </w:rPr>
      </w:pPr>
      <w:r>
        <w:rPr>
          <w:rFonts w:cs="Arial"/>
        </w:rPr>
        <w:t>Lunghezza chiavi: 2048 bit</w:t>
      </w:r>
    </w:p>
    <w:p w14:paraId="30546F99" w14:textId="77777777" w:rsidR="00685A50" w:rsidRPr="00F979DD" w:rsidRDefault="00685A50" w:rsidP="00685A50">
      <w:pPr>
        <w:rPr>
          <w:rFonts w:eastAsia="Calibri"/>
          <w:color w:val="1F497D"/>
        </w:rPr>
      </w:pPr>
      <w:r>
        <w:rPr>
          <w:rFonts w:cs="Arial"/>
        </w:rPr>
        <w:t>Una volta scaricato il certificato X50</w:t>
      </w:r>
      <w:r w:rsidRPr="00F979DD">
        <w:rPr>
          <w:rFonts w:cs="Arial"/>
        </w:rPr>
        <w:t>9 va installato, insieme alla corrispondente chiave privata, nel client utilizzato per il servizio di verifica voucher. Pertanto l’evento di download del certificato non può rappresentare la definitiva attivazione dell’esercente</w:t>
      </w:r>
      <w:r>
        <w:rPr>
          <w:rFonts w:cs="Arial"/>
        </w:rPr>
        <w:t xml:space="preserve">. E’ stato previsto uno </w:t>
      </w:r>
      <w:proofErr w:type="spellStart"/>
      <w:r>
        <w:rPr>
          <w:rFonts w:cs="Arial"/>
        </w:rPr>
        <w:t>step</w:t>
      </w:r>
      <w:proofErr w:type="spellEnd"/>
      <w:r>
        <w:rPr>
          <w:rFonts w:cs="Arial"/>
        </w:rPr>
        <w:t xml:space="preserve"> </w:t>
      </w:r>
      <w:r w:rsidRPr="00F979DD">
        <w:rPr>
          <w:rFonts w:cs="Arial"/>
        </w:rPr>
        <w:t>di attivazione, di tipo “</w:t>
      </w:r>
      <w:proofErr w:type="spellStart"/>
      <w:r w:rsidRPr="00F979DD">
        <w:rPr>
          <w:rFonts w:cs="Arial"/>
        </w:rPr>
        <w:t>Check</w:t>
      </w:r>
      <w:proofErr w:type="spellEnd"/>
      <w:r w:rsidRPr="00F979DD">
        <w:rPr>
          <w:rFonts w:cs="Arial"/>
        </w:rPr>
        <w:t>”  con i seguenti valori di input:</w:t>
      </w:r>
    </w:p>
    <w:p w14:paraId="324A0930" w14:textId="77777777" w:rsidR="00685A50" w:rsidRPr="00F979DD" w:rsidRDefault="00685A50" w:rsidP="00685A50">
      <w:pPr>
        <w:numPr>
          <w:ilvl w:val="0"/>
          <w:numId w:val="22"/>
        </w:numPr>
        <w:autoSpaceDE/>
        <w:autoSpaceDN/>
        <w:spacing w:after="200" w:line="276" w:lineRule="auto"/>
        <w:jc w:val="both"/>
        <w:rPr>
          <w:rFonts w:cs="Arial"/>
        </w:rPr>
      </w:pPr>
      <w:r w:rsidRPr="00F979DD">
        <w:rPr>
          <w:rFonts w:cs="Arial"/>
        </w:rPr>
        <w:t>tipo operazione = 1</w:t>
      </w:r>
    </w:p>
    <w:p w14:paraId="5D4F50A6" w14:textId="77777777" w:rsidR="00685A50" w:rsidRPr="00F979DD" w:rsidRDefault="00685A50" w:rsidP="00685A50">
      <w:pPr>
        <w:numPr>
          <w:ilvl w:val="0"/>
          <w:numId w:val="22"/>
        </w:numPr>
        <w:autoSpaceDE/>
        <w:autoSpaceDN/>
        <w:spacing w:after="200" w:line="276" w:lineRule="auto"/>
        <w:jc w:val="both"/>
        <w:rPr>
          <w:rFonts w:cs="Arial"/>
        </w:rPr>
      </w:pPr>
      <w:r w:rsidRPr="00F979DD">
        <w:rPr>
          <w:rFonts w:cs="Arial"/>
        </w:rPr>
        <w:t>codice voucher = 11aa22bb</w:t>
      </w:r>
    </w:p>
    <w:p w14:paraId="46D5E4D1" w14:textId="77777777" w:rsidR="00685A50" w:rsidRPr="00F979DD" w:rsidRDefault="00685A50" w:rsidP="00685A50">
      <w:pPr>
        <w:jc w:val="both"/>
        <w:rPr>
          <w:rFonts w:cs="Arial"/>
        </w:rPr>
      </w:pPr>
      <w:r w:rsidRPr="00F979DD">
        <w:rPr>
          <w:rFonts w:cs="Arial"/>
        </w:rPr>
        <w:t xml:space="preserve">Questa operazione equivale ad una transazione </w:t>
      </w:r>
      <w:r>
        <w:rPr>
          <w:rFonts w:cs="Arial"/>
        </w:rPr>
        <w:t>di attivazione, il cui unico effetto è quello di portare l’esercente nello stato attivo. Da questo momento in poi i beneficiari potranno generare voucher reali per tale esercente.</w:t>
      </w:r>
    </w:p>
    <w:p w14:paraId="16B81113" w14:textId="77777777" w:rsidR="00685A50" w:rsidRDefault="00685A50" w:rsidP="00685A50">
      <w:proofErr w:type="spellStart"/>
      <w:r>
        <w:t>Endpoint</w:t>
      </w:r>
      <w:proofErr w:type="spellEnd"/>
      <w:r>
        <w:t xml:space="preserve"> del servizio </w:t>
      </w:r>
    </w:p>
    <w:p w14:paraId="2E73D601" w14:textId="77777777" w:rsidR="00685A50" w:rsidRPr="002D5AAB" w:rsidRDefault="00685A50" w:rsidP="00685A50"/>
    <w:p w14:paraId="2CE59E82" w14:textId="77777777" w:rsidR="00685A50" w:rsidRDefault="00685A50" w:rsidP="00685A50">
      <w:pPr>
        <w:rPr>
          <w:rFonts w:cs="Arial"/>
        </w:rPr>
      </w:pPr>
      <w:r>
        <w:rPr>
          <w:rFonts w:cs="Arial"/>
        </w:rPr>
        <w:t xml:space="preserve">Il servizio risponde ai seguenti </w:t>
      </w:r>
      <w:proofErr w:type="spellStart"/>
      <w:r>
        <w:rPr>
          <w:rFonts w:cs="Arial"/>
        </w:rPr>
        <w:t>endpoint</w:t>
      </w:r>
      <w:proofErr w:type="spellEnd"/>
    </w:p>
    <w:p w14:paraId="7FFEB944" w14:textId="77777777" w:rsidR="00685A50" w:rsidRDefault="00D079E5" w:rsidP="00685A50">
      <w:pPr>
        <w:rPr>
          <w:rFonts w:cs="Arial"/>
        </w:rPr>
      </w:pPr>
      <w:hyperlink r:id="rId16" w:history="1">
        <w:r w:rsidR="00685A50" w:rsidRPr="00F61755">
          <w:rPr>
            <w:rStyle w:val="Collegamentoipertestuale"/>
            <w:rFonts w:cs="Arial"/>
          </w:rPr>
          <w:t>https://wstest.18app.italia.it/VerificaVoucherWEB/VerificaVoucher</w:t>
        </w:r>
      </w:hyperlink>
      <w:r w:rsidR="00685A50">
        <w:rPr>
          <w:rFonts w:cs="Arial"/>
        </w:rPr>
        <w:t xml:space="preserve">      (ambiente di prova)</w:t>
      </w:r>
    </w:p>
    <w:p w14:paraId="6A164FF3" w14:textId="77777777" w:rsidR="00685A50" w:rsidRDefault="00D079E5" w:rsidP="00685A50">
      <w:pPr>
        <w:rPr>
          <w:rFonts w:cs="Arial"/>
        </w:rPr>
      </w:pPr>
      <w:hyperlink r:id="rId17" w:history="1">
        <w:r w:rsidR="00685A50" w:rsidRPr="00F61755">
          <w:rPr>
            <w:rStyle w:val="Collegamentoipertestuale"/>
            <w:rFonts w:cs="Arial"/>
          </w:rPr>
          <w:t>https://ws.18app.italia.it/VerificaVoucherWEB/VerificaVoucher</w:t>
        </w:r>
      </w:hyperlink>
      <w:r w:rsidR="00685A50">
        <w:rPr>
          <w:rFonts w:cs="Arial"/>
        </w:rPr>
        <w:tab/>
        <w:t xml:space="preserve">     (ambiente reale)</w:t>
      </w:r>
    </w:p>
    <w:p w14:paraId="75060CFE" w14:textId="77777777" w:rsidR="00685A50" w:rsidRDefault="00685A50" w:rsidP="00685A50">
      <w:pPr>
        <w:rPr>
          <w:rFonts w:cs="Arial"/>
        </w:rPr>
      </w:pPr>
    </w:p>
    <w:p w14:paraId="018FA167" w14:textId="77777777" w:rsidR="004923E0" w:rsidRDefault="004923E0" w:rsidP="00685A50">
      <w:pPr>
        <w:rPr>
          <w:rFonts w:cs="Arial"/>
        </w:rPr>
      </w:pPr>
    </w:p>
    <w:p w14:paraId="08A31BDA" w14:textId="4741140A" w:rsidR="004923E0" w:rsidRDefault="004923E0" w:rsidP="00685A50">
      <w:pPr>
        <w:rPr>
          <w:rFonts w:cs="Arial"/>
        </w:rPr>
      </w:pPr>
      <w:r>
        <w:rPr>
          <w:rFonts w:cs="Arial"/>
        </w:rPr>
        <w:t xml:space="preserve">Di seguito si riportano, solo a titolo di esempio, alcune istruzioni per gli </w:t>
      </w:r>
      <w:proofErr w:type="spellStart"/>
      <w:r>
        <w:rPr>
          <w:rFonts w:cs="Arial"/>
        </w:rPr>
        <w:t>step</w:t>
      </w:r>
      <w:proofErr w:type="spellEnd"/>
      <w:r>
        <w:rPr>
          <w:rFonts w:cs="Arial"/>
        </w:rPr>
        <w:t xml:space="preserve"> sopra descritti logicamente. Per questi esempi si fa riferimento ad </w:t>
      </w:r>
      <w:proofErr w:type="spellStart"/>
      <w:r>
        <w:rPr>
          <w:rFonts w:cs="Arial"/>
        </w:rPr>
        <w:t>openssl</w:t>
      </w:r>
      <w:proofErr w:type="spellEnd"/>
      <w:r>
        <w:rPr>
          <w:rFonts w:cs="Arial"/>
        </w:rPr>
        <w:t xml:space="preserve"> come software free per realizzare quanto richiesto:</w:t>
      </w:r>
    </w:p>
    <w:p w14:paraId="035AE8A8" w14:textId="77777777" w:rsidR="004923E0" w:rsidRDefault="004923E0" w:rsidP="00685A50">
      <w:pPr>
        <w:rPr>
          <w:rFonts w:cs="Arial"/>
        </w:rPr>
      </w:pPr>
    </w:p>
    <w:p w14:paraId="7BD5E083" w14:textId="77777777" w:rsidR="004923E0" w:rsidRDefault="004923E0" w:rsidP="004923E0">
      <w:pPr>
        <w:pStyle w:val="Paragrafoelenco"/>
        <w:numPr>
          <w:ilvl w:val="0"/>
          <w:numId w:val="30"/>
        </w:numPr>
        <w:rPr>
          <w:rFonts w:cs="Arial"/>
        </w:rPr>
      </w:pPr>
      <w:r w:rsidRPr="004923E0">
        <w:rPr>
          <w:rFonts w:cs="Arial"/>
        </w:rPr>
        <w:t>Per produrre la chiave privata ed il file .</w:t>
      </w:r>
      <w:proofErr w:type="spellStart"/>
      <w:r w:rsidRPr="004923E0">
        <w:rPr>
          <w:rFonts w:cs="Arial"/>
        </w:rPr>
        <w:t>der</w:t>
      </w:r>
      <w:proofErr w:type="spellEnd"/>
      <w:r w:rsidRPr="004923E0">
        <w:rPr>
          <w:rFonts w:cs="Arial"/>
        </w:rPr>
        <w:t xml:space="preserve"> associato:</w:t>
      </w:r>
    </w:p>
    <w:p w14:paraId="1A367FCC" w14:textId="5712F281" w:rsidR="004923E0" w:rsidRDefault="004923E0" w:rsidP="004923E0">
      <w:pPr>
        <w:pStyle w:val="Paragrafoelenco"/>
        <w:rPr>
          <w:rFonts w:cs="Arial"/>
          <w:b/>
          <w:i/>
          <w:lang w:val="en-US"/>
        </w:rPr>
      </w:pPr>
      <w:proofErr w:type="spellStart"/>
      <w:r w:rsidRPr="004923E0">
        <w:rPr>
          <w:rFonts w:cs="Arial"/>
          <w:b/>
          <w:i/>
          <w:lang w:val="en-US"/>
        </w:rPr>
        <w:t>openssl</w:t>
      </w:r>
      <w:proofErr w:type="spellEnd"/>
      <w:r w:rsidRPr="004923E0">
        <w:rPr>
          <w:rFonts w:cs="Arial"/>
          <w:b/>
          <w:i/>
          <w:lang w:val="en-US"/>
        </w:rPr>
        <w:t xml:space="preserve"> </w:t>
      </w:r>
      <w:proofErr w:type="spellStart"/>
      <w:r w:rsidRPr="004923E0">
        <w:rPr>
          <w:rFonts w:cs="Arial"/>
          <w:b/>
          <w:i/>
          <w:lang w:val="en-US"/>
        </w:rPr>
        <w:t>req</w:t>
      </w:r>
      <w:proofErr w:type="spellEnd"/>
      <w:r w:rsidRPr="004923E0">
        <w:rPr>
          <w:rFonts w:cs="Arial"/>
          <w:b/>
          <w:i/>
          <w:lang w:val="en-US"/>
        </w:rPr>
        <w:t xml:space="preserve"> -</w:t>
      </w:r>
      <w:proofErr w:type="spellStart"/>
      <w:r w:rsidRPr="004923E0">
        <w:rPr>
          <w:rFonts w:cs="Arial"/>
          <w:b/>
          <w:i/>
          <w:lang w:val="en-US"/>
        </w:rPr>
        <w:t>newkey</w:t>
      </w:r>
      <w:proofErr w:type="spellEnd"/>
      <w:r w:rsidRPr="004923E0">
        <w:rPr>
          <w:rFonts w:cs="Arial"/>
          <w:b/>
          <w:i/>
          <w:lang w:val="en-US"/>
        </w:rPr>
        <w:t xml:space="preserve"> rsa:2048 -</w:t>
      </w:r>
      <w:proofErr w:type="spellStart"/>
      <w:r w:rsidRPr="004923E0">
        <w:rPr>
          <w:rFonts w:cs="Arial"/>
          <w:b/>
          <w:i/>
          <w:lang w:val="en-US"/>
        </w:rPr>
        <w:t>keyout</w:t>
      </w:r>
      <w:proofErr w:type="spellEnd"/>
      <w:r w:rsidRPr="004923E0">
        <w:rPr>
          <w:rFonts w:cs="Arial"/>
          <w:b/>
          <w:i/>
          <w:lang w:val="en-US"/>
        </w:rPr>
        <w:t xml:space="preserve"> </w:t>
      </w:r>
      <w:proofErr w:type="spellStart"/>
      <w:r w:rsidRPr="004923E0">
        <w:rPr>
          <w:rFonts w:cs="Arial"/>
          <w:b/>
          <w:i/>
          <w:lang w:val="en-US"/>
        </w:rPr>
        <w:t>key.der</w:t>
      </w:r>
      <w:proofErr w:type="spellEnd"/>
      <w:r w:rsidRPr="004923E0">
        <w:rPr>
          <w:rFonts w:cs="Arial"/>
          <w:b/>
          <w:i/>
          <w:lang w:val="en-US"/>
        </w:rPr>
        <w:t xml:space="preserve"> -out </w:t>
      </w:r>
      <w:proofErr w:type="spellStart"/>
      <w:r w:rsidRPr="004923E0">
        <w:rPr>
          <w:rFonts w:cs="Arial"/>
          <w:b/>
          <w:i/>
          <w:lang w:val="en-US"/>
        </w:rPr>
        <w:t>req.der</w:t>
      </w:r>
      <w:proofErr w:type="spellEnd"/>
      <w:r w:rsidRPr="004923E0">
        <w:rPr>
          <w:rFonts w:cs="Arial"/>
          <w:b/>
          <w:i/>
          <w:lang w:val="en-US"/>
        </w:rPr>
        <w:t xml:space="preserve"> -</w:t>
      </w:r>
      <w:proofErr w:type="spellStart"/>
      <w:r w:rsidRPr="004923E0">
        <w:rPr>
          <w:rFonts w:cs="Arial"/>
          <w:b/>
          <w:i/>
          <w:lang w:val="en-US"/>
        </w:rPr>
        <w:t>outform</w:t>
      </w:r>
      <w:proofErr w:type="spellEnd"/>
      <w:r w:rsidRPr="004923E0">
        <w:rPr>
          <w:rFonts w:cs="Arial"/>
          <w:b/>
          <w:i/>
          <w:lang w:val="en-US"/>
        </w:rPr>
        <w:t xml:space="preserve"> DER    </w:t>
      </w:r>
    </w:p>
    <w:p w14:paraId="3E92235B" w14:textId="77777777" w:rsidR="004923E0" w:rsidRDefault="004923E0" w:rsidP="004923E0">
      <w:pPr>
        <w:rPr>
          <w:rFonts w:cs="Arial"/>
        </w:rPr>
      </w:pPr>
    </w:p>
    <w:p w14:paraId="6D7E782C" w14:textId="1B4216DE" w:rsidR="004923E0" w:rsidRDefault="004923E0" w:rsidP="004923E0">
      <w:pPr>
        <w:pStyle w:val="Paragrafoelenco"/>
        <w:numPr>
          <w:ilvl w:val="0"/>
          <w:numId w:val="30"/>
        </w:numPr>
      </w:pPr>
      <w:r>
        <w:t>Dopo aver caricato il file .</w:t>
      </w:r>
      <w:proofErr w:type="spellStart"/>
      <w:r>
        <w:t>der</w:t>
      </w:r>
      <w:proofErr w:type="spellEnd"/>
      <w:r>
        <w:t xml:space="preserve"> sul sito 18app ed aver scaricato il file .</w:t>
      </w:r>
      <w:proofErr w:type="spellStart"/>
      <w:r>
        <w:t>c</w:t>
      </w:r>
      <w:r w:rsidRPr="004923E0">
        <w:rPr>
          <w:color w:val="1F497D"/>
        </w:rPr>
        <w:t>e</w:t>
      </w:r>
      <w:r>
        <w:t>r</w:t>
      </w:r>
      <w:proofErr w:type="spellEnd"/>
      <w:r>
        <w:t>:</w:t>
      </w:r>
    </w:p>
    <w:p w14:paraId="35CC5409" w14:textId="67D005A4" w:rsidR="004923E0" w:rsidRPr="004923E0" w:rsidRDefault="004923E0" w:rsidP="004923E0">
      <w:pPr>
        <w:rPr>
          <w:rFonts w:ascii="Calibri" w:eastAsia="Calibri" w:hAnsi="Calibri"/>
          <w:b/>
          <w:i/>
          <w:sz w:val="22"/>
          <w:szCs w:val="22"/>
          <w:lang w:eastAsia="en-US"/>
        </w:rPr>
      </w:pPr>
      <w:r w:rsidRPr="004923E0">
        <w:rPr>
          <w:color w:val="1F497D"/>
          <w:lang w:val="en-US"/>
        </w:rPr>
        <w:t> </w:t>
      </w:r>
      <w:r>
        <w:rPr>
          <w:color w:val="1F497D"/>
          <w:lang w:val="en-US"/>
        </w:rPr>
        <w:tab/>
      </w:r>
      <w:proofErr w:type="spellStart"/>
      <w:r w:rsidRPr="004923E0">
        <w:rPr>
          <w:rFonts w:ascii="Calibri" w:eastAsia="Calibri" w:hAnsi="Calibri"/>
          <w:b/>
          <w:i/>
          <w:sz w:val="22"/>
          <w:szCs w:val="22"/>
          <w:lang w:eastAsia="en-US"/>
        </w:rPr>
        <w:t>openssl</w:t>
      </w:r>
      <w:proofErr w:type="spellEnd"/>
      <w:r w:rsidRPr="004923E0">
        <w:rPr>
          <w:rFonts w:ascii="Calibri" w:eastAsia="Calibri" w:hAnsi="Calibri"/>
          <w:b/>
          <w:i/>
          <w:sz w:val="22"/>
          <w:szCs w:val="22"/>
          <w:lang w:eastAsia="en-US"/>
        </w:rPr>
        <w:t xml:space="preserve"> x509 –inform der –in xxxxx.cer –out </w:t>
      </w:r>
      <w:proofErr w:type="spellStart"/>
      <w:r w:rsidRPr="004923E0">
        <w:rPr>
          <w:rFonts w:ascii="Calibri" w:eastAsia="Calibri" w:hAnsi="Calibri"/>
          <w:b/>
          <w:i/>
          <w:sz w:val="22"/>
          <w:szCs w:val="22"/>
          <w:lang w:eastAsia="en-US"/>
        </w:rPr>
        <w:t>xxxxx.pem</w:t>
      </w:r>
      <w:proofErr w:type="spellEnd"/>
    </w:p>
    <w:p w14:paraId="7AC0A233" w14:textId="77777777" w:rsidR="004923E0" w:rsidRPr="004923E0" w:rsidRDefault="004923E0" w:rsidP="004923E0">
      <w:pPr>
        <w:rPr>
          <w:lang w:val="en-US"/>
        </w:rPr>
      </w:pPr>
      <w:r>
        <w:rPr>
          <w:color w:val="000000"/>
          <w:lang w:val="en-US"/>
        </w:rPr>
        <w:t> </w:t>
      </w:r>
    </w:p>
    <w:p w14:paraId="4B1B82ED" w14:textId="3841681D" w:rsidR="004923E0" w:rsidRPr="004923E0" w:rsidRDefault="004923E0" w:rsidP="004923E0">
      <w:pPr>
        <w:ind w:firstLine="708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successivamente</w:t>
      </w:r>
      <w:proofErr w:type="spellEnd"/>
    </w:p>
    <w:p w14:paraId="797A966F" w14:textId="77777777" w:rsidR="004923E0" w:rsidRPr="004923E0" w:rsidRDefault="004923E0" w:rsidP="004923E0">
      <w:pPr>
        <w:rPr>
          <w:lang w:val="en-US"/>
        </w:rPr>
      </w:pPr>
      <w:r>
        <w:rPr>
          <w:color w:val="000000"/>
          <w:lang w:val="en-US"/>
        </w:rPr>
        <w:t> </w:t>
      </w:r>
    </w:p>
    <w:p w14:paraId="07633866" w14:textId="6EEA2671" w:rsidR="004923E0" w:rsidRPr="004923E0" w:rsidRDefault="004923E0" w:rsidP="004923E0">
      <w:pPr>
        <w:ind w:firstLine="708"/>
        <w:rPr>
          <w:b/>
          <w:i/>
          <w:lang w:val="en-US"/>
        </w:rPr>
      </w:pPr>
      <w:proofErr w:type="spellStart"/>
      <w:r w:rsidRPr="004923E0">
        <w:rPr>
          <w:b/>
          <w:i/>
          <w:lang w:val="en-US"/>
        </w:rPr>
        <w:t>openssl</w:t>
      </w:r>
      <w:proofErr w:type="spellEnd"/>
      <w:r w:rsidRPr="004923E0">
        <w:rPr>
          <w:b/>
          <w:i/>
          <w:lang w:val="en-US"/>
        </w:rPr>
        <w:t xml:space="preserve"> pkcs12 -export -</w:t>
      </w:r>
      <w:proofErr w:type="spellStart"/>
      <w:r w:rsidRPr="004923E0">
        <w:rPr>
          <w:b/>
          <w:i/>
          <w:lang w:val="en-US"/>
        </w:rPr>
        <w:t>inkey</w:t>
      </w:r>
      <w:proofErr w:type="spellEnd"/>
      <w:r w:rsidRPr="004923E0">
        <w:rPr>
          <w:b/>
          <w:i/>
          <w:lang w:val="en-US"/>
        </w:rPr>
        <w:t xml:space="preserve"> </w:t>
      </w:r>
      <w:proofErr w:type="spellStart"/>
      <w:r w:rsidRPr="004923E0">
        <w:rPr>
          <w:b/>
          <w:i/>
          <w:lang w:val="en-US"/>
        </w:rPr>
        <w:t>xxxxx.der</w:t>
      </w:r>
      <w:proofErr w:type="spellEnd"/>
      <w:r w:rsidRPr="004923E0">
        <w:rPr>
          <w:b/>
          <w:i/>
          <w:lang w:val="en-US"/>
        </w:rPr>
        <w:t xml:space="preserve"> -in </w:t>
      </w:r>
      <w:proofErr w:type="spellStart"/>
      <w:r w:rsidRPr="004923E0">
        <w:rPr>
          <w:b/>
          <w:i/>
          <w:lang w:val="en-US"/>
        </w:rPr>
        <w:t>xxxxx.pem</w:t>
      </w:r>
      <w:proofErr w:type="spellEnd"/>
      <w:r w:rsidRPr="004923E0">
        <w:rPr>
          <w:b/>
          <w:i/>
          <w:lang w:val="en-US"/>
        </w:rPr>
        <w:t xml:space="preserve"> -out xxxxx.p12</w:t>
      </w:r>
    </w:p>
    <w:p w14:paraId="0CEE34E1" w14:textId="77777777" w:rsidR="004923E0" w:rsidRDefault="004923E0" w:rsidP="004923E0">
      <w:pPr>
        <w:pStyle w:val="Paragrafoelenco"/>
        <w:rPr>
          <w:rFonts w:cs="Arial"/>
          <w:lang w:val="en-US"/>
        </w:rPr>
      </w:pPr>
    </w:p>
    <w:p w14:paraId="53BBBEB9" w14:textId="4C794270" w:rsidR="004923E0" w:rsidRPr="004923E0" w:rsidRDefault="004923E0" w:rsidP="004923E0">
      <w:pPr>
        <w:pStyle w:val="Paragrafoelenco"/>
        <w:numPr>
          <w:ilvl w:val="0"/>
          <w:numId w:val="30"/>
        </w:numPr>
        <w:rPr>
          <w:rFonts w:cs="Arial"/>
        </w:rPr>
      </w:pPr>
      <w:r w:rsidRPr="004923E0">
        <w:rPr>
          <w:rFonts w:cs="Arial"/>
        </w:rPr>
        <w:t xml:space="preserve">Usare il p12 prodotto per consumare il web service, oppure trasformarlo ancora in </w:t>
      </w:r>
      <w:proofErr w:type="spellStart"/>
      <w:r w:rsidRPr="004923E0">
        <w:rPr>
          <w:rFonts w:cs="Arial"/>
        </w:rPr>
        <w:t>pem</w:t>
      </w:r>
      <w:proofErr w:type="spellEnd"/>
      <w:r w:rsidRPr="004923E0">
        <w:rPr>
          <w:rFonts w:cs="Arial"/>
        </w:rPr>
        <w:t xml:space="preserve"> </w:t>
      </w:r>
      <w:r>
        <w:rPr>
          <w:rFonts w:cs="Arial"/>
        </w:rPr>
        <w:t xml:space="preserve">in base alle necessità, ad esempio in casi di client </w:t>
      </w:r>
      <w:proofErr w:type="spellStart"/>
      <w:r>
        <w:rPr>
          <w:rFonts w:cs="Arial"/>
        </w:rPr>
        <w:t>php</w:t>
      </w:r>
      <w:proofErr w:type="spellEnd"/>
      <w:r>
        <w:rPr>
          <w:rFonts w:cs="Arial"/>
        </w:rPr>
        <w:t>.</w:t>
      </w:r>
    </w:p>
    <w:p w14:paraId="26AAA9D6" w14:textId="77777777" w:rsidR="004923E0" w:rsidRPr="004923E0" w:rsidRDefault="004923E0" w:rsidP="00685A50">
      <w:pPr>
        <w:rPr>
          <w:rFonts w:cs="Arial"/>
        </w:rPr>
      </w:pPr>
    </w:p>
    <w:p w14:paraId="042D65D0" w14:textId="77777777" w:rsidR="00685A50" w:rsidRPr="004923E0" w:rsidRDefault="00685A50" w:rsidP="00685A50">
      <w:pPr>
        <w:pStyle w:val="Titolo"/>
      </w:pPr>
    </w:p>
    <w:p w14:paraId="5CA781A7" w14:textId="77777777" w:rsidR="00685A50" w:rsidRPr="004923E0" w:rsidRDefault="00685A50" w:rsidP="00685A50">
      <w:pPr>
        <w:pStyle w:val="Titolo"/>
      </w:pPr>
    </w:p>
    <w:p w14:paraId="2125BA23" w14:textId="62F691F6" w:rsidR="004923E0" w:rsidRDefault="004923E0">
      <w:pPr>
        <w:autoSpaceDE/>
        <w:autoSpaceDN/>
        <w:rPr>
          <w:b/>
          <w:kern w:val="28"/>
          <w:sz w:val="32"/>
          <w:szCs w:val="20"/>
          <w:lang w:eastAsia="zh-CN"/>
        </w:rPr>
      </w:pPr>
      <w:r>
        <w:br w:type="page"/>
      </w:r>
    </w:p>
    <w:p w14:paraId="284A6AF4" w14:textId="77777777" w:rsidR="00685A50" w:rsidRPr="004923E0" w:rsidRDefault="00685A50" w:rsidP="00685A50">
      <w:pPr>
        <w:pStyle w:val="Titolo"/>
      </w:pPr>
      <w:bookmarkStart w:id="75" w:name="_GoBack"/>
      <w:bookmarkEnd w:id="75"/>
    </w:p>
    <w:p w14:paraId="3F629BB8" w14:textId="77777777" w:rsidR="00685A50" w:rsidRDefault="00685A50" w:rsidP="00685A50">
      <w:pPr>
        <w:pStyle w:val="Titolo"/>
      </w:pPr>
      <w:r>
        <w:t xml:space="preserve">Codici di errore </w:t>
      </w:r>
    </w:p>
    <w:p w14:paraId="44FCB4DD" w14:textId="77777777" w:rsidR="00685A50" w:rsidRPr="002D5AAB" w:rsidRDefault="00685A50" w:rsidP="00685A50"/>
    <w:p w14:paraId="2DB36604" w14:textId="77777777" w:rsidR="00685A50" w:rsidRDefault="00685A50" w:rsidP="00685A50">
      <w:pPr>
        <w:rPr>
          <w:rFonts w:cs="Arial"/>
        </w:rPr>
      </w:pPr>
      <w:r>
        <w:rPr>
          <w:rFonts w:cs="Arial"/>
        </w:rPr>
        <w:t>La seguente tabella rappresenta i possibili errori gestiti dal sistema:</w:t>
      </w:r>
    </w:p>
    <w:p w14:paraId="565D783A" w14:textId="77777777" w:rsidR="00685A50" w:rsidRDefault="00685A50" w:rsidP="00685A50">
      <w:pPr>
        <w:rPr>
          <w:rFonts w:cs="Arial"/>
        </w:rPr>
      </w:pPr>
    </w:p>
    <w:p w14:paraId="5ADA1B91" w14:textId="77777777" w:rsidR="00685A50" w:rsidRDefault="00685A50" w:rsidP="00685A50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336"/>
      </w:tblGrid>
      <w:tr w:rsidR="00685A50" w:rsidRPr="00A42950" w14:paraId="768A3E5A" w14:textId="77777777" w:rsidTr="007525B5">
        <w:tc>
          <w:tcPr>
            <w:tcW w:w="1560" w:type="dxa"/>
            <w:shd w:val="pct12" w:color="auto" w:fill="auto"/>
          </w:tcPr>
          <w:p w14:paraId="7C6062FD" w14:textId="77777777" w:rsidR="00685A50" w:rsidRPr="003E5999" w:rsidRDefault="00685A50" w:rsidP="007525B5">
            <w:pPr>
              <w:jc w:val="center"/>
              <w:rPr>
                <w:rFonts w:cs="Arial"/>
                <w:b/>
              </w:rPr>
            </w:pPr>
            <w:r w:rsidRPr="003E5999">
              <w:rPr>
                <w:rFonts w:cs="Arial"/>
                <w:b/>
              </w:rPr>
              <w:t>Codice/Code</w:t>
            </w:r>
          </w:p>
        </w:tc>
        <w:tc>
          <w:tcPr>
            <w:tcW w:w="7336" w:type="dxa"/>
            <w:shd w:val="pct12" w:color="auto" w:fill="auto"/>
          </w:tcPr>
          <w:p w14:paraId="18C27188" w14:textId="77777777" w:rsidR="00685A50" w:rsidRPr="003E5999" w:rsidRDefault="00685A50" w:rsidP="007525B5">
            <w:pPr>
              <w:jc w:val="center"/>
              <w:rPr>
                <w:rFonts w:cs="Arial"/>
                <w:b/>
              </w:rPr>
            </w:pPr>
            <w:r w:rsidRPr="003E5999">
              <w:rPr>
                <w:rFonts w:cs="Arial"/>
                <w:b/>
              </w:rPr>
              <w:t>Descrizione/</w:t>
            </w:r>
            <w:proofErr w:type="spellStart"/>
            <w:r w:rsidRPr="003E5999">
              <w:rPr>
                <w:rFonts w:cs="Arial"/>
                <w:b/>
              </w:rPr>
              <w:t>Description</w:t>
            </w:r>
            <w:proofErr w:type="spellEnd"/>
          </w:p>
        </w:tc>
      </w:tr>
      <w:tr w:rsidR="00685A50" w:rsidRPr="00A42950" w14:paraId="7BEB41CE" w14:textId="77777777" w:rsidTr="007525B5">
        <w:trPr>
          <w:trHeight w:val="648"/>
        </w:trPr>
        <w:tc>
          <w:tcPr>
            <w:tcW w:w="1560" w:type="dxa"/>
            <w:shd w:val="clear" w:color="auto" w:fill="auto"/>
          </w:tcPr>
          <w:p w14:paraId="3086FBA1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>01</w:t>
            </w:r>
          </w:p>
        </w:tc>
        <w:tc>
          <w:tcPr>
            <w:tcW w:w="7336" w:type="dxa"/>
            <w:shd w:val="clear" w:color="auto" w:fill="auto"/>
          </w:tcPr>
          <w:p w14:paraId="45702FEC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>Errore nel formato dei parametri in input, verificarli e riprovare</w:t>
            </w:r>
          </w:p>
        </w:tc>
      </w:tr>
      <w:tr w:rsidR="00685A50" w:rsidRPr="004923E0" w14:paraId="6D53C09E" w14:textId="77777777" w:rsidTr="007525B5">
        <w:trPr>
          <w:trHeight w:val="700"/>
        </w:trPr>
        <w:tc>
          <w:tcPr>
            <w:tcW w:w="1560" w:type="dxa"/>
            <w:shd w:val="clear" w:color="auto" w:fill="auto"/>
          </w:tcPr>
          <w:p w14:paraId="0B486A35" w14:textId="77777777" w:rsidR="00685A50" w:rsidRPr="00A42950" w:rsidRDefault="00685A50" w:rsidP="007525B5">
            <w:pPr>
              <w:rPr>
                <w:rFonts w:cs="Arial"/>
              </w:rPr>
            </w:pPr>
          </w:p>
        </w:tc>
        <w:tc>
          <w:tcPr>
            <w:tcW w:w="7336" w:type="dxa"/>
            <w:shd w:val="clear" w:color="auto" w:fill="auto"/>
          </w:tcPr>
          <w:p w14:paraId="741F3C28" w14:textId="77777777" w:rsidR="00685A50" w:rsidRPr="00A42950" w:rsidRDefault="00685A50" w:rsidP="007525B5">
            <w:pPr>
              <w:rPr>
                <w:rFonts w:cs="Arial"/>
                <w:lang w:val="en-US"/>
              </w:rPr>
            </w:pPr>
            <w:r w:rsidRPr="00A42950">
              <w:rPr>
                <w:rFonts w:cs="Arial"/>
                <w:lang w:val="en"/>
              </w:rPr>
              <w:t>Error in the input parameters, check and try again</w:t>
            </w:r>
          </w:p>
        </w:tc>
      </w:tr>
      <w:tr w:rsidR="00685A50" w:rsidRPr="00A42950" w14:paraId="1AEBA5C6" w14:textId="77777777" w:rsidTr="007525B5">
        <w:trPr>
          <w:trHeight w:val="585"/>
        </w:trPr>
        <w:tc>
          <w:tcPr>
            <w:tcW w:w="1560" w:type="dxa"/>
            <w:shd w:val="clear" w:color="auto" w:fill="auto"/>
          </w:tcPr>
          <w:p w14:paraId="4111516E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>02</w:t>
            </w:r>
          </w:p>
        </w:tc>
        <w:tc>
          <w:tcPr>
            <w:tcW w:w="7336" w:type="dxa"/>
            <w:shd w:val="clear" w:color="auto" w:fill="auto"/>
          </w:tcPr>
          <w:p w14:paraId="506DAF51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 xml:space="preserve">Il </w:t>
            </w:r>
            <w:r>
              <w:rPr>
                <w:rFonts w:cs="Arial"/>
              </w:rPr>
              <w:t>buono</w:t>
            </w:r>
            <w:r w:rsidRPr="00A42950">
              <w:rPr>
                <w:rFonts w:cs="Arial"/>
              </w:rPr>
              <w:t xml:space="preserve"> richiesto non è disponibile sul sistema o è già stato riscosso o annullato</w:t>
            </w:r>
          </w:p>
        </w:tc>
      </w:tr>
      <w:tr w:rsidR="00685A50" w:rsidRPr="004923E0" w14:paraId="30161720" w14:textId="77777777" w:rsidTr="007525B5">
        <w:trPr>
          <w:trHeight w:val="608"/>
        </w:trPr>
        <w:tc>
          <w:tcPr>
            <w:tcW w:w="1560" w:type="dxa"/>
            <w:shd w:val="clear" w:color="auto" w:fill="auto"/>
          </w:tcPr>
          <w:p w14:paraId="5D434D42" w14:textId="77777777" w:rsidR="00685A50" w:rsidRPr="00A42950" w:rsidRDefault="00685A50" w:rsidP="007525B5">
            <w:pPr>
              <w:rPr>
                <w:rFonts w:cs="Arial"/>
              </w:rPr>
            </w:pPr>
          </w:p>
        </w:tc>
        <w:tc>
          <w:tcPr>
            <w:tcW w:w="7336" w:type="dxa"/>
            <w:shd w:val="clear" w:color="auto" w:fill="auto"/>
          </w:tcPr>
          <w:p w14:paraId="79F7BCE2" w14:textId="77777777" w:rsidR="00685A50" w:rsidRPr="00A42950" w:rsidRDefault="00685A50" w:rsidP="007525B5">
            <w:pPr>
              <w:rPr>
                <w:rFonts w:cs="Arial"/>
                <w:lang w:val="en-US"/>
              </w:rPr>
            </w:pPr>
            <w:r w:rsidRPr="00A42950">
              <w:rPr>
                <w:rFonts w:cs="Arial"/>
                <w:lang w:val="en-US"/>
              </w:rPr>
              <w:t>The requested voucher is not available on the system. It could be already collected or canceled</w:t>
            </w:r>
          </w:p>
        </w:tc>
      </w:tr>
      <w:tr w:rsidR="00685A50" w:rsidRPr="00A42950" w14:paraId="3FE9351B" w14:textId="77777777" w:rsidTr="007525B5">
        <w:tc>
          <w:tcPr>
            <w:tcW w:w="1560" w:type="dxa"/>
            <w:shd w:val="clear" w:color="auto" w:fill="auto"/>
          </w:tcPr>
          <w:p w14:paraId="5A81E530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>03</w:t>
            </w:r>
          </w:p>
        </w:tc>
        <w:tc>
          <w:tcPr>
            <w:tcW w:w="7336" w:type="dxa"/>
            <w:shd w:val="clear" w:color="auto" w:fill="auto"/>
          </w:tcPr>
          <w:p w14:paraId="444255FA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>Impossibile attivare l'esercente. Verificare che i dati siano corretti e che l'esercente non sia già stato attivato</w:t>
            </w:r>
          </w:p>
        </w:tc>
      </w:tr>
      <w:tr w:rsidR="00685A50" w:rsidRPr="004923E0" w14:paraId="3688A54E" w14:textId="77777777" w:rsidTr="007525B5">
        <w:trPr>
          <w:trHeight w:val="598"/>
        </w:trPr>
        <w:tc>
          <w:tcPr>
            <w:tcW w:w="1560" w:type="dxa"/>
            <w:shd w:val="clear" w:color="auto" w:fill="auto"/>
          </w:tcPr>
          <w:p w14:paraId="70A72C1D" w14:textId="77777777" w:rsidR="00685A50" w:rsidRPr="00A42950" w:rsidRDefault="00685A50" w:rsidP="007525B5">
            <w:pPr>
              <w:rPr>
                <w:rFonts w:cs="Arial"/>
              </w:rPr>
            </w:pPr>
          </w:p>
        </w:tc>
        <w:tc>
          <w:tcPr>
            <w:tcW w:w="7336" w:type="dxa"/>
            <w:shd w:val="clear" w:color="auto" w:fill="auto"/>
          </w:tcPr>
          <w:p w14:paraId="58545689" w14:textId="77777777" w:rsidR="00685A50" w:rsidRPr="00A42950" w:rsidRDefault="00685A50" w:rsidP="007525B5">
            <w:pPr>
              <w:rPr>
                <w:rFonts w:cs="Arial"/>
                <w:lang w:val="en-US"/>
              </w:rPr>
            </w:pPr>
            <w:r w:rsidRPr="00A42950">
              <w:rPr>
                <w:rFonts w:cs="Arial"/>
                <w:lang w:val="en-US"/>
              </w:rPr>
              <w:t>Impossible to activate the user. Please verify input parameters and that the user has not been already activated.</w:t>
            </w:r>
          </w:p>
        </w:tc>
      </w:tr>
      <w:tr w:rsidR="00685A50" w:rsidRPr="00A42950" w14:paraId="7BC6090E" w14:textId="77777777" w:rsidTr="007525B5">
        <w:trPr>
          <w:trHeight w:val="798"/>
        </w:trPr>
        <w:tc>
          <w:tcPr>
            <w:tcW w:w="1560" w:type="dxa"/>
            <w:shd w:val="clear" w:color="auto" w:fill="auto"/>
          </w:tcPr>
          <w:p w14:paraId="333A6B84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>04</w:t>
            </w:r>
          </w:p>
        </w:tc>
        <w:tc>
          <w:tcPr>
            <w:tcW w:w="7336" w:type="dxa"/>
            <w:shd w:val="clear" w:color="auto" w:fill="auto"/>
          </w:tcPr>
          <w:p w14:paraId="633B7A0C" w14:textId="77777777" w:rsidR="00685A50" w:rsidRPr="00A42950" w:rsidRDefault="00685A50" w:rsidP="007525B5">
            <w:pPr>
              <w:rPr>
                <w:rFonts w:cs="Arial"/>
              </w:rPr>
            </w:pPr>
            <w:r w:rsidRPr="00A42950">
              <w:rPr>
                <w:rFonts w:cs="Arial"/>
              </w:rPr>
              <w:t xml:space="preserve">L'importo richiesto è superiore all'importo del </w:t>
            </w:r>
            <w:r>
              <w:rPr>
                <w:rFonts w:cs="Arial"/>
              </w:rPr>
              <w:t>buono</w:t>
            </w:r>
            <w:r w:rsidRPr="00A42950">
              <w:rPr>
                <w:rFonts w:cs="Arial"/>
              </w:rPr>
              <w:t xml:space="preserve"> selezionato</w:t>
            </w:r>
          </w:p>
        </w:tc>
      </w:tr>
      <w:tr w:rsidR="00685A50" w:rsidRPr="004923E0" w14:paraId="47114A2A" w14:textId="77777777" w:rsidTr="007525B5">
        <w:trPr>
          <w:trHeight w:val="708"/>
        </w:trPr>
        <w:tc>
          <w:tcPr>
            <w:tcW w:w="1560" w:type="dxa"/>
            <w:shd w:val="clear" w:color="auto" w:fill="auto"/>
          </w:tcPr>
          <w:p w14:paraId="77565119" w14:textId="77777777" w:rsidR="00685A50" w:rsidRPr="00A42950" w:rsidRDefault="00685A50" w:rsidP="007525B5">
            <w:pPr>
              <w:rPr>
                <w:rFonts w:cs="Arial"/>
              </w:rPr>
            </w:pPr>
          </w:p>
        </w:tc>
        <w:tc>
          <w:tcPr>
            <w:tcW w:w="7336" w:type="dxa"/>
            <w:shd w:val="clear" w:color="auto" w:fill="auto"/>
          </w:tcPr>
          <w:p w14:paraId="45722564" w14:textId="77777777" w:rsidR="00685A50" w:rsidRPr="00A42950" w:rsidRDefault="00685A50" w:rsidP="007525B5">
            <w:pPr>
              <w:rPr>
                <w:rFonts w:cs="Arial"/>
                <w:lang w:val="en-US"/>
              </w:rPr>
            </w:pPr>
            <w:r w:rsidRPr="00A42950">
              <w:rPr>
                <w:rFonts w:cs="Arial"/>
                <w:lang w:val="en-US"/>
              </w:rPr>
              <w:t>The amount claimed is greater than the amount of the selected voucher</w:t>
            </w:r>
          </w:p>
        </w:tc>
      </w:tr>
      <w:tr w:rsidR="00685A50" w:rsidRPr="0072065C" w14:paraId="697ABFA0" w14:textId="77777777" w:rsidTr="007525B5">
        <w:trPr>
          <w:trHeight w:val="708"/>
        </w:trPr>
        <w:tc>
          <w:tcPr>
            <w:tcW w:w="1560" w:type="dxa"/>
            <w:shd w:val="clear" w:color="auto" w:fill="auto"/>
          </w:tcPr>
          <w:p w14:paraId="7D57091E" w14:textId="77777777" w:rsidR="00685A50" w:rsidRPr="00287D6A" w:rsidRDefault="00685A50" w:rsidP="007525B5">
            <w:pPr>
              <w:rPr>
                <w:rFonts w:cs="Arial"/>
              </w:rPr>
            </w:pPr>
            <w:r w:rsidRPr="00287D6A">
              <w:rPr>
                <w:rFonts w:cs="Arial"/>
              </w:rPr>
              <w:t>05</w:t>
            </w:r>
          </w:p>
        </w:tc>
        <w:tc>
          <w:tcPr>
            <w:tcW w:w="7336" w:type="dxa"/>
            <w:shd w:val="clear" w:color="auto" w:fill="auto"/>
          </w:tcPr>
          <w:p w14:paraId="0F05B844" w14:textId="77777777" w:rsidR="00685A50" w:rsidRPr="00287D6A" w:rsidRDefault="00685A50" w:rsidP="007525B5">
            <w:pPr>
              <w:rPr>
                <w:rFonts w:cs="Arial"/>
              </w:rPr>
            </w:pPr>
            <w:r w:rsidRPr="00287D6A">
              <w:rPr>
                <w:rFonts w:cs="Arial"/>
              </w:rPr>
              <w:t xml:space="preserve">Non si può verificare o consumare il buono </w:t>
            </w:r>
            <w:proofErr w:type="spellStart"/>
            <w:r w:rsidRPr="00287D6A">
              <w:rPr>
                <w:rFonts w:cs="Arial"/>
              </w:rPr>
              <w:t>poichè</w:t>
            </w:r>
            <w:proofErr w:type="spellEnd"/>
            <w:r w:rsidRPr="00287D6A">
              <w:rPr>
                <w:rFonts w:cs="Arial"/>
              </w:rPr>
              <w:t xml:space="preserve"> l'esercente risulta non attivo</w:t>
            </w:r>
          </w:p>
        </w:tc>
      </w:tr>
      <w:tr w:rsidR="00685A50" w:rsidRPr="004923E0" w14:paraId="223741D4" w14:textId="77777777" w:rsidTr="007525B5">
        <w:trPr>
          <w:trHeight w:val="708"/>
        </w:trPr>
        <w:tc>
          <w:tcPr>
            <w:tcW w:w="1560" w:type="dxa"/>
            <w:shd w:val="clear" w:color="auto" w:fill="auto"/>
          </w:tcPr>
          <w:p w14:paraId="25163C70" w14:textId="77777777" w:rsidR="00685A50" w:rsidRPr="00287D6A" w:rsidRDefault="00685A50" w:rsidP="007525B5">
            <w:pPr>
              <w:rPr>
                <w:rFonts w:cs="Arial"/>
              </w:rPr>
            </w:pPr>
          </w:p>
        </w:tc>
        <w:tc>
          <w:tcPr>
            <w:tcW w:w="7336" w:type="dxa"/>
            <w:shd w:val="clear" w:color="auto" w:fill="auto"/>
          </w:tcPr>
          <w:p w14:paraId="611949F6" w14:textId="77777777" w:rsidR="00685A50" w:rsidRPr="00287D6A" w:rsidRDefault="00685A50" w:rsidP="007525B5">
            <w:pPr>
              <w:rPr>
                <w:rFonts w:cs="Arial"/>
                <w:lang w:val="en-US"/>
              </w:rPr>
            </w:pPr>
            <w:r w:rsidRPr="00287D6A">
              <w:rPr>
                <w:rFonts w:cs="Arial"/>
                <w:lang w:val="en-US"/>
              </w:rPr>
              <w:t>User inactive, voucher impossible to verify.</w:t>
            </w:r>
          </w:p>
        </w:tc>
      </w:tr>
      <w:tr w:rsidR="00685A50" w:rsidRPr="0072065C" w14:paraId="3B554FD8" w14:textId="77777777" w:rsidTr="007525B5">
        <w:trPr>
          <w:trHeight w:val="708"/>
        </w:trPr>
        <w:tc>
          <w:tcPr>
            <w:tcW w:w="1560" w:type="dxa"/>
            <w:shd w:val="clear" w:color="auto" w:fill="auto"/>
          </w:tcPr>
          <w:p w14:paraId="3CE5253A" w14:textId="77777777" w:rsidR="00685A50" w:rsidRPr="00287D6A" w:rsidRDefault="00685A50" w:rsidP="007525B5">
            <w:pPr>
              <w:rPr>
                <w:rFonts w:cs="Arial"/>
              </w:rPr>
            </w:pPr>
            <w:r w:rsidRPr="00287D6A">
              <w:rPr>
                <w:rFonts w:cs="Arial"/>
              </w:rPr>
              <w:t>06</w:t>
            </w:r>
          </w:p>
        </w:tc>
        <w:tc>
          <w:tcPr>
            <w:tcW w:w="7336" w:type="dxa"/>
            <w:shd w:val="clear" w:color="auto" w:fill="auto"/>
          </w:tcPr>
          <w:p w14:paraId="3DD1F94A" w14:textId="77777777" w:rsidR="00685A50" w:rsidRPr="00287D6A" w:rsidRDefault="00685A50" w:rsidP="007525B5">
            <w:pPr>
              <w:rPr>
                <w:rFonts w:cs="Arial"/>
              </w:rPr>
            </w:pPr>
            <w:r w:rsidRPr="00287D6A">
              <w:rPr>
                <w:rFonts w:cs="Arial"/>
              </w:rPr>
              <w:t>Ambito e bene del buono non coincidono con ambiti e beni trattati dall’esercente</w:t>
            </w:r>
          </w:p>
        </w:tc>
      </w:tr>
      <w:tr w:rsidR="00685A50" w:rsidRPr="004923E0" w14:paraId="76C04501" w14:textId="77777777" w:rsidTr="007525B5">
        <w:trPr>
          <w:trHeight w:val="708"/>
        </w:trPr>
        <w:tc>
          <w:tcPr>
            <w:tcW w:w="1560" w:type="dxa"/>
            <w:shd w:val="clear" w:color="auto" w:fill="auto"/>
          </w:tcPr>
          <w:p w14:paraId="52E4E1A4" w14:textId="77777777" w:rsidR="00685A50" w:rsidRPr="00287D6A" w:rsidRDefault="00685A50" w:rsidP="007525B5">
            <w:pPr>
              <w:rPr>
                <w:rFonts w:cs="Arial"/>
              </w:rPr>
            </w:pPr>
          </w:p>
        </w:tc>
        <w:tc>
          <w:tcPr>
            <w:tcW w:w="7336" w:type="dxa"/>
            <w:shd w:val="clear" w:color="auto" w:fill="auto"/>
          </w:tcPr>
          <w:p w14:paraId="31B1380E" w14:textId="77777777" w:rsidR="00685A50" w:rsidRPr="00287D6A" w:rsidRDefault="00685A50" w:rsidP="007525B5">
            <w:pPr>
              <w:rPr>
                <w:rFonts w:cs="Arial"/>
                <w:lang w:val="en-US"/>
              </w:rPr>
            </w:pPr>
            <w:r w:rsidRPr="00287D6A">
              <w:rPr>
                <w:rFonts w:cs="Arial"/>
                <w:lang w:val="en-US"/>
              </w:rPr>
              <w:t>Category and type of this voucher are not aligned with category and type managed by the user.</w:t>
            </w:r>
          </w:p>
        </w:tc>
      </w:tr>
    </w:tbl>
    <w:p w14:paraId="492421FC" w14:textId="77777777" w:rsidR="00685A50" w:rsidRPr="008B4E2C" w:rsidRDefault="00685A50" w:rsidP="00685A50">
      <w:pPr>
        <w:rPr>
          <w:rFonts w:cs="Arial"/>
          <w:lang w:val="en-US"/>
        </w:rPr>
      </w:pPr>
      <w:r w:rsidRPr="008B4E2C">
        <w:rPr>
          <w:rFonts w:cs="Arial"/>
          <w:lang w:val="en-US"/>
        </w:rPr>
        <w:t xml:space="preserve"> </w:t>
      </w:r>
    </w:p>
    <w:p w14:paraId="0A38ACAC" w14:textId="77777777" w:rsidR="00685A50" w:rsidRPr="008B4E2C" w:rsidRDefault="00685A50" w:rsidP="00685A50">
      <w:pPr>
        <w:rPr>
          <w:lang w:val="en-US"/>
        </w:rPr>
      </w:pPr>
      <w:r w:rsidRPr="008B4E2C">
        <w:rPr>
          <w:lang w:val="en-US"/>
        </w:rPr>
        <w:br w:type="page"/>
      </w:r>
    </w:p>
    <w:p w14:paraId="3B44FA15" w14:textId="77777777" w:rsidR="00685A50" w:rsidRDefault="00685A50" w:rsidP="00685A50">
      <w:pPr>
        <w:ind w:left="720"/>
        <w:jc w:val="center"/>
      </w:pPr>
      <w:r w:rsidRPr="003E5999">
        <w:rPr>
          <w:rStyle w:val="TitoloCarattere"/>
        </w:rPr>
        <w:lastRenderedPageBreak/>
        <w:t xml:space="preserve">Esempi di </w:t>
      </w:r>
      <w:proofErr w:type="spellStart"/>
      <w:r w:rsidRPr="003E5999">
        <w:rPr>
          <w:rStyle w:val="TitoloCarattere"/>
        </w:rPr>
        <w:t>request</w:t>
      </w:r>
      <w:proofErr w:type="spellEnd"/>
      <w:r w:rsidRPr="003E5999">
        <w:rPr>
          <w:rStyle w:val="TitoloCarattere"/>
        </w:rPr>
        <w:t>/</w:t>
      </w:r>
      <w:proofErr w:type="spellStart"/>
      <w:r w:rsidRPr="003E5999">
        <w:rPr>
          <w:rStyle w:val="TitoloCarattere"/>
        </w:rPr>
        <w:t>response</w:t>
      </w:r>
      <w:proofErr w:type="spellEnd"/>
      <w:r>
        <w:t xml:space="preserve"> </w:t>
      </w:r>
    </w:p>
    <w:p w14:paraId="603AC8ED" w14:textId="77777777" w:rsidR="00685A50" w:rsidRDefault="00685A50" w:rsidP="00685A50">
      <w:pPr>
        <w:ind w:left="720"/>
        <w:jc w:val="center"/>
      </w:pPr>
    </w:p>
    <w:p w14:paraId="4A3B0902" w14:textId="77777777" w:rsidR="00685A50" w:rsidRDefault="00685A50" w:rsidP="00685A50">
      <w:pPr>
        <w:jc w:val="both"/>
        <w:rPr>
          <w:rFonts w:cs="Arial"/>
        </w:rPr>
      </w:pPr>
      <w:r>
        <w:rPr>
          <w:rFonts w:cs="Arial"/>
        </w:rPr>
        <w:t xml:space="preserve">Di seguito si riportano due esempi di </w:t>
      </w:r>
      <w:proofErr w:type="spellStart"/>
      <w:r>
        <w:rPr>
          <w:rFonts w:cs="Arial"/>
        </w:rPr>
        <w:t>request</w:t>
      </w:r>
      <w:proofErr w:type="spellEnd"/>
      <w:r>
        <w:rPr>
          <w:rFonts w:cs="Arial"/>
        </w:rPr>
        <w:t xml:space="preserve"> e relativa </w:t>
      </w:r>
      <w:proofErr w:type="spellStart"/>
      <w:r>
        <w:rPr>
          <w:rFonts w:cs="Arial"/>
        </w:rPr>
        <w:t>response</w:t>
      </w:r>
      <w:proofErr w:type="spellEnd"/>
      <w:r>
        <w:rPr>
          <w:rFonts w:cs="Arial"/>
        </w:rPr>
        <w:t>, sia per l’</w:t>
      </w:r>
      <w:proofErr w:type="spellStart"/>
      <w:r>
        <w:rPr>
          <w:rFonts w:cs="Arial"/>
        </w:rPr>
        <w:t>operation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Check</w:t>
      </w:r>
      <w:proofErr w:type="spellEnd"/>
      <w:r>
        <w:rPr>
          <w:rFonts w:cs="Arial"/>
        </w:rPr>
        <w:t>” che per l’</w:t>
      </w:r>
      <w:proofErr w:type="spellStart"/>
      <w:r>
        <w:rPr>
          <w:rFonts w:cs="Arial"/>
        </w:rPr>
        <w:t>operation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Confirm</w:t>
      </w:r>
      <w:proofErr w:type="spellEnd"/>
      <w:r>
        <w:rPr>
          <w:rFonts w:cs="Arial"/>
        </w:rPr>
        <w:t xml:space="preserve">”. </w:t>
      </w:r>
    </w:p>
    <w:p w14:paraId="55D5748E" w14:textId="77777777" w:rsidR="00685A50" w:rsidRDefault="00685A50" w:rsidP="00685A50">
      <w:pPr>
        <w:jc w:val="both"/>
        <w:rPr>
          <w:rFonts w:cs="Arial"/>
        </w:rPr>
      </w:pPr>
    </w:p>
    <w:p w14:paraId="78E55BD3" w14:textId="77777777" w:rsidR="00685A50" w:rsidRDefault="00685A50" w:rsidP="00685A50">
      <w:pPr>
        <w:jc w:val="both"/>
        <w:rPr>
          <w:rFonts w:cs="Arial"/>
          <w:lang w:val="en-US"/>
        </w:rPr>
      </w:pPr>
      <w:r w:rsidRPr="006307E7">
        <w:rPr>
          <w:rFonts w:cs="Arial"/>
          <w:lang w:val="en-US"/>
        </w:rPr>
        <w:t>“Check”</w:t>
      </w:r>
    </w:p>
    <w:p w14:paraId="1200B19B" w14:textId="77777777" w:rsidR="00685A50" w:rsidRPr="006307E7" w:rsidRDefault="00685A50" w:rsidP="00685A50">
      <w:pPr>
        <w:jc w:val="both"/>
        <w:rPr>
          <w:rFonts w:cs="Arial"/>
          <w:lang w:val="en-US"/>
        </w:rPr>
      </w:pPr>
    </w:p>
    <w:p w14:paraId="3FAA35D7" w14:textId="77777777" w:rsidR="00685A50" w:rsidRDefault="00685A50" w:rsidP="00685A50">
      <w:pPr>
        <w:adjustRightInd w:val="0"/>
        <w:ind w:left="-794"/>
        <w:rPr>
          <w:noProof/>
        </w:rPr>
      </w:pPr>
      <w:r>
        <w:rPr>
          <w:noProof/>
        </w:rPr>
        <w:drawing>
          <wp:inline distT="0" distB="0" distL="0" distR="0" wp14:anchorId="5BB3A6AE" wp14:editId="160E3A74">
            <wp:extent cx="7410450" cy="2371725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4B39" w14:textId="77777777" w:rsidR="00685A50" w:rsidRDefault="00685A50" w:rsidP="00685A50">
      <w:pPr>
        <w:adjustRightInd w:val="0"/>
        <w:rPr>
          <w:noProof/>
        </w:rPr>
      </w:pPr>
    </w:p>
    <w:p w14:paraId="5AB2CCE8" w14:textId="77777777" w:rsidR="00685A50" w:rsidRPr="003E5999" w:rsidRDefault="00685A50" w:rsidP="00685A50">
      <w:pPr>
        <w:adjustRightInd w:val="0"/>
        <w:rPr>
          <w:noProof/>
          <w:lang w:val="en-US"/>
        </w:rPr>
      </w:pPr>
      <w:r w:rsidRPr="003E5999">
        <w:rPr>
          <w:noProof/>
          <w:lang w:val="en-US"/>
        </w:rPr>
        <w:t>Check request:</w:t>
      </w:r>
    </w:p>
    <w:p w14:paraId="186BBC39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lang w:val="en-US"/>
        </w:rPr>
        <w:t xml:space="preserve">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xmlns:soapenv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http://schemas.xmlsoap.org/soap/envelope/</w:t>
      </w:r>
      <w:r w:rsidRPr="006307E7">
        <w:rPr>
          <w:rFonts w:cs="Arial"/>
          <w:color w:val="0000FF"/>
          <w:szCs w:val="20"/>
          <w:highlight w:val="white"/>
          <w:lang w:val="en-US"/>
        </w:rPr>
        <w:t>"</w:t>
      </w:r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xmlns:ver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http://bonus.mibact.it/</w:t>
      </w:r>
      <w:proofErr w:type="spellStart"/>
      <w:r w:rsidRPr="006307E7">
        <w:rPr>
          <w:rFonts w:cs="Arial"/>
          <w:color w:val="000000"/>
          <w:szCs w:val="20"/>
          <w:highlight w:val="white"/>
          <w:lang w:val="en-US"/>
        </w:rPr>
        <w:t>VerificaVoucher</w:t>
      </w:r>
      <w:proofErr w:type="spellEnd"/>
      <w:r w:rsidRPr="006307E7">
        <w:rPr>
          <w:rFonts w:cs="Arial"/>
          <w:color w:val="000000"/>
          <w:szCs w:val="20"/>
          <w:highlight w:val="white"/>
          <w:lang w:val="en-US"/>
        </w:rPr>
        <w:t>/</w:t>
      </w:r>
      <w:r w:rsidRPr="006307E7">
        <w:rPr>
          <w:rFonts w:cs="Arial"/>
          <w:color w:val="0000FF"/>
          <w:szCs w:val="20"/>
          <w:highlight w:val="white"/>
          <w:lang w:val="en-US"/>
        </w:rPr>
        <w:t>"&gt;</w:t>
      </w:r>
    </w:p>
    <w:p w14:paraId="7820854F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soapenv:Header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/&gt;</w:t>
      </w:r>
    </w:p>
    <w:p w14:paraId="12A72728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3195DBF6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ver:CheckRequestObj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5D242935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checkReq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4F4DC2F9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tipoOperazione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1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tipoOperazione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753DB9CC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codiceVoucher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2a75f266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codiceVoucher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5C0DC42A" w14:textId="77777777" w:rsidR="00685A50" w:rsidRDefault="00685A50" w:rsidP="00685A50">
      <w:pPr>
        <w:adjustRightInd w:val="0"/>
        <w:rPr>
          <w:rFonts w:cs="Arial"/>
          <w:color w:val="80808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&lt;!--</w:t>
      </w:r>
      <w:r>
        <w:rPr>
          <w:rFonts w:cs="Arial"/>
          <w:color w:val="808080"/>
          <w:szCs w:val="20"/>
          <w:highlight w:val="white"/>
        </w:rPr>
        <w:t>Optional:</w:t>
      </w:r>
    </w:p>
    <w:p w14:paraId="172B5F3E" w14:textId="77777777" w:rsidR="00685A50" w:rsidRDefault="00685A50" w:rsidP="00685A50">
      <w:pPr>
        <w:adjustRightInd w:val="0"/>
        <w:rPr>
          <w:rFonts w:cs="Arial"/>
          <w:color w:val="808080"/>
          <w:szCs w:val="20"/>
          <w:highlight w:val="white"/>
        </w:rPr>
      </w:pPr>
      <w:r>
        <w:rPr>
          <w:rFonts w:cs="Arial"/>
          <w:color w:val="808080"/>
          <w:szCs w:val="20"/>
          <w:highlight w:val="white"/>
        </w:rPr>
        <w:t xml:space="preserve">            &lt;</w:t>
      </w:r>
      <w:proofErr w:type="spellStart"/>
      <w:r>
        <w:rPr>
          <w:rFonts w:cs="Arial"/>
          <w:color w:val="808080"/>
          <w:szCs w:val="20"/>
          <w:highlight w:val="white"/>
        </w:rPr>
        <w:t>partitaIvaEsercente</w:t>
      </w:r>
      <w:proofErr w:type="spellEnd"/>
      <w:r>
        <w:rPr>
          <w:rFonts w:cs="Arial"/>
          <w:color w:val="808080"/>
          <w:szCs w:val="20"/>
          <w:highlight w:val="white"/>
        </w:rPr>
        <w:t>&gt;?&lt;/</w:t>
      </w:r>
      <w:proofErr w:type="spellStart"/>
      <w:r>
        <w:rPr>
          <w:rFonts w:cs="Arial"/>
          <w:color w:val="808080"/>
          <w:szCs w:val="20"/>
          <w:highlight w:val="white"/>
        </w:rPr>
        <w:t>partitaIvaEsercente</w:t>
      </w:r>
      <w:proofErr w:type="spellEnd"/>
      <w:r>
        <w:rPr>
          <w:rFonts w:cs="Arial"/>
          <w:color w:val="808080"/>
          <w:szCs w:val="20"/>
          <w:highlight w:val="white"/>
        </w:rPr>
        <w:t>&gt;</w:t>
      </w:r>
    </w:p>
    <w:p w14:paraId="75F19B25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80808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--&gt;</w:t>
      </w:r>
    </w:p>
    <w:p w14:paraId="50D9E189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checkReq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51AE31CA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ver:CheckRequestObj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22B8F73D" w14:textId="77777777" w:rsidR="00685A50" w:rsidRPr="003E5999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>
        <w:rPr>
          <w:rFonts w:cs="Arial"/>
          <w:color w:val="000000"/>
          <w:szCs w:val="20"/>
          <w:highlight w:val="white"/>
        </w:rPr>
        <w:t xml:space="preserve">   </w:t>
      </w: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2CF1A55F" w14:textId="77777777" w:rsidR="00685A50" w:rsidRDefault="00685A50" w:rsidP="00685A50">
      <w:pPr>
        <w:ind w:left="-794" w:firstLine="794"/>
        <w:jc w:val="both"/>
        <w:rPr>
          <w:lang w:val="en-US"/>
        </w:rPr>
      </w:pPr>
      <w:r w:rsidRPr="006307E7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  <w:r w:rsidRPr="006307E7">
        <w:rPr>
          <w:lang w:val="en-US"/>
        </w:rPr>
        <w:t xml:space="preserve"> </w:t>
      </w:r>
    </w:p>
    <w:p w14:paraId="4D61E88E" w14:textId="77777777" w:rsidR="00685A50" w:rsidRDefault="00685A50" w:rsidP="00685A50">
      <w:pPr>
        <w:ind w:left="-794" w:firstLine="794"/>
        <w:jc w:val="both"/>
        <w:rPr>
          <w:lang w:val="en-US"/>
        </w:rPr>
      </w:pPr>
    </w:p>
    <w:p w14:paraId="40236E85" w14:textId="77777777" w:rsidR="00685A50" w:rsidRPr="003E5999" w:rsidRDefault="00685A50" w:rsidP="00685A50">
      <w:pPr>
        <w:adjustRightInd w:val="0"/>
        <w:rPr>
          <w:noProof/>
          <w:lang w:val="en-US"/>
        </w:rPr>
      </w:pPr>
      <w:r w:rsidRPr="003E5999">
        <w:rPr>
          <w:noProof/>
          <w:lang w:val="en-US"/>
        </w:rPr>
        <w:t>Check response:</w:t>
      </w:r>
    </w:p>
    <w:p w14:paraId="2A53C37A" w14:textId="77777777" w:rsidR="00685A50" w:rsidRDefault="00685A50" w:rsidP="00685A50">
      <w:pPr>
        <w:ind w:left="-794" w:firstLine="794"/>
        <w:jc w:val="both"/>
        <w:rPr>
          <w:lang w:val="en-US"/>
        </w:rPr>
      </w:pPr>
    </w:p>
    <w:p w14:paraId="6A7EED05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xmlns:soapenv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http://schemas.xmlsoap.org/soap/envelope/</w:t>
      </w:r>
      <w:r w:rsidRPr="006307E7">
        <w:rPr>
          <w:rFonts w:cs="Arial"/>
          <w:color w:val="0000FF"/>
          <w:szCs w:val="20"/>
          <w:highlight w:val="white"/>
          <w:lang w:val="en-US"/>
        </w:rPr>
        <w:t>"&gt;</w:t>
      </w:r>
    </w:p>
    <w:p w14:paraId="2257C085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1B8170C8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a:CheckResponseObj</w:t>
      </w:r>
      <w:proofErr w:type="spellEnd"/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xmlns:a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http://bonus.mibact.it/</w:t>
      </w:r>
      <w:proofErr w:type="spellStart"/>
      <w:r w:rsidRPr="006307E7">
        <w:rPr>
          <w:rFonts w:cs="Arial"/>
          <w:color w:val="000000"/>
          <w:szCs w:val="20"/>
          <w:highlight w:val="white"/>
          <w:lang w:val="en-US"/>
        </w:rPr>
        <w:t>VerificaVoucher</w:t>
      </w:r>
      <w:proofErr w:type="spellEnd"/>
      <w:r w:rsidRPr="006307E7">
        <w:rPr>
          <w:rFonts w:cs="Arial"/>
          <w:color w:val="000000"/>
          <w:szCs w:val="20"/>
          <w:highlight w:val="white"/>
          <w:lang w:val="en-US"/>
        </w:rPr>
        <w:t>/</w:t>
      </w:r>
      <w:r w:rsidRPr="006307E7">
        <w:rPr>
          <w:rFonts w:cs="Arial"/>
          <w:color w:val="0000FF"/>
          <w:szCs w:val="20"/>
          <w:highlight w:val="white"/>
          <w:lang w:val="en-US"/>
        </w:rPr>
        <w:t>"&gt;</w:t>
      </w:r>
    </w:p>
    <w:p w14:paraId="4FD0608D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checkResp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0814EE66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nominativoBeneficiario</w:t>
      </w:r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AAABBB10X10X111D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nominativoBeneficiario</w:t>
      </w:r>
      <w:r>
        <w:rPr>
          <w:rFonts w:cs="Arial"/>
          <w:color w:val="0000FF"/>
          <w:szCs w:val="20"/>
          <w:highlight w:val="white"/>
        </w:rPr>
        <w:t>&gt;</w:t>
      </w:r>
    </w:p>
    <w:p w14:paraId="260A651F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partitaIvaEsercente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01043931003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partitaIvaEsercente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77D61439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ambito</w:t>
      </w:r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Teatro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ambito</w:t>
      </w:r>
      <w:r>
        <w:rPr>
          <w:rFonts w:cs="Arial"/>
          <w:color w:val="0000FF"/>
          <w:szCs w:val="20"/>
          <w:highlight w:val="white"/>
        </w:rPr>
        <w:t>&gt;</w:t>
      </w:r>
    </w:p>
    <w:p w14:paraId="6AD2D739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bene</w:t>
      </w:r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Biglietti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bene</w:t>
      </w:r>
      <w:r>
        <w:rPr>
          <w:rFonts w:cs="Arial"/>
          <w:color w:val="0000FF"/>
          <w:szCs w:val="20"/>
          <w:highlight w:val="white"/>
        </w:rPr>
        <w:t>&gt;</w:t>
      </w:r>
    </w:p>
    <w:p w14:paraId="3597A41D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importo</w:t>
      </w:r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40.5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importo</w:t>
      </w:r>
      <w:r>
        <w:rPr>
          <w:rFonts w:cs="Arial"/>
          <w:color w:val="0000FF"/>
          <w:szCs w:val="20"/>
          <w:highlight w:val="white"/>
        </w:rPr>
        <w:t>&gt;</w:t>
      </w:r>
    </w:p>
    <w:p w14:paraId="157FB07F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checkResp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5EA2C84F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a:CheckResponseObj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25EB662D" w14:textId="77777777" w:rsidR="00685A50" w:rsidRPr="003E5999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>
        <w:rPr>
          <w:rFonts w:cs="Arial"/>
          <w:color w:val="000000"/>
          <w:szCs w:val="20"/>
          <w:highlight w:val="white"/>
        </w:rPr>
        <w:t xml:space="preserve">   </w:t>
      </w: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52BBA044" w14:textId="77777777" w:rsidR="00685A50" w:rsidRPr="003E5999" w:rsidRDefault="00685A50" w:rsidP="00685A50">
      <w:pPr>
        <w:ind w:left="-794" w:firstLine="794"/>
        <w:jc w:val="both"/>
        <w:rPr>
          <w:rFonts w:cs="Arial"/>
          <w:color w:val="0000FF"/>
          <w:szCs w:val="20"/>
          <w:lang w:val="en-US"/>
        </w:rPr>
      </w:pP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03003B55" w14:textId="77777777" w:rsidR="00685A50" w:rsidRPr="003E5999" w:rsidRDefault="00685A50" w:rsidP="00685A50">
      <w:pPr>
        <w:ind w:left="-794" w:firstLine="794"/>
        <w:jc w:val="both"/>
        <w:rPr>
          <w:rFonts w:cs="Arial"/>
          <w:color w:val="0000FF"/>
          <w:szCs w:val="20"/>
          <w:lang w:val="en-US"/>
        </w:rPr>
      </w:pPr>
    </w:p>
    <w:p w14:paraId="3AF0CB33" w14:textId="77777777" w:rsidR="00685A50" w:rsidRDefault="00685A50" w:rsidP="00685A50">
      <w:pPr>
        <w:ind w:left="-794" w:firstLine="794"/>
        <w:jc w:val="both"/>
        <w:rPr>
          <w:lang w:val="en-US"/>
        </w:rPr>
      </w:pPr>
    </w:p>
    <w:p w14:paraId="42B03A86" w14:textId="77777777" w:rsidR="00685A50" w:rsidRDefault="00685A50" w:rsidP="00685A50">
      <w:pPr>
        <w:jc w:val="both"/>
        <w:rPr>
          <w:rFonts w:cs="Arial"/>
          <w:lang w:val="en-US"/>
        </w:rPr>
      </w:pPr>
      <w:r w:rsidRPr="006307E7">
        <w:rPr>
          <w:rFonts w:cs="Arial"/>
          <w:lang w:val="en-US"/>
        </w:rPr>
        <w:t>“</w:t>
      </w:r>
      <w:r>
        <w:rPr>
          <w:rFonts w:cs="Arial"/>
          <w:lang w:val="en-US"/>
        </w:rPr>
        <w:t>Confirm</w:t>
      </w:r>
      <w:r w:rsidRPr="006307E7">
        <w:rPr>
          <w:rFonts w:cs="Arial"/>
          <w:lang w:val="en-US"/>
        </w:rPr>
        <w:t>”</w:t>
      </w:r>
    </w:p>
    <w:p w14:paraId="7DC1ECBC" w14:textId="77777777" w:rsidR="00685A50" w:rsidRDefault="00685A50" w:rsidP="00685A50">
      <w:pPr>
        <w:adjustRightInd w:val="0"/>
        <w:ind w:left="-794"/>
        <w:rPr>
          <w:noProof/>
        </w:rPr>
      </w:pPr>
      <w:r>
        <w:rPr>
          <w:noProof/>
        </w:rPr>
        <w:drawing>
          <wp:inline distT="0" distB="0" distL="0" distR="0" wp14:anchorId="3AE5346E" wp14:editId="061933F6">
            <wp:extent cx="7343775" cy="1619250"/>
            <wp:effectExtent l="0" t="0" r="952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E222" w14:textId="77777777" w:rsidR="00685A50" w:rsidRDefault="00685A50" w:rsidP="00685A50">
      <w:pPr>
        <w:ind w:firstLine="794"/>
        <w:jc w:val="both"/>
        <w:rPr>
          <w:lang w:val="en-US"/>
        </w:rPr>
      </w:pPr>
    </w:p>
    <w:p w14:paraId="1126F351" w14:textId="77777777" w:rsidR="00685A50" w:rsidRPr="003E5999" w:rsidRDefault="00685A50" w:rsidP="00685A50">
      <w:pPr>
        <w:adjustRightInd w:val="0"/>
        <w:rPr>
          <w:noProof/>
          <w:lang w:val="en-US"/>
        </w:rPr>
      </w:pPr>
      <w:r w:rsidRPr="003E5999">
        <w:rPr>
          <w:noProof/>
          <w:lang w:val="en-US"/>
        </w:rPr>
        <w:t>Confirm request:</w:t>
      </w:r>
    </w:p>
    <w:p w14:paraId="1E513069" w14:textId="77777777" w:rsidR="00685A50" w:rsidRDefault="00685A50" w:rsidP="00685A50">
      <w:pPr>
        <w:adjustRightInd w:val="0"/>
        <w:rPr>
          <w:rFonts w:cs="Arial"/>
          <w:color w:val="0000FF"/>
          <w:szCs w:val="20"/>
          <w:highlight w:val="white"/>
          <w:lang w:val="en-US"/>
        </w:rPr>
      </w:pPr>
    </w:p>
    <w:p w14:paraId="2BBAF8A6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xmlns:soapenv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http://schemas.xmlsoap.org/soap/envelope/</w:t>
      </w:r>
      <w:r w:rsidRPr="006307E7">
        <w:rPr>
          <w:rFonts w:cs="Arial"/>
          <w:color w:val="0000FF"/>
          <w:szCs w:val="20"/>
          <w:highlight w:val="white"/>
          <w:lang w:val="en-US"/>
        </w:rPr>
        <w:t>"</w:t>
      </w:r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xmlns:ver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http://bonus.mibact.it/</w:t>
      </w:r>
      <w:proofErr w:type="spellStart"/>
      <w:r w:rsidRPr="006307E7">
        <w:rPr>
          <w:rFonts w:cs="Arial"/>
          <w:color w:val="000000"/>
          <w:szCs w:val="20"/>
          <w:highlight w:val="white"/>
          <w:lang w:val="en-US"/>
        </w:rPr>
        <w:t>VerificaVoucher</w:t>
      </w:r>
      <w:proofErr w:type="spellEnd"/>
      <w:r w:rsidRPr="006307E7">
        <w:rPr>
          <w:rFonts w:cs="Arial"/>
          <w:color w:val="000000"/>
          <w:szCs w:val="20"/>
          <w:highlight w:val="white"/>
          <w:lang w:val="en-US"/>
        </w:rPr>
        <w:t>/</w:t>
      </w:r>
      <w:r w:rsidRPr="006307E7">
        <w:rPr>
          <w:rFonts w:cs="Arial"/>
          <w:color w:val="0000FF"/>
          <w:szCs w:val="20"/>
          <w:highlight w:val="white"/>
          <w:lang w:val="en-US"/>
        </w:rPr>
        <w:t>"&gt;</w:t>
      </w:r>
    </w:p>
    <w:p w14:paraId="3EE1BD3D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soapenv:Header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/&gt;</w:t>
      </w:r>
    </w:p>
    <w:p w14:paraId="7525AB31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4125756E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ver:ConfirmRequestObj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5516D5E6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checkReq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6818C9B2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tipoOperazione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1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tipoOperazione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19FE9625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codiceVoucher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2a75f266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codiceVoucher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56D2D32B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importo</w:t>
      </w:r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30.20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importo</w:t>
      </w:r>
      <w:r>
        <w:rPr>
          <w:rFonts w:cs="Arial"/>
          <w:color w:val="0000FF"/>
          <w:szCs w:val="20"/>
          <w:highlight w:val="white"/>
        </w:rPr>
        <w:t>&gt;</w:t>
      </w:r>
    </w:p>
    <w:p w14:paraId="70FC0EA1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checkReq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10CA39EA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ver:ConfirmRequestObj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391C9090" w14:textId="77777777" w:rsidR="00685A50" w:rsidRPr="003E5999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>
        <w:rPr>
          <w:rFonts w:cs="Arial"/>
          <w:color w:val="000000"/>
          <w:szCs w:val="20"/>
          <w:highlight w:val="white"/>
        </w:rPr>
        <w:t xml:space="preserve">   </w:t>
      </w: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17E2B3E4" w14:textId="77777777" w:rsidR="00685A50" w:rsidRDefault="00685A50" w:rsidP="00685A50">
      <w:pPr>
        <w:jc w:val="both"/>
        <w:rPr>
          <w:rFonts w:cs="Arial"/>
          <w:color w:val="0000FF"/>
          <w:szCs w:val="20"/>
          <w:lang w:val="en-US"/>
        </w:rPr>
      </w:pPr>
      <w:r w:rsidRPr="006307E7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6F1BE18E" w14:textId="77777777" w:rsidR="00685A50" w:rsidRDefault="00685A50" w:rsidP="00685A50">
      <w:pPr>
        <w:jc w:val="both"/>
        <w:rPr>
          <w:rFonts w:cs="Arial"/>
          <w:color w:val="0000FF"/>
          <w:szCs w:val="20"/>
          <w:lang w:val="en-US"/>
        </w:rPr>
      </w:pPr>
    </w:p>
    <w:p w14:paraId="1BA8F97A" w14:textId="77777777" w:rsidR="00685A50" w:rsidRPr="003E5999" w:rsidRDefault="00685A50" w:rsidP="00685A50">
      <w:pPr>
        <w:adjustRightInd w:val="0"/>
        <w:rPr>
          <w:noProof/>
          <w:lang w:val="en-US"/>
        </w:rPr>
      </w:pPr>
      <w:r w:rsidRPr="003E5999">
        <w:rPr>
          <w:noProof/>
          <w:lang w:val="en-US"/>
        </w:rPr>
        <w:t>Confirm response:</w:t>
      </w:r>
    </w:p>
    <w:p w14:paraId="3C777E95" w14:textId="77777777" w:rsidR="00685A50" w:rsidRPr="003E5999" w:rsidRDefault="00685A50" w:rsidP="00685A50">
      <w:pPr>
        <w:adjustRightInd w:val="0"/>
        <w:rPr>
          <w:noProof/>
          <w:lang w:val="en-US"/>
        </w:rPr>
      </w:pPr>
    </w:p>
    <w:p w14:paraId="4F3FFBFC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xmlns:soapenv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http://schemas.xmlsoap.org/soap/envelope/</w:t>
      </w:r>
      <w:r w:rsidRPr="006307E7">
        <w:rPr>
          <w:rFonts w:cs="Arial"/>
          <w:color w:val="0000FF"/>
          <w:szCs w:val="20"/>
          <w:highlight w:val="white"/>
          <w:lang w:val="en-US"/>
        </w:rPr>
        <w:t>"&gt;</w:t>
      </w:r>
    </w:p>
    <w:p w14:paraId="64B2D4ED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3B9F74E5" w14:textId="77777777" w:rsidR="00685A50" w:rsidRPr="006307E7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</w:t>
      </w:r>
      <w:r w:rsidRPr="006307E7">
        <w:rPr>
          <w:rFonts w:cs="Arial"/>
          <w:color w:val="0000FF"/>
          <w:szCs w:val="20"/>
          <w:highlight w:val="white"/>
          <w:lang w:val="en-US"/>
        </w:rPr>
        <w:t>&lt;</w:t>
      </w:r>
      <w:proofErr w:type="spellStart"/>
      <w:r w:rsidRPr="006307E7">
        <w:rPr>
          <w:rFonts w:cs="Arial"/>
          <w:color w:val="800000"/>
          <w:szCs w:val="20"/>
          <w:highlight w:val="white"/>
          <w:lang w:val="en-US"/>
        </w:rPr>
        <w:t>a:ConfirmResponseObj</w:t>
      </w:r>
      <w:proofErr w:type="spellEnd"/>
      <w:r w:rsidRPr="006307E7">
        <w:rPr>
          <w:rFonts w:cs="Arial"/>
          <w:color w:val="FF0000"/>
          <w:szCs w:val="20"/>
          <w:highlight w:val="white"/>
          <w:lang w:val="en-US"/>
        </w:rPr>
        <w:t xml:space="preserve"> </w:t>
      </w:r>
      <w:proofErr w:type="spellStart"/>
      <w:r w:rsidRPr="006307E7">
        <w:rPr>
          <w:rFonts w:cs="Arial"/>
          <w:color w:val="FF0000"/>
          <w:szCs w:val="20"/>
          <w:highlight w:val="white"/>
          <w:lang w:val="en-US"/>
        </w:rPr>
        <w:t>xmlns:a</w:t>
      </w:r>
      <w:proofErr w:type="spellEnd"/>
      <w:r w:rsidRPr="006307E7">
        <w:rPr>
          <w:rFonts w:cs="Arial"/>
          <w:color w:val="0000FF"/>
          <w:szCs w:val="20"/>
          <w:highlight w:val="white"/>
          <w:lang w:val="en-US"/>
        </w:rPr>
        <w:t>="</w:t>
      </w:r>
      <w:r w:rsidRPr="006307E7">
        <w:rPr>
          <w:rFonts w:cs="Arial"/>
          <w:color w:val="000000"/>
          <w:szCs w:val="20"/>
          <w:highlight w:val="white"/>
          <w:lang w:val="en-US"/>
        </w:rPr>
        <w:t>http://bonus.mibact.it/</w:t>
      </w:r>
      <w:proofErr w:type="spellStart"/>
      <w:r w:rsidRPr="006307E7">
        <w:rPr>
          <w:rFonts w:cs="Arial"/>
          <w:color w:val="000000"/>
          <w:szCs w:val="20"/>
          <w:highlight w:val="white"/>
          <w:lang w:val="en-US"/>
        </w:rPr>
        <w:t>VerificaVoucher</w:t>
      </w:r>
      <w:proofErr w:type="spellEnd"/>
      <w:r w:rsidRPr="006307E7">
        <w:rPr>
          <w:rFonts w:cs="Arial"/>
          <w:color w:val="000000"/>
          <w:szCs w:val="20"/>
          <w:highlight w:val="white"/>
          <w:lang w:val="en-US"/>
        </w:rPr>
        <w:t>/</w:t>
      </w:r>
      <w:r w:rsidRPr="006307E7">
        <w:rPr>
          <w:rFonts w:cs="Arial"/>
          <w:color w:val="0000FF"/>
          <w:szCs w:val="20"/>
          <w:highlight w:val="white"/>
          <w:lang w:val="en-US"/>
        </w:rPr>
        <w:t>"&gt;</w:t>
      </w:r>
    </w:p>
    <w:p w14:paraId="6F544523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 w:rsidRPr="006307E7">
        <w:rPr>
          <w:rFonts w:cs="Arial"/>
          <w:color w:val="000000"/>
          <w:szCs w:val="20"/>
          <w:highlight w:val="white"/>
          <w:lang w:val="en-US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Cs w:val="20"/>
          <w:highlight w:val="white"/>
        </w:rPr>
        <w:t>checkResp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0EED48A7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esito</w:t>
      </w:r>
      <w:r>
        <w:rPr>
          <w:rFonts w:cs="Arial"/>
          <w:color w:val="0000FF"/>
          <w:szCs w:val="20"/>
          <w:highlight w:val="white"/>
        </w:rPr>
        <w:t>&gt;</w:t>
      </w:r>
      <w:r>
        <w:rPr>
          <w:rFonts w:cs="Arial"/>
          <w:color w:val="000000"/>
          <w:szCs w:val="20"/>
          <w:highlight w:val="white"/>
        </w:rPr>
        <w:t>OK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esito</w:t>
      </w:r>
      <w:r>
        <w:rPr>
          <w:rFonts w:cs="Arial"/>
          <w:color w:val="0000FF"/>
          <w:szCs w:val="20"/>
          <w:highlight w:val="white"/>
        </w:rPr>
        <w:t>&gt;</w:t>
      </w:r>
    </w:p>
    <w:p w14:paraId="4008E8BD" w14:textId="77777777" w:rsidR="00685A50" w:rsidRDefault="00685A50" w:rsidP="00685A50">
      <w:pPr>
        <w:adjustRightInd w:val="0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</w:t>
      </w:r>
      <w:r>
        <w:rPr>
          <w:rFonts w:cs="Arial"/>
          <w:color w:val="0000FF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Cs w:val="20"/>
          <w:highlight w:val="white"/>
        </w:rPr>
        <w:t>checkResp</w:t>
      </w:r>
      <w:proofErr w:type="spellEnd"/>
      <w:r>
        <w:rPr>
          <w:rFonts w:cs="Arial"/>
          <w:color w:val="0000FF"/>
          <w:szCs w:val="20"/>
          <w:highlight w:val="white"/>
        </w:rPr>
        <w:t>&gt;</w:t>
      </w:r>
    </w:p>
    <w:p w14:paraId="30D56BBC" w14:textId="77777777" w:rsidR="00685A50" w:rsidRPr="003E5999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>
        <w:rPr>
          <w:rFonts w:cs="Arial"/>
          <w:color w:val="000000"/>
          <w:szCs w:val="20"/>
          <w:highlight w:val="white"/>
        </w:rPr>
        <w:t xml:space="preserve">      </w:t>
      </w: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a:ConfirmResponseObj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0692D34F" w14:textId="77777777" w:rsidR="00685A50" w:rsidRPr="003E5999" w:rsidRDefault="00685A50" w:rsidP="00685A50">
      <w:pPr>
        <w:adjustRightInd w:val="0"/>
        <w:rPr>
          <w:rFonts w:cs="Arial"/>
          <w:color w:val="000000"/>
          <w:szCs w:val="20"/>
          <w:highlight w:val="white"/>
          <w:lang w:val="en-US"/>
        </w:rPr>
      </w:pPr>
      <w:r w:rsidRPr="003E5999">
        <w:rPr>
          <w:rFonts w:cs="Arial"/>
          <w:color w:val="000000"/>
          <w:szCs w:val="20"/>
          <w:highlight w:val="white"/>
          <w:lang w:val="en-US"/>
        </w:rPr>
        <w:t xml:space="preserve">   </w:t>
      </w: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soapenv:Body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</w:p>
    <w:p w14:paraId="49C1202A" w14:textId="77777777" w:rsidR="00685A50" w:rsidRPr="006307E7" w:rsidRDefault="00685A50" w:rsidP="00685A50">
      <w:pPr>
        <w:jc w:val="both"/>
        <w:rPr>
          <w:sz w:val="24"/>
          <w:lang w:val="en-US"/>
        </w:rPr>
      </w:pPr>
      <w:r w:rsidRPr="003E5999">
        <w:rPr>
          <w:rFonts w:cs="Arial"/>
          <w:color w:val="0000FF"/>
          <w:szCs w:val="20"/>
          <w:highlight w:val="white"/>
          <w:lang w:val="en-US"/>
        </w:rPr>
        <w:t>&lt;/</w:t>
      </w:r>
      <w:proofErr w:type="spellStart"/>
      <w:r w:rsidRPr="003E5999">
        <w:rPr>
          <w:rFonts w:cs="Arial"/>
          <w:color w:val="800000"/>
          <w:szCs w:val="20"/>
          <w:highlight w:val="white"/>
          <w:lang w:val="en-US"/>
        </w:rPr>
        <w:t>soapenv:Envelope</w:t>
      </w:r>
      <w:proofErr w:type="spellEnd"/>
      <w:r w:rsidRPr="003E5999">
        <w:rPr>
          <w:rFonts w:cs="Arial"/>
          <w:color w:val="0000FF"/>
          <w:szCs w:val="20"/>
          <w:highlight w:val="white"/>
          <w:lang w:val="en-US"/>
        </w:rPr>
        <w:t>&gt;</w:t>
      </w:r>
      <w:r w:rsidRPr="006307E7">
        <w:rPr>
          <w:lang w:val="en-US"/>
        </w:rPr>
        <w:br w:type="page"/>
      </w:r>
      <w:r w:rsidRPr="006307E7">
        <w:rPr>
          <w:rStyle w:val="TitoloCarattere"/>
          <w:lang w:val="en-US"/>
        </w:rPr>
        <w:lastRenderedPageBreak/>
        <w:t xml:space="preserve">WSDL </w:t>
      </w:r>
      <w:proofErr w:type="spellStart"/>
      <w:r w:rsidRPr="006307E7">
        <w:rPr>
          <w:rStyle w:val="TitoloCarattere"/>
          <w:lang w:val="en-US"/>
        </w:rPr>
        <w:t>VerificaVoucher.wsdl</w:t>
      </w:r>
      <w:proofErr w:type="spellEnd"/>
    </w:p>
    <w:p w14:paraId="10FBDA61" w14:textId="77777777" w:rsidR="00685A50" w:rsidRPr="006307E7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488"/>
        <w:gridCol w:w="4322"/>
      </w:tblGrid>
      <w:tr w:rsidR="00685A50" w14:paraId="255796AD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57D07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targetnamespace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A3B73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http://bonus.mibact.it/VerificaVoucher/</w:t>
            </w:r>
          </w:p>
        </w:tc>
      </w:tr>
    </w:tbl>
    <w:p w14:paraId="2C3C33E7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p w14:paraId="1CA00295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5"/>
        <w:gridCol w:w="2057"/>
        <w:gridCol w:w="1584"/>
        <w:gridCol w:w="1737"/>
        <w:gridCol w:w="2041"/>
      </w:tblGrid>
      <w:tr w:rsidR="00685A50" w14:paraId="6E5CD111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FC38E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services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DE59E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bindings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EBFBC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porttypes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E40E7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messages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C9AD6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types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</w:tr>
      <w:tr w:rsidR="00685A50" w14:paraId="00BAA095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D6465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1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VerificaVoucher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17432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2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VerificaVoucherSOAP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38599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3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VerificaVoucher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8F37C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4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CheckRequest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198AA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5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Check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63CAC75B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F1A0C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6EE63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441DD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FA10A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6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CheckResponse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1C9E3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7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CheckRequestObj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2DA26111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EC93E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B51E5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1C07D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276BD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8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ConfirmRequest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23044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9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CheckResponse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1AE9BB4F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2A423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FC02F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CB360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A3DB9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A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ConfirmResponse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E9F7F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B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CheckResponseObj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56BBD28F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375F5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0EA94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420E8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F48C2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72AA5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C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Confirm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7B282C6E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990E3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8459A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32FF0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2E1EE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235D6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D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ConfirmRequestObj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47EFBEB3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D620F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7BB16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0E21B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EF89C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42C98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E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ConfirmResponse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  <w:tr w:rsidR="00685A50" w14:paraId="4E059423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3C00E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BA990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4AFEF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E4D9F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4B8E1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F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ConfirmResponseObj</w:t>
              </w:r>
              <w:proofErr w:type="spellEnd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 xml:space="preserve"> </w:t>
              </w:r>
            </w:hyperlink>
          </w:p>
        </w:tc>
      </w:tr>
    </w:tbl>
    <w:p w14:paraId="4710DB0E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p w14:paraId="6CB087D8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p w14:paraId="4B58488D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19"/>
        <w:gridCol w:w="3150"/>
      </w:tblGrid>
      <w:tr w:rsidR="00685A50" w14:paraId="46BD9C3A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43665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attributeFormDefault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78D1F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</w:tr>
      <w:tr w:rsidR="00685A50" w14:paraId="1A3F98C2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F3F39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elementFormDefault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96BF7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</w:tr>
      <w:tr w:rsidR="00685A50" w14:paraId="40963988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FC88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targetNamespace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BADC6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045E48AD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9DD83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3D2E5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</w:p>
        </w:tc>
      </w:tr>
    </w:tbl>
    <w:p w14:paraId="3016D224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61"/>
        <w:gridCol w:w="1594"/>
      </w:tblGrid>
      <w:tr w:rsidR="00685A50" w14:paraId="439607C9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878E1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Elements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24CB7" w14:textId="77777777" w:rsidR="00685A50" w:rsidRDefault="00685A50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Complex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types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</w:t>
            </w:r>
          </w:p>
        </w:tc>
      </w:tr>
      <w:tr w:rsidR="00685A50" w14:paraId="01D3C6A1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574DF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7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CheckRequestObj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17A75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5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685A50" w14:paraId="2D7909CC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7C616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B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CheckResponseObj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70B4A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9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CheckResponse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685A50" w14:paraId="6050E2AA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9B0F4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D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ConfirmRequestObj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62BF3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C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Confirm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685A50" w14:paraId="6F2139F8" w14:textId="77777777" w:rsidTr="00752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48859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F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ConfirmResponseObj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F8A16" w14:textId="77777777" w:rsidR="00685A50" w:rsidRDefault="00D079E5" w:rsidP="007525B5">
            <w:pPr>
              <w:widowControl w:val="0"/>
              <w:adjustRightInd w:val="0"/>
              <w:rPr>
                <w:rFonts w:cs="Arial"/>
                <w:sz w:val="24"/>
              </w:rPr>
            </w:pPr>
            <w:hyperlink w:anchor="LinkE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ConfirmResponse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68B9BFF9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p w14:paraId="3906AE6A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</w:p>
    <w:p w14:paraId="505DF51E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76" w:name="Link1"/>
      <w:bookmarkEnd w:id="76"/>
      <w:r>
        <w:rPr>
          <w:rFonts w:cs="Arial"/>
          <w:color w:val="000000"/>
          <w:szCs w:val="20"/>
        </w:rPr>
        <w:t xml:space="preserve">service </w:t>
      </w:r>
      <w:proofErr w:type="spellStart"/>
      <w:r>
        <w:rPr>
          <w:rFonts w:cs="Arial"/>
          <w:b/>
          <w:bCs/>
          <w:color w:val="000000"/>
          <w:szCs w:val="20"/>
        </w:rPr>
        <w:t>VerificaVoucher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851"/>
        <w:gridCol w:w="8151"/>
      </w:tblGrid>
      <w:tr w:rsidR="00685A50" w14:paraId="32BB16D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6D38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diagram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D7B5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0FEB093C" wp14:editId="46CE045C">
                  <wp:extent cx="3524250" cy="542925"/>
                  <wp:effectExtent l="0" t="0" r="0" b="9525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:rsidRPr="004923E0" w14:paraId="3EC253A4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190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ports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935"/>
            </w:tblGrid>
            <w:tr w:rsidR="00685A50" w:rsidRPr="004923E0" w14:paraId="0295B646" w14:textId="77777777" w:rsidTr="007525B5">
              <w:tc>
                <w:tcPr>
                  <w:tcW w:w="4900" w:type="pct"/>
                </w:tcPr>
                <w:p w14:paraId="0A9458F1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77" w:name="Link10"/>
                  <w:bookmarkEnd w:id="77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VerificaVoucherSOAP</w:t>
                  </w:r>
                  <w:proofErr w:type="spellEnd"/>
                </w:p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1046"/>
                    <w:gridCol w:w="6673"/>
                  </w:tblGrid>
                  <w:tr w:rsidR="00685A50" w14:paraId="4AF97CFE" w14:textId="77777777" w:rsidTr="007525B5">
                    <w:tc>
                      <w:tcPr>
                        <w:tcW w:w="490" w:type="pct"/>
                      </w:tcPr>
                      <w:p w14:paraId="7824C8A6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binding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363283DD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2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tns:VerificaVoucherSOAP</w:t>
                          </w:r>
                          <w:proofErr w:type="spellEnd"/>
                        </w:hyperlink>
                      </w:p>
                    </w:tc>
                  </w:tr>
                  <w:tr w:rsidR="00685A50" w:rsidRPr="004923E0" w14:paraId="1E1A3628" w14:textId="77777777" w:rsidTr="007525B5">
                    <w:tc>
                      <w:tcPr>
                        <w:tcW w:w="490" w:type="pct"/>
                      </w:tcPr>
                      <w:p w14:paraId="603CEF98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extensibility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1CC07376" w14:textId="77777777" w:rsidR="00685A50" w:rsidRPr="00EB4C6C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  <w:lang w:val="en-US"/>
                          </w:rPr>
                        </w:pP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&lt;</w:t>
                        </w:r>
                        <w:proofErr w:type="spellStart"/>
                        <w:r w:rsidRPr="00EB4C6C">
                          <w:rPr>
                            <w:rFonts w:cs="Arial"/>
                            <w:color w:val="800000"/>
                            <w:szCs w:val="20"/>
                            <w:lang w:val="en-US"/>
                          </w:rPr>
                          <w:t>soap:address</w:t>
                        </w:r>
                        <w:proofErr w:type="spellEnd"/>
                        <w:r w:rsidRPr="00EB4C6C">
                          <w:rPr>
                            <w:rFonts w:cs="Arial"/>
                            <w:color w:val="FF0000"/>
                            <w:szCs w:val="20"/>
                            <w:lang w:val="en-US"/>
                          </w:rPr>
                          <w:t xml:space="preserve"> location</w:t>
                        </w: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=</w:t>
                        </w:r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"https://bonus.mibact.it/VerificaVoucherWEB/VerificaVoucher</w:t>
                        </w: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"/&gt;</w:t>
                        </w:r>
                      </w:p>
                    </w:tc>
                  </w:tr>
                </w:tbl>
                <w:p w14:paraId="6E9C7086" w14:textId="77777777" w:rsidR="00685A50" w:rsidRPr="00EB4C6C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  <w:lang w:val="en-US"/>
                    </w:rPr>
                  </w:pPr>
                </w:p>
              </w:tc>
            </w:tr>
          </w:tbl>
          <w:p w14:paraId="447E5CFE" w14:textId="77777777" w:rsidR="00685A50" w:rsidRPr="00EB4C6C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  <w:lang w:val="en-US"/>
              </w:rPr>
            </w:pPr>
          </w:p>
        </w:tc>
      </w:tr>
      <w:tr w:rsidR="00685A50" w:rsidRPr="004923E0" w14:paraId="0AC137E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A37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648D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wsdl:service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VerificaVoucher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wsdl:port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VerificaVoucherSOAP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binding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tns:VerificaVoucherSOAP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lastRenderedPageBreak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soap:address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location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"https://bonus.mibact.it/VerificaVoucherWEB/VerificaVoucher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wsdl:port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wsdl:service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318AB272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0ECA039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0CB7843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78" w:name="Link2"/>
      <w:bookmarkEnd w:id="78"/>
      <w:proofErr w:type="spellStart"/>
      <w:r>
        <w:rPr>
          <w:rFonts w:cs="Arial"/>
          <w:color w:val="000000"/>
          <w:szCs w:val="20"/>
        </w:rPr>
        <w:t>binding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VerificaVoucherSOAP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6"/>
        <w:gridCol w:w="7956"/>
      </w:tblGrid>
      <w:tr w:rsidR="00685A50" w14:paraId="0C34DC9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55B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diagram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24BB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688A14C9" wp14:editId="144C5B48">
                  <wp:extent cx="3067050" cy="2466975"/>
                  <wp:effectExtent l="0" t="0" r="0" b="9525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6917B7AC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1CA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type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1C2C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3" w:history="1">
              <w:proofErr w:type="spellStart"/>
              <w:r w:rsidR="00685A50">
                <w:rPr>
                  <w:rFonts w:ascii="Tahoma" w:hAnsi="Tahoma" w:cs="Tahoma"/>
                  <w:b/>
                  <w:bCs/>
                  <w:color w:val="0000FF"/>
                  <w:szCs w:val="20"/>
                  <w:u w:val="single"/>
                </w:rPr>
                <w:t>tns:VerificaVoucher</w:t>
              </w:r>
              <w:proofErr w:type="spellEnd"/>
            </w:hyperlink>
          </w:p>
        </w:tc>
      </w:tr>
      <w:tr w:rsidR="00685A50" w:rsidRPr="004923E0" w14:paraId="41B13EA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CB5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extensibility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F2D2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soap:binding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style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"document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transport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"http://schemas.xmlsoap.org/soap/http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  <w:tr w:rsidR="00685A50" w14:paraId="0C6765A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4B4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operations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738"/>
            </w:tblGrid>
            <w:tr w:rsidR="00685A50" w14:paraId="332A3BCA" w14:textId="77777777" w:rsidTr="007525B5">
              <w:tc>
                <w:tcPr>
                  <w:tcW w:w="4900" w:type="pct"/>
                </w:tcPr>
                <w:p w14:paraId="6A5A3010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79" w:name="Link11"/>
                  <w:bookmarkEnd w:id="79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Check</w:t>
                  </w:r>
                  <w:proofErr w:type="spellEnd"/>
                </w:p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1046"/>
                    <w:gridCol w:w="6474"/>
                  </w:tblGrid>
                  <w:tr w:rsidR="00685A50" w:rsidRPr="004923E0" w14:paraId="339BBE60" w14:textId="77777777" w:rsidTr="007525B5">
                    <w:tc>
                      <w:tcPr>
                        <w:tcW w:w="490" w:type="pct"/>
                      </w:tcPr>
                      <w:p w14:paraId="20F2D724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extensibility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1F344730" w14:textId="77777777" w:rsidR="00685A50" w:rsidRPr="00EB4C6C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  <w:lang w:val="en-US"/>
                          </w:rPr>
                        </w:pP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&lt;</w:t>
                        </w:r>
                        <w:proofErr w:type="spellStart"/>
                        <w:r w:rsidRPr="00EB4C6C">
                          <w:rPr>
                            <w:rFonts w:cs="Arial"/>
                            <w:color w:val="800000"/>
                            <w:szCs w:val="20"/>
                            <w:lang w:val="en-US"/>
                          </w:rPr>
                          <w:t>soap:operation</w:t>
                        </w:r>
                        <w:proofErr w:type="spellEnd"/>
                        <w:r w:rsidRPr="00EB4C6C">
                          <w:rPr>
                            <w:rFonts w:cs="Arial"/>
                            <w:color w:val="FF000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B4C6C">
                          <w:rPr>
                            <w:rFonts w:cs="Arial"/>
                            <w:color w:val="FF0000"/>
                            <w:szCs w:val="20"/>
                            <w:lang w:val="en-US"/>
                          </w:rPr>
                          <w:t>soapAction</w:t>
                        </w:r>
                        <w:proofErr w:type="spellEnd"/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=</w:t>
                        </w:r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"http://bonus.mibact.it/</w:t>
                        </w:r>
                        <w:proofErr w:type="spellStart"/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VerificaVoucher</w:t>
                        </w:r>
                        <w:proofErr w:type="spellEnd"/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/Check</w:t>
                        </w: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"/&gt;</w:t>
                        </w:r>
                      </w:p>
                    </w:tc>
                  </w:tr>
                  <w:tr w:rsidR="00685A50" w14:paraId="6C0CF274" w14:textId="77777777" w:rsidTr="007525B5">
                    <w:tc>
                      <w:tcPr>
                        <w:tcW w:w="490" w:type="pct"/>
                      </w:tcPr>
                      <w:p w14:paraId="78E33CB7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input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409D4280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cs="Arial"/>
                            <w:color w:val="800000"/>
                            <w:szCs w:val="20"/>
                          </w:rPr>
                          <w:t>soap:body</w:t>
                        </w:r>
                        <w:proofErr w:type="spellEnd"/>
                        <w:r>
                          <w:rPr>
                            <w:rFonts w:cs="Arial"/>
                            <w:color w:val="FF0000"/>
                            <w:szCs w:val="20"/>
                          </w:rPr>
                          <w:t xml:space="preserve"> use</w:t>
                        </w: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=</w:t>
                        </w: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literal</w:t>
                        </w:r>
                        <w:proofErr w:type="spellEnd"/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"/&gt;</w:t>
                        </w:r>
                      </w:p>
                    </w:tc>
                  </w:tr>
                  <w:tr w:rsidR="00685A50" w14:paraId="62CA940D" w14:textId="77777777" w:rsidTr="007525B5">
                    <w:tc>
                      <w:tcPr>
                        <w:tcW w:w="490" w:type="pct"/>
                      </w:tcPr>
                      <w:p w14:paraId="47BE30B2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output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665EED82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cs="Arial"/>
                            <w:color w:val="800000"/>
                            <w:szCs w:val="20"/>
                          </w:rPr>
                          <w:t>soap:body</w:t>
                        </w:r>
                        <w:proofErr w:type="spellEnd"/>
                        <w:r>
                          <w:rPr>
                            <w:rFonts w:cs="Arial"/>
                            <w:color w:val="FF0000"/>
                            <w:szCs w:val="20"/>
                          </w:rPr>
                          <w:t xml:space="preserve"> use</w:t>
                        </w: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=</w:t>
                        </w: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literal</w:t>
                        </w:r>
                        <w:proofErr w:type="spellEnd"/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"/&gt;</w:t>
                        </w:r>
                      </w:p>
                    </w:tc>
                  </w:tr>
                </w:tbl>
                <w:p w14:paraId="109EB248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  <w:tr w:rsidR="00685A50" w14:paraId="7F47CD93" w14:textId="77777777" w:rsidTr="007525B5">
              <w:tc>
                <w:tcPr>
                  <w:tcW w:w="4900" w:type="pct"/>
                </w:tcPr>
                <w:p w14:paraId="764480BB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  <w:p w14:paraId="3D0B89A8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80" w:name="Link12"/>
                  <w:bookmarkEnd w:id="80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Confirm</w:t>
                  </w:r>
                  <w:proofErr w:type="spellEnd"/>
                </w:p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1046"/>
                    <w:gridCol w:w="6474"/>
                  </w:tblGrid>
                  <w:tr w:rsidR="00685A50" w:rsidRPr="004923E0" w14:paraId="329ABFBF" w14:textId="77777777" w:rsidTr="007525B5">
                    <w:tc>
                      <w:tcPr>
                        <w:tcW w:w="490" w:type="pct"/>
                      </w:tcPr>
                      <w:p w14:paraId="7EACD874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extensibility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47F8E5F5" w14:textId="77777777" w:rsidR="00685A50" w:rsidRPr="00EB4C6C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  <w:lang w:val="en-US"/>
                          </w:rPr>
                        </w:pP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&lt;</w:t>
                        </w:r>
                        <w:proofErr w:type="spellStart"/>
                        <w:r w:rsidRPr="00EB4C6C">
                          <w:rPr>
                            <w:rFonts w:cs="Arial"/>
                            <w:color w:val="800000"/>
                            <w:szCs w:val="20"/>
                            <w:lang w:val="en-US"/>
                          </w:rPr>
                          <w:t>soap:operation</w:t>
                        </w:r>
                        <w:proofErr w:type="spellEnd"/>
                        <w:r w:rsidRPr="00EB4C6C">
                          <w:rPr>
                            <w:rFonts w:cs="Arial"/>
                            <w:color w:val="FF000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B4C6C">
                          <w:rPr>
                            <w:rFonts w:cs="Arial"/>
                            <w:color w:val="FF0000"/>
                            <w:szCs w:val="20"/>
                            <w:lang w:val="en-US"/>
                          </w:rPr>
                          <w:t>soapAction</w:t>
                        </w:r>
                        <w:proofErr w:type="spellEnd"/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=</w:t>
                        </w:r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"http://bonus.mibact.it/</w:t>
                        </w:r>
                        <w:proofErr w:type="spellStart"/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VerificaVoucher</w:t>
                        </w:r>
                        <w:proofErr w:type="spellEnd"/>
                        <w:r w:rsidRPr="00EB4C6C">
                          <w:rPr>
                            <w:rFonts w:cs="Arial"/>
                            <w:color w:val="000000"/>
                            <w:szCs w:val="20"/>
                            <w:lang w:val="en-US"/>
                          </w:rPr>
                          <w:t>/Confirm</w:t>
                        </w:r>
                        <w:r w:rsidRPr="00EB4C6C">
                          <w:rPr>
                            <w:rFonts w:cs="Arial"/>
                            <w:color w:val="0000FF"/>
                            <w:szCs w:val="20"/>
                            <w:lang w:val="en-US"/>
                          </w:rPr>
                          <w:t>"/&gt;</w:t>
                        </w:r>
                      </w:p>
                    </w:tc>
                  </w:tr>
                  <w:tr w:rsidR="00685A50" w14:paraId="4352FF37" w14:textId="77777777" w:rsidTr="007525B5">
                    <w:tc>
                      <w:tcPr>
                        <w:tcW w:w="490" w:type="pct"/>
                      </w:tcPr>
                      <w:p w14:paraId="75BAD0C2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input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1AE7A288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cs="Arial"/>
                            <w:color w:val="800000"/>
                            <w:szCs w:val="20"/>
                          </w:rPr>
                          <w:t>soap:body</w:t>
                        </w:r>
                        <w:proofErr w:type="spellEnd"/>
                        <w:r>
                          <w:rPr>
                            <w:rFonts w:cs="Arial"/>
                            <w:color w:val="FF0000"/>
                            <w:szCs w:val="20"/>
                          </w:rPr>
                          <w:t xml:space="preserve"> use</w:t>
                        </w: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=</w:t>
                        </w: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literal</w:t>
                        </w:r>
                        <w:proofErr w:type="spellEnd"/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"/&gt;</w:t>
                        </w:r>
                      </w:p>
                    </w:tc>
                  </w:tr>
                  <w:tr w:rsidR="00685A50" w14:paraId="3CAEC238" w14:textId="77777777" w:rsidTr="007525B5">
                    <w:tc>
                      <w:tcPr>
                        <w:tcW w:w="490" w:type="pct"/>
                      </w:tcPr>
                      <w:p w14:paraId="6215C994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output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78E3227B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cs="Arial"/>
                            <w:color w:val="800000"/>
                            <w:szCs w:val="20"/>
                          </w:rPr>
                          <w:t>soap:body</w:t>
                        </w:r>
                        <w:proofErr w:type="spellEnd"/>
                        <w:r>
                          <w:rPr>
                            <w:rFonts w:cs="Arial"/>
                            <w:color w:val="FF0000"/>
                            <w:szCs w:val="20"/>
                          </w:rPr>
                          <w:t xml:space="preserve"> use</w:t>
                        </w:r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=</w:t>
                        </w: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literal</w:t>
                        </w:r>
                        <w:proofErr w:type="spellEnd"/>
                        <w:r>
                          <w:rPr>
                            <w:rFonts w:cs="Arial"/>
                            <w:color w:val="0000FF"/>
                            <w:szCs w:val="20"/>
                          </w:rPr>
                          <w:t>"/&gt;</w:t>
                        </w:r>
                      </w:p>
                    </w:tc>
                  </w:tr>
                </w:tbl>
                <w:p w14:paraId="175DA9C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</w:tbl>
          <w:p w14:paraId="00A671C6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4F1FE1D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EF1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by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738"/>
            </w:tblGrid>
            <w:tr w:rsidR="00685A50" w14:paraId="7380A3A4" w14:textId="77777777" w:rsidTr="007525B5">
              <w:tc>
                <w:tcPr>
                  <w:tcW w:w="4900" w:type="pct"/>
                </w:tcPr>
                <w:p w14:paraId="12E843E0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r>
                    <w:rPr>
                      <w:rFonts w:ascii="Tahoma" w:hAnsi="Tahoma" w:cs="Tahoma"/>
                      <w:color w:val="808080"/>
                      <w:sz w:val="16"/>
                      <w:szCs w:val="16"/>
                    </w:rPr>
                    <w:t xml:space="preserve">Port </w:t>
                  </w:r>
                  <w:hyperlink w:anchor="Link10" w:history="1">
                    <w:proofErr w:type="spellStart"/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</w:rPr>
                      <w:t>VerificaVoucherSOAP</w:t>
                    </w:r>
                    <w:proofErr w:type="spellEnd"/>
                  </w:hyperlink>
                  <w:r>
                    <w:rPr>
                      <w:rFonts w:ascii="Tahoma" w:hAnsi="Tahoma" w:cs="Tahoma"/>
                      <w:color w:val="808080"/>
                      <w:sz w:val="16"/>
                      <w:szCs w:val="16"/>
                    </w:rPr>
                    <w:t xml:space="preserve"> in Service </w:t>
                  </w:r>
                  <w:hyperlink w:anchor="Link1" w:history="1">
                    <w:proofErr w:type="spellStart"/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</w:rPr>
                      <w:t>VerificaVoucher</w:t>
                    </w:r>
                    <w:proofErr w:type="spellEnd"/>
                  </w:hyperlink>
                </w:p>
              </w:tc>
            </w:tr>
          </w:tbl>
          <w:p w14:paraId="2912BE6B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7630247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EBB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93D6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wsdl:binding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VerificaVoucherSOAP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tns:VerificaVoucher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soap:binding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style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"document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transport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"http://schemas.xmlsoap.org/soap/http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"Check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soap:operation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soapAction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"http://bonus.mibact.it/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VerificaVoucher</w:t>
            </w:r>
            <w:proofErr w:type="spellEnd"/>
            <w:r w:rsidRPr="00EB4C6C">
              <w:rPr>
                <w:rFonts w:cs="Arial"/>
                <w:color w:val="000000"/>
                <w:szCs w:val="20"/>
                <w:lang w:val="en-US"/>
              </w:rPr>
              <w:t>/Check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wsdl:input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soap:body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use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"literal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lastRenderedPageBreak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wsdl:input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wsdl:output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soap:body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use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"literal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wsdl:output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"Confirm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soap:operation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soapAction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"http://bonus.mibact.it/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VerificaVoucher</w:t>
            </w:r>
            <w:proofErr w:type="spellEnd"/>
            <w:r w:rsidRPr="00EB4C6C">
              <w:rPr>
                <w:rFonts w:cs="Arial"/>
                <w:color w:val="000000"/>
                <w:szCs w:val="20"/>
                <w:lang w:val="en-US"/>
              </w:rPr>
              <w:t>/Confirm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wsdl:input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soap:body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use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"literal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wsdl:input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wsdl:output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soap:body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use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"literal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wsdl:output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wsdl:binding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2FF51F56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69C0022D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62073AF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81" w:name="Link3"/>
      <w:bookmarkEnd w:id="81"/>
      <w:proofErr w:type="spellStart"/>
      <w:r>
        <w:rPr>
          <w:rFonts w:cs="Arial"/>
          <w:color w:val="000000"/>
          <w:szCs w:val="20"/>
        </w:rPr>
        <w:t>porttype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VerificaVoucher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55"/>
        <w:gridCol w:w="8047"/>
      </w:tblGrid>
      <w:tr w:rsidR="00685A50" w14:paraId="74D4612C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B34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diagram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69B0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5056A116" wp14:editId="266EB138">
                  <wp:extent cx="2743200" cy="2057400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5BA426B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5D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operations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29"/>
            </w:tblGrid>
            <w:tr w:rsidR="00685A50" w14:paraId="64174485" w14:textId="77777777" w:rsidTr="007525B5">
              <w:tc>
                <w:tcPr>
                  <w:tcW w:w="4900" w:type="pct"/>
                </w:tcPr>
                <w:p w14:paraId="3CD21EC6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82" w:name="Link13"/>
                  <w:bookmarkEnd w:id="82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Check</w:t>
                  </w:r>
                  <w:proofErr w:type="spellEnd"/>
                </w:p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761"/>
                    <w:gridCol w:w="6850"/>
                  </w:tblGrid>
                  <w:tr w:rsidR="00685A50" w14:paraId="0134D4A7" w14:textId="77777777" w:rsidTr="007525B5">
                    <w:tc>
                      <w:tcPr>
                        <w:tcW w:w="490" w:type="pct"/>
                      </w:tcPr>
                      <w:p w14:paraId="63F353B7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input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08DF7FC1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4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tns:CheckRequest</w:t>
                          </w:r>
                          <w:proofErr w:type="spellEnd"/>
                        </w:hyperlink>
                      </w:p>
                    </w:tc>
                  </w:tr>
                  <w:tr w:rsidR="00685A50" w14:paraId="25878CE2" w14:textId="77777777" w:rsidTr="007525B5">
                    <w:tc>
                      <w:tcPr>
                        <w:tcW w:w="490" w:type="pct"/>
                      </w:tcPr>
                      <w:p w14:paraId="62CEAD5C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output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2DDD8016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6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tns:CheckResponse</w:t>
                          </w:r>
                          <w:proofErr w:type="spellEnd"/>
                        </w:hyperlink>
                      </w:p>
                    </w:tc>
                  </w:tr>
                </w:tbl>
                <w:p w14:paraId="5C34791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  <w:tr w:rsidR="00685A50" w14:paraId="0CA82A73" w14:textId="77777777" w:rsidTr="007525B5">
              <w:tc>
                <w:tcPr>
                  <w:tcW w:w="4900" w:type="pct"/>
                </w:tcPr>
                <w:p w14:paraId="6BAC8D3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  <w:p w14:paraId="55B33EB7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83" w:name="Link14"/>
                  <w:bookmarkEnd w:id="83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Confirm</w:t>
                  </w:r>
                  <w:proofErr w:type="spellEnd"/>
                </w:p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761"/>
                    <w:gridCol w:w="6850"/>
                  </w:tblGrid>
                  <w:tr w:rsidR="00685A50" w14:paraId="0AE66745" w14:textId="77777777" w:rsidTr="007525B5">
                    <w:tc>
                      <w:tcPr>
                        <w:tcW w:w="490" w:type="pct"/>
                      </w:tcPr>
                      <w:p w14:paraId="5879DF80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input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5680165A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8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tns:ConfirmRequest</w:t>
                          </w:r>
                          <w:proofErr w:type="spellEnd"/>
                        </w:hyperlink>
                      </w:p>
                    </w:tc>
                  </w:tr>
                  <w:tr w:rsidR="00685A50" w14:paraId="50293CF8" w14:textId="77777777" w:rsidTr="007525B5">
                    <w:tc>
                      <w:tcPr>
                        <w:tcW w:w="490" w:type="pct"/>
                      </w:tcPr>
                      <w:p w14:paraId="44147D1C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output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61107A1B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A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tns:ConfirmResponse</w:t>
                          </w:r>
                          <w:proofErr w:type="spellEnd"/>
                        </w:hyperlink>
                      </w:p>
                    </w:tc>
                  </w:tr>
                </w:tbl>
                <w:p w14:paraId="5914C3CB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</w:tbl>
          <w:p w14:paraId="2A71403E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53E0C67C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F00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by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29"/>
            </w:tblGrid>
            <w:tr w:rsidR="00685A50" w14:paraId="5FD6ED90" w14:textId="77777777" w:rsidTr="007525B5">
              <w:tc>
                <w:tcPr>
                  <w:tcW w:w="4900" w:type="pct"/>
                </w:tcPr>
                <w:p w14:paraId="510FA26C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808080"/>
                      <w:sz w:val="16"/>
                      <w:szCs w:val="16"/>
                    </w:rPr>
                    <w:t>binding</w:t>
                  </w:r>
                  <w:proofErr w:type="spellEnd"/>
                  <w:r>
                    <w:rPr>
                      <w:rFonts w:ascii="Tahoma" w:hAnsi="Tahoma" w:cs="Tahoma"/>
                      <w:color w:val="808080"/>
                      <w:sz w:val="16"/>
                      <w:szCs w:val="16"/>
                    </w:rPr>
                    <w:t xml:space="preserve"> </w:t>
                  </w:r>
                  <w:hyperlink w:anchor="Link2" w:history="1">
                    <w:proofErr w:type="spellStart"/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</w:rPr>
                      <w:t>VerificaVoucherSOAP</w:t>
                    </w:r>
                    <w:proofErr w:type="spellEnd"/>
                  </w:hyperlink>
                </w:p>
              </w:tc>
            </w:tr>
          </w:tbl>
          <w:p w14:paraId="53648F78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27E4B89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5F5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1DDF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wsdl:portType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VerificaVoucher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"Check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wsdl:input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message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tns:CheckRequest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wsdl:output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message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"Confirm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lastRenderedPageBreak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wsdl:input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message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tns:ConfirmRequest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wsdl:output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message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wsdl:operation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wsdl:portType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0C899A99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5FCA618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87C9746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84" w:name="Link4"/>
      <w:bookmarkEnd w:id="84"/>
      <w:proofErr w:type="spellStart"/>
      <w:r>
        <w:rPr>
          <w:rFonts w:cs="Arial"/>
          <w:color w:val="000000"/>
          <w:szCs w:val="20"/>
        </w:rPr>
        <w:t>message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CheckRequest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00"/>
        <w:gridCol w:w="8102"/>
      </w:tblGrid>
      <w:tr w:rsidR="00685A50" w14:paraId="1718CA07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26E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parts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14:paraId="17A916D2" w14:textId="77777777" w:rsidTr="007525B5">
              <w:tc>
                <w:tcPr>
                  <w:tcW w:w="4900" w:type="pct"/>
                </w:tcPr>
                <w:p w14:paraId="46146665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85" w:name="Link15"/>
                  <w:bookmarkEnd w:id="85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parameters</w:t>
                  </w:r>
                  <w:proofErr w:type="spellEnd"/>
                </w:p>
              </w:tc>
            </w:tr>
            <w:tr w:rsidR="00685A50" w14:paraId="7A897190" w14:textId="77777777" w:rsidTr="007525B5">
              <w:tc>
                <w:tcPr>
                  <w:tcW w:w="4900" w:type="pct"/>
                </w:tcPr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783"/>
                    <w:gridCol w:w="6883"/>
                  </w:tblGrid>
                  <w:tr w:rsidR="00685A50" w14:paraId="07B01184" w14:textId="77777777" w:rsidTr="007525B5">
                    <w:tc>
                      <w:tcPr>
                        <w:tcW w:w="490" w:type="pct"/>
                      </w:tcPr>
                      <w:p w14:paraId="4CDD3FDE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element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5EE80FB9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7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tns:CheckRequestObj</w:t>
                          </w:r>
                          <w:proofErr w:type="spellEnd"/>
                        </w:hyperlink>
                      </w:p>
                    </w:tc>
                  </w:tr>
                </w:tbl>
                <w:p w14:paraId="089C9840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</w:tbl>
          <w:p w14:paraId="05D6A8DD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20EFE02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3AA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by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:rsidRPr="004923E0" w14:paraId="1EE909D5" w14:textId="77777777" w:rsidTr="007525B5">
              <w:tc>
                <w:tcPr>
                  <w:tcW w:w="4900" w:type="pct"/>
                </w:tcPr>
                <w:p w14:paraId="22D6A0F1" w14:textId="77777777" w:rsidR="00685A50" w:rsidRPr="00EB4C6C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  <w:lang w:val="en-US"/>
                    </w:rPr>
                  </w:pPr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Operation </w:t>
                  </w:r>
                  <w:hyperlink w:anchor="Link13" w:history="1"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Check</w:t>
                    </w:r>
                  </w:hyperlink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in </w:t>
                  </w:r>
                  <w:proofErr w:type="spellStart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>PortType</w:t>
                  </w:r>
                  <w:proofErr w:type="spellEnd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</w:t>
                  </w:r>
                  <w:hyperlink w:anchor="Link3" w:history="1">
                    <w:proofErr w:type="spellStart"/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VerificaVoucher</w:t>
                    </w:r>
                    <w:proofErr w:type="spellEnd"/>
                  </w:hyperlink>
                </w:p>
              </w:tc>
            </w:tr>
          </w:tbl>
          <w:p w14:paraId="6D2AE068" w14:textId="77777777" w:rsidR="00685A50" w:rsidRPr="00EB4C6C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  <w:lang w:val="en-US"/>
              </w:rPr>
            </w:pPr>
          </w:p>
        </w:tc>
      </w:tr>
      <w:tr w:rsidR="00685A50" w:rsidRPr="004923E0" w14:paraId="41FEBE84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1BD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5D8C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CheckRequest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wsdl:part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"parameters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element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tns:CheckRequestObj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64DFB521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5349165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CBACACC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86" w:name="Link6"/>
      <w:bookmarkEnd w:id="86"/>
      <w:proofErr w:type="spellStart"/>
      <w:r>
        <w:rPr>
          <w:rFonts w:cs="Arial"/>
          <w:color w:val="000000"/>
          <w:szCs w:val="20"/>
        </w:rPr>
        <w:t>message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00"/>
        <w:gridCol w:w="8102"/>
      </w:tblGrid>
      <w:tr w:rsidR="00685A50" w14:paraId="444F7CE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DEB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parts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14:paraId="5C012F0B" w14:textId="77777777" w:rsidTr="007525B5">
              <w:tc>
                <w:tcPr>
                  <w:tcW w:w="4900" w:type="pct"/>
                </w:tcPr>
                <w:p w14:paraId="7A27980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87" w:name="Link16"/>
                  <w:bookmarkEnd w:id="87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parameters</w:t>
                  </w:r>
                  <w:proofErr w:type="spellEnd"/>
                </w:p>
              </w:tc>
            </w:tr>
            <w:tr w:rsidR="00685A50" w14:paraId="5B46CD01" w14:textId="77777777" w:rsidTr="007525B5">
              <w:tc>
                <w:tcPr>
                  <w:tcW w:w="4900" w:type="pct"/>
                </w:tcPr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783"/>
                    <w:gridCol w:w="6883"/>
                  </w:tblGrid>
                  <w:tr w:rsidR="00685A50" w14:paraId="1B05492A" w14:textId="77777777" w:rsidTr="007525B5">
                    <w:tc>
                      <w:tcPr>
                        <w:tcW w:w="490" w:type="pct"/>
                      </w:tcPr>
                      <w:p w14:paraId="3476B0CF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element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4869B9AF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B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tns:CheckResponseObj</w:t>
                          </w:r>
                          <w:proofErr w:type="spellEnd"/>
                        </w:hyperlink>
                      </w:p>
                    </w:tc>
                  </w:tr>
                </w:tbl>
                <w:p w14:paraId="34D49AE3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</w:tbl>
          <w:p w14:paraId="463397B3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6F55AAD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743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by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:rsidRPr="004923E0" w14:paraId="50549555" w14:textId="77777777" w:rsidTr="007525B5">
              <w:tc>
                <w:tcPr>
                  <w:tcW w:w="4900" w:type="pct"/>
                </w:tcPr>
                <w:p w14:paraId="000EBC25" w14:textId="77777777" w:rsidR="00685A50" w:rsidRPr="00EB4C6C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  <w:lang w:val="en-US"/>
                    </w:rPr>
                  </w:pPr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Operation </w:t>
                  </w:r>
                  <w:hyperlink w:anchor="Link13" w:history="1"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Check</w:t>
                    </w:r>
                  </w:hyperlink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in </w:t>
                  </w:r>
                  <w:proofErr w:type="spellStart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>PortType</w:t>
                  </w:r>
                  <w:proofErr w:type="spellEnd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</w:t>
                  </w:r>
                  <w:hyperlink w:anchor="Link3" w:history="1">
                    <w:proofErr w:type="spellStart"/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VerificaVoucher</w:t>
                    </w:r>
                    <w:proofErr w:type="spellEnd"/>
                  </w:hyperlink>
                </w:p>
              </w:tc>
            </w:tr>
          </w:tbl>
          <w:p w14:paraId="57F1B911" w14:textId="77777777" w:rsidR="00685A50" w:rsidRPr="00EB4C6C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  <w:lang w:val="en-US"/>
              </w:rPr>
            </w:pPr>
          </w:p>
        </w:tc>
      </w:tr>
      <w:tr w:rsidR="00685A50" w:rsidRPr="004923E0" w14:paraId="10295D5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3ED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7E06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wsdl:part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"parameters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element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tns:CheckResponseObj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1DEE65B7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DC0DD2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AF1A398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88" w:name="Link8"/>
      <w:bookmarkEnd w:id="88"/>
      <w:proofErr w:type="spellStart"/>
      <w:r>
        <w:rPr>
          <w:rFonts w:cs="Arial"/>
          <w:color w:val="000000"/>
          <w:szCs w:val="20"/>
        </w:rPr>
        <w:t>message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ConfirmRequest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00"/>
        <w:gridCol w:w="8102"/>
      </w:tblGrid>
      <w:tr w:rsidR="00685A50" w14:paraId="58396C7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EA6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parts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14:paraId="085A9ADE" w14:textId="77777777" w:rsidTr="007525B5">
              <w:tc>
                <w:tcPr>
                  <w:tcW w:w="4900" w:type="pct"/>
                </w:tcPr>
                <w:p w14:paraId="1DB6C970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89" w:name="Link17"/>
                  <w:bookmarkEnd w:id="89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parameters</w:t>
                  </w:r>
                  <w:proofErr w:type="spellEnd"/>
                </w:p>
              </w:tc>
            </w:tr>
            <w:tr w:rsidR="00685A50" w14:paraId="059005CD" w14:textId="77777777" w:rsidTr="007525B5">
              <w:tc>
                <w:tcPr>
                  <w:tcW w:w="4900" w:type="pct"/>
                </w:tcPr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783"/>
                    <w:gridCol w:w="6883"/>
                  </w:tblGrid>
                  <w:tr w:rsidR="00685A50" w14:paraId="0DB806F9" w14:textId="77777777" w:rsidTr="007525B5">
                    <w:tc>
                      <w:tcPr>
                        <w:tcW w:w="490" w:type="pct"/>
                      </w:tcPr>
                      <w:p w14:paraId="16F3ED93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element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26EDD95A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D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tns:ConfirmRequestObj</w:t>
                          </w:r>
                          <w:proofErr w:type="spellEnd"/>
                        </w:hyperlink>
                      </w:p>
                    </w:tc>
                  </w:tr>
                </w:tbl>
                <w:p w14:paraId="67F0378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</w:tbl>
          <w:p w14:paraId="013B3A54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5F261597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547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by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:rsidRPr="004923E0" w14:paraId="70D13061" w14:textId="77777777" w:rsidTr="007525B5">
              <w:tc>
                <w:tcPr>
                  <w:tcW w:w="4900" w:type="pct"/>
                </w:tcPr>
                <w:p w14:paraId="50CD58B6" w14:textId="77777777" w:rsidR="00685A50" w:rsidRPr="00EB4C6C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  <w:lang w:val="en-US"/>
                    </w:rPr>
                  </w:pPr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Operation </w:t>
                  </w:r>
                  <w:hyperlink w:anchor="Link14" w:history="1"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Confirm</w:t>
                    </w:r>
                  </w:hyperlink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in </w:t>
                  </w:r>
                  <w:proofErr w:type="spellStart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>PortType</w:t>
                  </w:r>
                  <w:proofErr w:type="spellEnd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</w:t>
                  </w:r>
                  <w:hyperlink w:anchor="Link3" w:history="1">
                    <w:proofErr w:type="spellStart"/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VerificaVoucher</w:t>
                    </w:r>
                    <w:proofErr w:type="spellEnd"/>
                  </w:hyperlink>
                </w:p>
              </w:tc>
            </w:tr>
          </w:tbl>
          <w:p w14:paraId="2439F984" w14:textId="77777777" w:rsidR="00685A50" w:rsidRPr="00EB4C6C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  <w:lang w:val="en-US"/>
              </w:rPr>
            </w:pPr>
          </w:p>
        </w:tc>
      </w:tr>
      <w:tr w:rsidR="00685A50" w:rsidRPr="004923E0" w14:paraId="0C46425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3D7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B303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ConfirmRequest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wsdl:part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"parameters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element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tns:ConfirmRequestObj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7E6B2185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6EF1F46F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33B2FBF" w14:textId="77777777" w:rsidR="00685A50" w:rsidRDefault="00685A50" w:rsidP="00685A50">
      <w:pPr>
        <w:widowControl w:val="0"/>
        <w:adjustRightInd w:val="0"/>
        <w:rPr>
          <w:rFonts w:cs="Arial"/>
          <w:sz w:val="24"/>
        </w:rPr>
      </w:pPr>
      <w:bookmarkStart w:id="90" w:name="LinkA"/>
      <w:bookmarkEnd w:id="90"/>
      <w:proofErr w:type="spellStart"/>
      <w:r>
        <w:rPr>
          <w:rFonts w:cs="Arial"/>
          <w:color w:val="000000"/>
          <w:szCs w:val="20"/>
        </w:rPr>
        <w:t>message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ConfirmResponse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00"/>
        <w:gridCol w:w="8102"/>
      </w:tblGrid>
      <w:tr w:rsidR="00685A50" w14:paraId="3BEF77D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A21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parts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14:paraId="3E5B407D" w14:textId="77777777" w:rsidTr="007525B5">
              <w:tc>
                <w:tcPr>
                  <w:tcW w:w="4900" w:type="pct"/>
                </w:tcPr>
                <w:p w14:paraId="408EB8FB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bookmarkStart w:id="91" w:name="Link18"/>
                  <w:bookmarkEnd w:id="91"/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Cs w:val="20"/>
                    </w:rPr>
                    <w:t>parameters</w:t>
                  </w:r>
                  <w:proofErr w:type="spellEnd"/>
                </w:p>
              </w:tc>
            </w:tr>
            <w:tr w:rsidR="00685A50" w14:paraId="0481D1B7" w14:textId="77777777" w:rsidTr="007525B5">
              <w:tc>
                <w:tcPr>
                  <w:tcW w:w="4900" w:type="pct"/>
                </w:tcPr>
                <w:tbl>
                  <w:tblPr>
                    <w:tblW w:w="4999" w:type="pct"/>
                    <w:tblLook w:val="0000" w:firstRow="0" w:lastRow="0" w:firstColumn="0" w:lastColumn="0" w:noHBand="0" w:noVBand="0"/>
                  </w:tblPr>
                  <w:tblGrid>
                    <w:gridCol w:w="783"/>
                    <w:gridCol w:w="6883"/>
                  </w:tblGrid>
                  <w:tr w:rsidR="00685A50" w14:paraId="4DCFAF61" w14:textId="77777777" w:rsidTr="007525B5">
                    <w:tc>
                      <w:tcPr>
                        <w:tcW w:w="490" w:type="pct"/>
                      </w:tcPr>
                      <w:p w14:paraId="4DC5C3F1" w14:textId="77777777" w:rsidR="00685A50" w:rsidRDefault="00685A50" w:rsidP="007525B5">
                        <w:pPr>
                          <w:widowControl w:val="0"/>
                          <w:adjustRightInd w:val="0"/>
                          <w:spacing w:before="30" w:after="30"/>
                          <w:jc w:val="right"/>
                          <w:rPr>
                            <w:rFonts w:cs="Arial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>element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pct"/>
                      </w:tcPr>
                      <w:p w14:paraId="36FAC7CC" w14:textId="77777777" w:rsidR="00685A50" w:rsidRDefault="00D079E5" w:rsidP="007525B5">
                        <w:pPr>
                          <w:widowControl w:val="0"/>
                          <w:adjustRightInd w:val="0"/>
                          <w:spacing w:before="30" w:after="30"/>
                          <w:rPr>
                            <w:rFonts w:cs="Arial"/>
                            <w:sz w:val="24"/>
                          </w:rPr>
                        </w:pPr>
                        <w:hyperlink w:anchor="LinkF" w:history="1">
                          <w:proofErr w:type="spellStart"/>
                          <w:r w:rsidR="00685A50">
                            <w:rPr>
                              <w:rFonts w:ascii="Tahoma" w:hAnsi="Tahoma" w:cs="Tahoma"/>
                              <w:b/>
                              <w:bCs/>
                              <w:color w:val="0000FF"/>
                              <w:szCs w:val="20"/>
                              <w:u w:val="single"/>
                            </w:rPr>
                            <w:t>tns:ConfirmResponseObj</w:t>
                          </w:r>
                          <w:proofErr w:type="spellEnd"/>
                        </w:hyperlink>
                      </w:p>
                    </w:tc>
                  </w:tr>
                </w:tbl>
                <w:p w14:paraId="33880703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</w:p>
              </w:tc>
            </w:tr>
          </w:tbl>
          <w:p w14:paraId="035701DF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0924455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626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ascii="Tahoma" w:hAnsi="Tahoma" w:cs="Tahoma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 by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7884"/>
            </w:tblGrid>
            <w:tr w:rsidR="00685A50" w:rsidRPr="004923E0" w14:paraId="1CBFF31C" w14:textId="77777777" w:rsidTr="007525B5">
              <w:tc>
                <w:tcPr>
                  <w:tcW w:w="4900" w:type="pct"/>
                </w:tcPr>
                <w:p w14:paraId="2AD08661" w14:textId="77777777" w:rsidR="00685A50" w:rsidRPr="00EB4C6C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  <w:lang w:val="en-US"/>
                    </w:rPr>
                  </w:pPr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Operation </w:t>
                  </w:r>
                  <w:hyperlink w:anchor="Link14" w:history="1"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Confirm</w:t>
                    </w:r>
                  </w:hyperlink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in </w:t>
                  </w:r>
                  <w:proofErr w:type="spellStart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>PortType</w:t>
                  </w:r>
                  <w:proofErr w:type="spellEnd"/>
                  <w:r w:rsidRPr="00EB4C6C">
                    <w:rPr>
                      <w:rFonts w:ascii="Tahoma" w:hAnsi="Tahoma" w:cs="Tahoma"/>
                      <w:color w:val="808080"/>
                      <w:sz w:val="16"/>
                      <w:szCs w:val="16"/>
                      <w:lang w:val="en-US"/>
                    </w:rPr>
                    <w:t xml:space="preserve"> </w:t>
                  </w:r>
                  <w:hyperlink w:anchor="Link3" w:history="1">
                    <w:proofErr w:type="spellStart"/>
                    <w:r w:rsidRPr="00EB4C6C">
                      <w:rPr>
                        <w:rFonts w:ascii="Tahoma" w:hAnsi="Tahoma" w:cs="Tahoma"/>
                        <w:b/>
                        <w:bCs/>
                        <w:color w:val="0000FF"/>
                        <w:szCs w:val="20"/>
                        <w:u w:val="single"/>
                        <w:lang w:val="en-US"/>
                      </w:rPr>
                      <w:t>VerificaVoucher</w:t>
                    </w:r>
                    <w:proofErr w:type="spellEnd"/>
                  </w:hyperlink>
                </w:p>
              </w:tc>
            </w:tr>
          </w:tbl>
          <w:p w14:paraId="0ADE31AC" w14:textId="77777777" w:rsidR="00685A50" w:rsidRPr="00EB4C6C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  <w:lang w:val="en-US"/>
              </w:rPr>
            </w:pPr>
          </w:p>
        </w:tc>
      </w:tr>
      <w:tr w:rsidR="00685A50" w:rsidRPr="004923E0" w14:paraId="1785E9F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DFE2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ascii="Tahoma" w:hAnsi="Tahoma" w:cs="Tahoma"/>
                <w:color w:val="808080"/>
                <w:sz w:val="16"/>
                <w:szCs w:val="16"/>
              </w:rPr>
              <w:t xml:space="preserve">source 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C86E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ConfirmResponse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wsdl:part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"parameters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element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tns:ConfirmResponseObj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wsdl:message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076CB56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0788ECD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C0B52DF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2" w:name="Link7"/>
      <w:bookmarkEnd w:id="92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CheckRequestObj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136BE23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0D5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1575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7F917E37" wp14:editId="0BA4121F">
                  <wp:extent cx="2752725" cy="333375"/>
                  <wp:effectExtent l="0" t="0" r="9525" b="952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49AB92B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91C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514C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21212C97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9872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71C40B9C" w14:textId="77777777" w:rsidTr="007525B5">
              <w:tc>
                <w:tcPr>
                  <w:tcW w:w="0" w:type="auto"/>
                </w:tcPr>
                <w:p w14:paraId="481028D4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FB1792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8FE5C22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7475F45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651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DABB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19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checkReq</w:t>
              </w:r>
              <w:proofErr w:type="spellEnd"/>
            </w:hyperlink>
          </w:p>
        </w:tc>
      </w:tr>
      <w:tr w:rsidR="00685A50" w:rsidRPr="004923E0" w14:paraId="386C04B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FD6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2061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CheckRequestObj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checkReq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22FE2518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AE1D52D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4BBCF74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3" w:name="Link19"/>
      <w:bookmarkEnd w:id="93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CheckRequestObj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checkReq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0E0C189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02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3E7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3057F8C5" wp14:editId="39EF5850">
                  <wp:extent cx="3105150" cy="139065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66F47E7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765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538F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5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tns:Check</w:t>
              </w:r>
              <w:proofErr w:type="spellEnd"/>
            </w:hyperlink>
          </w:p>
        </w:tc>
      </w:tr>
      <w:tr w:rsidR="00685A50" w14:paraId="133AF3A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3BA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3671B32D" w14:textId="77777777" w:rsidTr="007525B5">
              <w:tc>
                <w:tcPr>
                  <w:tcW w:w="0" w:type="auto"/>
                </w:tcPr>
                <w:p w14:paraId="03CC3A69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CE98A76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2F384D0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2F1D730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600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9029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1A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tipoOperazione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B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codiceVoucher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C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partitaIvaEsercente</w:t>
              </w:r>
              <w:proofErr w:type="spellEnd"/>
            </w:hyperlink>
          </w:p>
        </w:tc>
      </w:tr>
      <w:tr w:rsidR="00685A50" w:rsidRPr="004923E0" w14:paraId="187E476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956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5D90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checkReq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3F8668C7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226E67C5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08FC35E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4" w:name="LinkB"/>
      <w:bookmarkEnd w:id="94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CheckResponseObj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2CD0081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959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5ECE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2E1BB820" wp14:editId="78736CE7">
                  <wp:extent cx="2914650" cy="333375"/>
                  <wp:effectExtent l="0" t="0" r="0" b="9525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62109F4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D1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143B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0C77499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AC7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386038E5" w14:textId="77777777" w:rsidTr="007525B5">
              <w:tc>
                <w:tcPr>
                  <w:tcW w:w="0" w:type="auto"/>
                </w:tcPr>
                <w:p w14:paraId="0BF0D888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AF97D3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E73685B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23AF00D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151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8293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1D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checkResp</w:t>
              </w:r>
              <w:proofErr w:type="spellEnd"/>
            </w:hyperlink>
          </w:p>
        </w:tc>
      </w:tr>
      <w:tr w:rsidR="00685A50" w:rsidRPr="004923E0" w14:paraId="290CEC7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18B9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1D0B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CheckResponseObj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lastRenderedPageBreak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6FD75C6D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401B656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0BCDB15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5" w:name="Link1D"/>
      <w:bookmarkEnd w:id="95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CheckResponseObj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checkResp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3354EB0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864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115C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7F25CC7B" wp14:editId="6822808B">
                  <wp:extent cx="3362325" cy="2019300"/>
                  <wp:effectExtent l="0" t="0" r="9525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7E2E7D4B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9DD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3372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9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tns:CheckResponse</w:t>
              </w:r>
              <w:proofErr w:type="spellEnd"/>
            </w:hyperlink>
          </w:p>
        </w:tc>
      </w:tr>
      <w:tr w:rsidR="00685A50" w14:paraId="2BD4F31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A12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45861573" w14:textId="77777777" w:rsidTr="007525B5">
              <w:tc>
                <w:tcPr>
                  <w:tcW w:w="0" w:type="auto"/>
                </w:tcPr>
                <w:p w14:paraId="32F744A2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310C5EE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3F1BC63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4A44BF1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6E8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5C4C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1E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nominativoBeneficiario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F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partitaIvaEsercente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0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ambito</w:t>
              </w:r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1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bene</w:t>
              </w:r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2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importo</w:t>
              </w:r>
            </w:hyperlink>
          </w:p>
        </w:tc>
      </w:tr>
      <w:tr w:rsidR="00685A50" w:rsidRPr="004923E0" w14:paraId="34D5ED7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2D1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0993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tns:CheckResponse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0E030C3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25F8DED2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788D848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6" w:name="LinkD"/>
      <w:bookmarkEnd w:id="96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ConfirmRequestObj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2335B61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32A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F040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0EAA4A10" wp14:editId="35E7FB10">
                  <wp:extent cx="2847975" cy="333375"/>
                  <wp:effectExtent l="0" t="0" r="9525" b="9525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618011D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9CD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D451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4B984A05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2C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1DB19FC4" w14:textId="77777777" w:rsidTr="007525B5">
              <w:tc>
                <w:tcPr>
                  <w:tcW w:w="0" w:type="auto"/>
                </w:tcPr>
                <w:p w14:paraId="5CCA2919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2979EB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24AD348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640AD7F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8BF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5182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23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checkReq</w:t>
              </w:r>
              <w:proofErr w:type="spellEnd"/>
            </w:hyperlink>
          </w:p>
        </w:tc>
      </w:tr>
      <w:tr w:rsidR="00685A50" w:rsidRPr="004923E0" w14:paraId="2355330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322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212B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ConfirmRequestObj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checkReq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16938D87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5A942C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9743BEA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7" w:name="Link23"/>
      <w:bookmarkEnd w:id="97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ConfirmRequestObj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checkReq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16264F9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558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F302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1F9777F2" wp14:editId="10E13E4E">
                  <wp:extent cx="2895600" cy="139065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3DCC565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591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2C74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C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tns:Confirm</w:t>
              </w:r>
              <w:proofErr w:type="spellEnd"/>
            </w:hyperlink>
          </w:p>
        </w:tc>
      </w:tr>
      <w:tr w:rsidR="00685A50" w14:paraId="737B6E4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957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3FE8B80F" w14:textId="77777777" w:rsidTr="007525B5">
              <w:tc>
                <w:tcPr>
                  <w:tcW w:w="0" w:type="auto"/>
                </w:tcPr>
                <w:p w14:paraId="412B55AB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6824DA0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DE9F57C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1DD90EA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BD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4D7B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24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tipoOperazione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5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codiceVoucher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6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importo</w:t>
              </w:r>
            </w:hyperlink>
          </w:p>
        </w:tc>
      </w:tr>
      <w:tr w:rsidR="00685A50" w:rsidRPr="004923E0" w14:paraId="325EB5B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B2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1CD4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checkReq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766CF9C3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DB6A7B6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34CC8B5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8" w:name="LinkF"/>
      <w:bookmarkEnd w:id="98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ConfirmResponseObj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763A344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AE8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5F84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2C200370" wp14:editId="6330B601">
                  <wp:extent cx="3009900" cy="333375"/>
                  <wp:effectExtent l="0" t="0" r="0" b="9525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1417456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56A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EEB4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181DD72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94B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60A2ED0C" w14:textId="77777777" w:rsidTr="007525B5">
              <w:tc>
                <w:tcPr>
                  <w:tcW w:w="0" w:type="auto"/>
                </w:tcPr>
                <w:p w14:paraId="1F2B82C7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44C769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56CC065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60F7623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12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D2D6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27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checkResp</w:t>
              </w:r>
              <w:proofErr w:type="spellEnd"/>
            </w:hyperlink>
          </w:p>
        </w:tc>
      </w:tr>
      <w:tr w:rsidR="00685A50" w:rsidRPr="004923E0" w14:paraId="1E9DD24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9C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0692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ConfirmResponseObj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2797B878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28C978F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669EF2C2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99" w:name="Link27"/>
      <w:bookmarkEnd w:id="99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ConfirmResponseObj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checkResp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10525FF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E3F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F291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5EC327CB" wp14:editId="7FDA7201">
                  <wp:extent cx="2543175" cy="762000"/>
                  <wp:effectExtent l="0" t="0" r="9525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4FCD017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946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9320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E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tns:ConfirmResponse</w:t>
              </w:r>
              <w:proofErr w:type="spellEnd"/>
            </w:hyperlink>
          </w:p>
        </w:tc>
      </w:tr>
      <w:tr w:rsidR="00685A50" w14:paraId="31E2992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75E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812"/>
            </w:tblGrid>
            <w:tr w:rsidR="00685A50" w14:paraId="6AC3B19B" w14:textId="77777777" w:rsidTr="007525B5">
              <w:tc>
                <w:tcPr>
                  <w:tcW w:w="0" w:type="auto"/>
                </w:tcPr>
                <w:p w14:paraId="2D616362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C2E641F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08177EC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14:paraId="0B577CA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09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CEB9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28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esito</w:t>
              </w:r>
            </w:hyperlink>
          </w:p>
        </w:tc>
      </w:tr>
      <w:tr w:rsidR="00685A50" w:rsidRPr="004923E0" w14:paraId="5DF1BDF5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E12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42A6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tns:ConfirmResponse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1E11502D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93D7E9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672EB2E2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0" w:name="Link5"/>
      <w:bookmarkEnd w:id="100"/>
      <w:proofErr w:type="spellStart"/>
      <w:r>
        <w:rPr>
          <w:rFonts w:cs="Arial"/>
          <w:color w:val="000000"/>
          <w:szCs w:val="20"/>
        </w:rPr>
        <w:t>complexType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49A3041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793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2401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7A5499B4" wp14:editId="1A998CA6">
                  <wp:extent cx="2686050" cy="962025"/>
                  <wp:effectExtent l="0" t="0" r="0" b="952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7FE9E504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DC5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DF37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6DC0E01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D8D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A842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1A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tipoOperazione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B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codiceVoucher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C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partitaIvaEsercente</w:t>
              </w:r>
              <w:proofErr w:type="spellEnd"/>
            </w:hyperlink>
          </w:p>
        </w:tc>
      </w:tr>
      <w:tr w:rsidR="00685A50" w14:paraId="2ED5FD0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75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6"/>
              <w:gridCol w:w="2395"/>
            </w:tblGrid>
            <w:tr w:rsidR="00685A50" w14:paraId="10533A25" w14:textId="77777777" w:rsidTr="007525B5">
              <w:tc>
                <w:tcPr>
                  <w:tcW w:w="0" w:type="auto"/>
                </w:tcPr>
                <w:p w14:paraId="32BB1A69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EF10B81" w14:textId="77777777" w:rsidR="00685A50" w:rsidRDefault="00D079E5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hyperlink w:anchor="Link19" w:history="1"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CheckRequestObj</w:t>
                    </w:r>
                    <w:proofErr w:type="spellEnd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checkReq</w:t>
                    </w:r>
                    <w:proofErr w:type="spellEnd"/>
                  </w:hyperlink>
                </w:p>
              </w:tc>
            </w:tr>
          </w:tbl>
          <w:p w14:paraId="63EA4E98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4694D71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C1C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B1E8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"Check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tipoOperazione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codiceVoucher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partitaIvaEsercente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"0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570D5876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6079A68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CBB6511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1" w:name="Link1A"/>
      <w:bookmarkEnd w:id="101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tipoOperazione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0BDDC50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1C7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9CAF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0FB57255" wp14:editId="3EEFD8EE">
                  <wp:extent cx="1181100" cy="333375"/>
                  <wp:effectExtent l="0" t="0" r="0" b="952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02C647E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AD7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1EE7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7088297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52E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713C5CB1" w14:textId="77777777" w:rsidTr="007525B5">
              <w:tc>
                <w:tcPr>
                  <w:tcW w:w="0" w:type="auto"/>
                </w:tcPr>
                <w:p w14:paraId="6C399C1F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273C2C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3BCE41E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1678BA1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60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033A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tipoOperazione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3088AF8C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6C34C81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D5A9EA6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2" w:name="Link1B"/>
      <w:bookmarkEnd w:id="102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codiceVoucher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766399E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F91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607E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12620931" wp14:editId="56075166">
                  <wp:extent cx="1171575" cy="333375"/>
                  <wp:effectExtent l="0" t="0" r="9525" b="952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4A4098E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AA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lastRenderedPageBreak/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20BC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0DF5D654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54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4A9F1DF6" w14:textId="77777777" w:rsidTr="007525B5">
              <w:tc>
                <w:tcPr>
                  <w:tcW w:w="0" w:type="auto"/>
                </w:tcPr>
                <w:p w14:paraId="41AC9EB5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515E66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54D34F7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101CDB9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0BE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E638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codiceVoucher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3E221E1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DE9C641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C677A4A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3" w:name="Link1C"/>
      <w:bookmarkEnd w:id="103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partitaIvaEsercente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37A6C8A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3815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573E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71CAA386" wp14:editId="05F033FC">
                  <wp:extent cx="1390650" cy="333375"/>
                  <wp:effectExtent l="0" t="0" r="0" b="952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608D798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946C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C05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5E87A32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466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03"/>
              <w:gridCol w:w="679"/>
            </w:tblGrid>
            <w:tr w:rsidR="00685A50" w14:paraId="4EC35580" w14:textId="77777777" w:rsidTr="007525B5">
              <w:tc>
                <w:tcPr>
                  <w:tcW w:w="0" w:type="auto"/>
                </w:tcPr>
                <w:p w14:paraId="1701D281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BF55B7B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85A50" w14:paraId="0EC42BBF" w14:textId="77777777" w:rsidTr="007525B5">
              <w:tc>
                <w:tcPr>
                  <w:tcW w:w="0" w:type="auto"/>
                </w:tcPr>
                <w:p w14:paraId="36B3E4D8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5F080A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85A50" w14:paraId="59713029" w14:textId="77777777" w:rsidTr="007525B5">
              <w:tc>
                <w:tcPr>
                  <w:tcW w:w="0" w:type="auto"/>
                </w:tcPr>
                <w:p w14:paraId="16CEF623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CC55597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6517879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1F8AB827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104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FFA2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partitaIvaEsercente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"0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27C782E4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2BF52CB0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7C016D4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4" w:name="Link9"/>
      <w:bookmarkEnd w:id="104"/>
      <w:proofErr w:type="spellStart"/>
      <w:r>
        <w:rPr>
          <w:rFonts w:cs="Arial"/>
          <w:color w:val="000000"/>
          <w:szCs w:val="20"/>
        </w:rPr>
        <w:t>complexType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2BDC3C9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BA6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DC59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6B06F807" wp14:editId="05660834">
                  <wp:extent cx="3409950" cy="1590675"/>
                  <wp:effectExtent l="0" t="0" r="0" b="952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03D3D04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3DA9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4214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2C2A8B8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496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843A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1E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nominativoBeneficiario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F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partitaIvaEsercente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0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ambito</w:t>
              </w:r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1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bene</w:t>
              </w:r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2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importo</w:t>
              </w:r>
            </w:hyperlink>
          </w:p>
        </w:tc>
      </w:tr>
      <w:tr w:rsidR="00685A50" w14:paraId="5554910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6C9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6"/>
              <w:gridCol w:w="2617"/>
            </w:tblGrid>
            <w:tr w:rsidR="00685A50" w14:paraId="4B45DFDB" w14:textId="77777777" w:rsidTr="007525B5">
              <w:tc>
                <w:tcPr>
                  <w:tcW w:w="0" w:type="auto"/>
                </w:tcPr>
                <w:p w14:paraId="7DF0B471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47604B" w14:textId="77777777" w:rsidR="00685A50" w:rsidRDefault="00D079E5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hyperlink w:anchor="Link1D" w:history="1"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CheckResponseObj</w:t>
                    </w:r>
                    <w:proofErr w:type="spellEnd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checkResp</w:t>
                    </w:r>
                    <w:proofErr w:type="spellEnd"/>
                  </w:hyperlink>
                </w:p>
              </w:tc>
            </w:tr>
          </w:tbl>
          <w:p w14:paraId="52A9C0C1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49B4D76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02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1545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CheckResponse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nominativoBeneficiario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partitaIvaEsercente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ambito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"bene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importo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xsd:double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39B75983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9F1D60C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DAD73EF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5" w:name="Link1E"/>
      <w:bookmarkEnd w:id="105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nominativoBeneficiario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4F7AD32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6F0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BCF5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3655567C" wp14:editId="02E3913E">
                  <wp:extent cx="1581150" cy="333375"/>
                  <wp:effectExtent l="0" t="0" r="0" b="952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CAFE1A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4CD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0E92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15C260F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FC7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7A44D00B" w14:textId="77777777" w:rsidTr="007525B5">
              <w:tc>
                <w:tcPr>
                  <w:tcW w:w="0" w:type="auto"/>
                </w:tcPr>
                <w:p w14:paraId="2391520B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05456B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CEE1C59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7653756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CD6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E06D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nominativoBeneficiario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7ACD1A3B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297453D4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6EC0B25F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6" w:name="Link1F"/>
      <w:bookmarkEnd w:id="106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partitaIvaEsercente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18897BF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D5D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0968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6F47A1DB" wp14:editId="2A194074">
                  <wp:extent cx="1390650" cy="333375"/>
                  <wp:effectExtent l="0" t="0" r="0" b="952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7F1C99B5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B34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225F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57F7645A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B70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3C635C1B" w14:textId="77777777" w:rsidTr="007525B5">
              <w:tc>
                <w:tcPr>
                  <w:tcW w:w="0" w:type="auto"/>
                </w:tcPr>
                <w:p w14:paraId="7F186920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85F70B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AD13BFE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093E9F9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ABC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93F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partitaIvaEsercente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427CEBB9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D6BF4D1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19BE33F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7" w:name="Link20"/>
      <w:bookmarkEnd w:id="107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  <w:r>
        <w:rPr>
          <w:rFonts w:cs="Arial"/>
          <w:b/>
          <w:bCs/>
          <w:color w:val="000000"/>
          <w:szCs w:val="20"/>
        </w:rPr>
        <w:t>/ambito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2096DF2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C24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ED5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25CA704B" wp14:editId="6242B207">
                  <wp:extent cx="742950" cy="333375"/>
                  <wp:effectExtent l="0" t="0" r="0" b="952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4EC0BA8B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5A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123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096BFA75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547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7448F3D2" w14:textId="77777777" w:rsidTr="007525B5">
              <w:tc>
                <w:tcPr>
                  <w:tcW w:w="0" w:type="auto"/>
                </w:tcPr>
                <w:p w14:paraId="5DD33220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36D2FD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DBEBD2C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6960422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1A32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C7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ambito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2CD5AA8E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BFCD6C4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DC7D420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8" w:name="Link21"/>
      <w:bookmarkEnd w:id="108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  <w:r>
        <w:rPr>
          <w:rFonts w:cs="Arial"/>
          <w:b/>
          <w:bCs/>
          <w:color w:val="000000"/>
          <w:szCs w:val="20"/>
        </w:rPr>
        <w:t>/bene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353CA854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AEF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27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33B4AD01" wp14:editId="355DDFDF">
                  <wp:extent cx="723900" cy="333375"/>
                  <wp:effectExtent l="0" t="0" r="0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4E04505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61B9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F3CA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0144069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1025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43370A7D" w14:textId="77777777" w:rsidTr="007525B5">
              <w:tc>
                <w:tcPr>
                  <w:tcW w:w="0" w:type="auto"/>
                </w:tcPr>
                <w:p w14:paraId="6FF71C8D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0F4781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19A232B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4314BE8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536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5982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"bene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0DDF4C85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A873241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3F9FBA56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09" w:name="Link22"/>
      <w:bookmarkEnd w:id="109"/>
      <w:proofErr w:type="spellStart"/>
      <w:r>
        <w:rPr>
          <w:rFonts w:cs="Arial"/>
          <w:color w:val="000000"/>
          <w:szCs w:val="20"/>
        </w:rPr>
        <w:lastRenderedPageBreak/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CheckResponse</w:t>
      </w:r>
      <w:proofErr w:type="spellEnd"/>
      <w:r>
        <w:rPr>
          <w:rFonts w:cs="Arial"/>
          <w:b/>
          <w:bCs/>
          <w:color w:val="000000"/>
          <w:szCs w:val="20"/>
        </w:rPr>
        <w:t>/importo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0CB8DFC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9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C95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6D62460D" wp14:editId="6E264AF8">
                  <wp:extent cx="800100" cy="333375"/>
                  <wp:effectExtent l="0" t="0" r="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7AC47E4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BE1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3D12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xsd:double</w:t>
            </w:r>
            <w:proofErr w:type="spellEnd"/>
          </w:p>
        </w:tc>
      </w:tr>
      <w:tr w:rsidR="00685A50" w14:paraId="29DC946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AF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5B027B91" w14:textId="77777777" w:rsidTr="007525B5">
              <w:tc>
                <w:tcPr>
                  <w:tcW w:w="0" w:type="auto"/>
                </w:tcPr>
                <w:p w14:paraId="10648D7A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C942954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94B53DA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3667EFE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2FA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F961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importo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xsd:double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4C6B5FE3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E4A61AE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6921E5D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10" w:name="LinkC"/>
      <w:bookmarkEnd w:id="110"/>
      <w:proofErr w:type="spellStart"/>
      <w:r>
        <w:rPr>
          <w:rFonts w:cs="Arial"/>
          <w:color w:val="000000"/>
          <w:szCs w:val="20"/>
        </w:rPr>
        <w:t>complexType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3A18564C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9A91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A323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4E16FBD0" wp14:editId="62C72DCE">
                  <wp:extent cx="2571750" cy="962025"/>
                  <wp:effectExtent l="0" t="0" r="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9ABEB9F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809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138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5AE7BB0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1AD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690C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24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tipoOperazione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5" w:history="1">
              <w:proofErr w:type="spellStart"/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codiceVoucher</w:t>
              </w:r>
              <w:proofErr w:type="spellEnd"/>
            </w:hyperlink>
            <w:r w:rsidR="00685A5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6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importo</w:t>
              </w:r>
            </w:hyperlink>
          </w:p>
        </w:tc>
      </w:tr>
      <w:tr w:rsidR="00685A50" w14:paraId="3D8C2ED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512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6"/>
              <w:gridCol w:w="2528"/>
            </w:tblGrid>
            <w:tr w:rsidR="00685A50" w14:paraId="4A7D00A2" w14:textId="77777777" w:rsidTr="007525B5">
              <w:tc>
                <w:tcPr>
                  <w:tcW w:w="0" w:type="auto"/>
                </w:tcPr>
                <w:p w14:paraId="657B6688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195FCC" w14:textId="77777777" w:rsidR="00685A50" w:rsidRDefault="00D079E5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hyperlink w:anchor="Link23" w:history="1"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ConfirmRequestObj</w:t>
                    </w:r>
                    <w:proofErr w:type="spellEnd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checkReq</w:t>
                    </w:r>
                    <w:proofErr w:type="spellEnd"/>
                  </w:hyperlink>
                </w:p>
              </w:tc>
            </w:tr>
          </w:tbl>
          <w:p w14:paraId="388E136E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6CEF4DE3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AE3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B32A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"Confirm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tipoOperazione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codiceVoucher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importo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xsd:double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338BF294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AE5EE03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01E89F31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11" w:name="Link24"/>
      <w:bookmarkEnd w:id="111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tipoOperazione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64FBA08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3D2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01E6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0E353079" wp14:editId="2991565E">
                  <wp:extent cx="1181100" cy="333375"/>
                  <wp:effectExtent l="0" t="0" r="0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066F961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624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8567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7A773B42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AEE5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6E92C6E8" w14:textId="77777777" w:rsidTr="007525B5">
              <w:tc>
                <w:tcPr>
                  <w:tcW w:w="0" w:type="auto"/>
                </w:tcPr>
                <w:p w14:paraId="0A2E3AD2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A93438A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FE5B5AC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0E8A92F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4085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1DBD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tipoOperazione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75349CCA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E6FDEC6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24C259A0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12" w:name="Link25"/>
      <w:bookmarkEnd w:id="112"/>
      <w:proofErr w:type="spellStart"/>
      <w:r>
        <w:rPr>
          <w:rFonts w:cs="Arial"/>
          <w:color w:val="000000"/>
          <w:szCs w:val="20"/>
        </w:rPr>
        <w:lastRenderedPageBreak/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</w:t>
      </w:r>
      <w:proofErr w:type="spellEnd"/>
      <w:r>
        <w:rPr>
          <w:rFonts w:cs="Arial"/>
          <w:b/>
          <w:bCs/>
          <w:color w:val="000000"/>
          <w:szCs w:val="20"/>
        </w:rPr>
        <w:t>/</w:t>
      </w:r>
      <w:proofErr w:type="spellStart"/>
      <w:r>
        <w:rPr>
          <w:rFonts w:cs="Arial"/>
          <w:b/>
          <w:bCs/>
          <w:color w:val="000000"/>
          <w:szCs w:val="20"/>
        </w:rPr>
        <w:t>codiceVoucher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603F246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272A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6082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47AB27C5" wp14:editId="0C217F52">
                  <wp:extent cx="1171575" cy="333375"/>
                  <wp:effectExtent l="0" t="0" r="9525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45B3FFF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7B8E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F07E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7471C4B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9488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7108A93D" w14:textId="77777777" w:rsidTr="007525B5">
              <w:tc>
                <w:tcPr>
                  <w:tcW w:w="0" w:type="auto"/>
                </w:tcPr>
                <w:p w14:paraId="6AFEF667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23FB4D1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45177E7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63C7C3D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F2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46E6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codiceVoucher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01AFEFBD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58CCBB9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15705C8B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13" w:name="Link26"/>
      <w:bookmarkEnd w:id="113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</w:t>
      </w:r>
      <w:proofErr w:type="spellEnd"/>
      <w:r>
        <w:rPr>
          <w:rFonts w:cs="Arial"/>
          <w:b/>
          <w:bCs/>
          <w:color w:val="000000"/>
          <w:szCs w:val="20"/>
        </w:rPr>
        <w:t>/importo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3D890EA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ECEF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3549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7C1E1C97" wp14:editId="2A3BC8B7">
                  <wp:extent cx="800100" cy="333375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8AC1D5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146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974D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xsd:double</w:t>
            </w:r>
            <w:proofErr w:type="spellEnd"/>
          </w:p>
        </w:tc>
      </w:tr>
      <w:tr w:rsidR="00685A50" w14:paraId="2EC90F6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9D0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016138A6" w14:textId="77777777" w:rsidTr="007525B5">
              <w:tc>
                <w:tcPr>
                  <w:tcW w:w="0" w:type="auto"/>
                </w:tcPr>
                <w:p w14:paraId="7FAE890E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5CCEB06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9C6E843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294938F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EF8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9921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importo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xsd:double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791B3B7C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24C6097F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5C6713F1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14" w:name="LinkE"/>
      <w:bookmarkEnd w:id="114"/>
      <w:proofErr w:type="spellStart"/>
      <w:r>
        <w:rPr>
          <w:rFonts w:cs="Arial"/>
          <w:color w:val="000000"/>
          <w:szCs w:val="20"/>
        </w:rPr>
        <w:t>complexType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ConfirmResponse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44"/>
        <w:gridCol w:w="7958"/>
      </w:tblGrid>
      <w:tr w:rsidR="00685A50" w14:paraId="4CFABB0E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F756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A8F0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528FD1B2" wp14:editId="726C82DC">
                  <wp:extent cx="2514600" cy="33337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5E289FA1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E6F2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namespace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AA1B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http://bonus.mibact.it/VerificaVoucher/</w:t>
            </w:r>
          </w:p>
        </w:tc>
      </w:tr>
      <w:tr w:rsidR="00685A50" w14:paraId="04DEAC2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CAD0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79EA" w14:textId="77777777" w:rsidR="00685A50" w:rsidRDefault="00D079E5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hyperlink w:anchor="Link28" w:history="1">
              <w:r w:rsidR="00685A50">
                <w:rPr>
                  <w:rFonts w:cs="Arial"/>
                  <w:b/>
                  <w:bCs/>
                  <w:color w:val="0000FF"/>
                  <w:sz w:val="16"/>
                  <w:szCs w:val="16"/>
                  <w:u w:val="single"/>
                </w:rPr>
                <w:t>esito</w:t>
              </w:r>
            </w:hyperlink>
          </w:p>
        </w:tc>
      </w:tr>
      <w:tr w:rsidR="00685A50" w14:paraId="5CB0778D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F2BD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cs="Arial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6"/>
              <w:gridCol w:w="2750"/>
            </w:tblGrid>
            <w:tr w:rsidR="00685A50" w14:paraId="5921BC3D" w14:textId="77777777" w:rsidTr="007525B5">
              <w:tc>
                <w:tcPr>
                  <w:tcW w:w="0" w:type="auto"/>
                </w:tcPr>
                <w:p w14:paraId="3A3331B1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906135D" w14:textId="77777777" w:rsidR="00685A50" w:rsidRDefault="00D079E5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hyperlink w:anchor="Link27" w:history="1"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ConfirmResponseObj</w:t>
                    </w:r>
                    <w:proofErr w:type="spellEnd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 w:rsidR="00685A50">
                      <w:rPr>
                        <w:rFonts w:cs="Arial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checkResp</w:t>
                    </w:r>
                    <w:proofErr w:type="spellEnd"/>
                  </w:hyperlink>
                </w:p>
              </w:tc>
            </w:tr>
          </w:tbl>
          <w:p w14:paraId="7E3F47BF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21EC7BC8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3E27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4784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ConfirmResponse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esito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  <w:t xml:space="preserve">  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xsd:sequence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br/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&lt;/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xsd:complexType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&gt;</w:t>
            </w:r>
          </w:p>
        </w:tc>
      </w:tr>
    </w:tbl>
    <w:p w14:paraId="08555F8E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4E3F9165" w14:textId="77777777" w:rsidR="00685A50" w:rsidRPr="00EB4C6C" w:rsidRDefault="00685A50" w:rsidP="00685A50">
      <w:pPr>
        <w:widowControl w:val="0"/>
        <w:adjustRightInd w:val="0"/>
        <w:rPr>
          <w:rFonts w:cs="Arial"/>
          <w:sz w:val="24"/>
          <w:lang w:val="en-US"/>
        </w:rPr>
      </w:pPr>
    </w:p>
    <w:p w14:paraId="77B99C1D" w14:textId="77777777" w:rsidR="00685A50" w:rsidRDefault="00685A50" w:rsidP="00685A50">
      <w:pPr>
        <w:keepNext/>
        <w:widowControl w:val="0"/>
        <w:adjustRightInd w:val="0"/>
        <w:rPr>
          <w:rFonts w:cs="Arial"/>
          <w:sz w:val="24"/>
        </w:rPr>
      </w:pPr>
      <w:bookmarkStart w:id="115" w:name="Link28"/>
      <w:bookmarkEnd w:id="115"/>
      <w:proofErr w:type="spellStart"/>
      <w:r>
        <w:rPr>
          <w:rFonts w:cs="Arial"/>
          <w:color w:val="000000"/>
          <w:szCs w:val="20"/>
        </w:rPr>
        <w:t>element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b/>
          <w:bCs/>
          <w:color w:val="000000"/>
          <w:szCs w:val="20"/>
        </w:rPr>
        <w:t>ConfirmResponse</w:t>
      </w:r>
      <w:proofErr w:type="spellEnd"/>
      <w:r>
        <w:rPr>
          <w:rFonts w:cs="Arial"/>
          <w:b/>
          <w:bCs/>
          <w:color w:val="000000"/>
          <w:szCs w:val="20"/>
        </w:rPr>
        <w:t>/esito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28"/>
        <w:gridCol w:w="8074"/>
      </w:tblGrid>
      <w:tr w:rsidR="00685A50" w14:paraId="05FE96D6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0F3B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064C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r>
              <w:rPr>
                <w:rFonts w:cs="Arial"/>
                <w:noProof/>
                <w:sz w:val="24"/>
              </w:rPr>
              <w:drawing>
                <wp:inline distT="0" distB="0" distL="0" distR="0" wp14:anchorId="47E53306" wp14:editId="3EE345D2">
                  <wp:extent cx="723900" cy="3333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50" w14:paraId="7E066607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41B9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0F9A" w14:textId="77777777" w:rsidR="00685A50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xsd:string</w:t>
            </w:r>
            <w:proofErr w:type="spellEnd"/>
          </w:p>
        </w:tc>
      </w:tr>
      <w:tr w:rsidR="00685A50" w14:paraId="452F56B0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07A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1"/>
              <w:gridCol w:w="679"/>
            </w:tblGrid>
            <w:tr w:rsidR="00685A50" w14:paraId="3A1515A0" w14:textId="77777777" w:rsidTr="007525B5">
              <w:tc>
                <w:tcPr>
                  <w:tcW w:w="0" w:type="auto"/>
                </w:tcPr>
                <w:p w14:paraId="4882E409" w14:textId="77777777" w:rsidR="00685A50" w:rsidRDefault="00685A50" w:rsidP="007525B5">
                  <w:pPr>
                    <w:widowControl w:val="0"/>
                    <w:adjustRightInd w:val="0"/>
                    <w:jc w:val="right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cs="Arial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07315B8" w14:textId="77777777" w:rsidR="00685A50" w:rsidRDefault="00685A50" w:rsidP="007525B5">
                  <w:pPr>
                    <w:widowControl w:val="0"/>
                    <w:adjustRightInd w:val="0"/>
                    <w:rPr>
                      <w:rFonts w:cs="Arial"/>
                      <w:sz w:val="24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5EB7689" w14:textId="77777777" w:rsidR="00685A50" w:rsidRDefault="00685A50" w:rsidP="007525B5">
            <w:pPr>
              <w:widowControl w:val="0"/>
              <w:adjustRightInd w:val="0"/>
              <w:spacing w:after="75"/>
              <w:rPr>
                <w:rFonts w:cs="Arial"/>
                <w:sz w:val="24"/>
              </w:rPr>
            </w:pPr>
          </w:p>
        </w:tc>
      </w:tr>
      <w:tr w:rsidR="00685A50" w:rsidRPr="004923E0" w14:paraId="4F2FD819" w14:textId="77777777" w:rsidTr="007525B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D83" w14:textId="77777777" w:rsidR="00685A50" w:rsidRDefault="00685A50" w:rsidP="007525B5">
            <w:pPr>
              <w:widowControl w:val="0"/>
              <w:adjustRightInd w:val="0"/>
              <w:spacing w:before="75" w:after="75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color w:val="808080"/>
                <w:sz w:val="16"/>
                <w:szCs w:val="16"/>
              </w:rPr>
              <w:t>source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10AF" w14:textId="77777777" w:rsidR="00685A50" w:rsidRPr="00EB4C6C" w:rsidRDefault="00685A50" w:rsidP="007525B5">
            <w:pPr>
              <w:widowControl w:val="0"/>
              <w:adjustRightInd w:val="0"/>
              <w:spacing w:before="75" w:after="75"/>
              <w:rPr>
                <w:rFonts w:cs="Arial"/>
                <w:sz w:val="24"/>
                <w:lang w:val="en-US"/>
              </w:rPr>
            </w:pPr>
            <w:r w:rsidRPr="00EB4C6C">
              <w:rPr>
                <w:rFonts w:cs="Arial"/>
                <w:color w:val="0000FF"/>
                <w:szCs w:val="20"/>
                <w:lang w:val="en-US"/>
              </w:rPr>
              <w:t>&lt;</w:t>
            </w:r>
            <w:proofErr w:type="spellStart"/>
            <w:r w:rsidRPr="00EB4C6C">
              <w:rPr>
                <w:rFonts w:cs="Arial"/>
                <w:color w:val="800000"/>
                <w:szCs w:val="20"/>
                <w:lang w:val="en-US"/>
              </w:rPr>
              <w:t>xsd:element</w:t>
            </w:r>
            <w:proofErr w:type="spellEnd"/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name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esito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type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</w:t>
            </w:r>
            <w:proofErr w:type="spellStart"/>
            <w:r w:rsidRPr="00EB4C6C">
              <w:rPr>
                <w:rFonts w:cs="Arial"/>
                <w:color w:val="000000"/>
                <w:szCs w:val="20"/>
                <w:lang w:val="en-US"/>
              </w:rPr>
              <w:t>xsd:string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minOccurs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</w:t>
            </w:r>
            <w:r w:rsidRPr="00EB4C6C">
              <w:rPr>
                <w:rFonts w:cs="Arial"/>
                <w:color w:val="FF0000"/>
                <w:szCs w:val="20"/>
                <w:lang w:val="en-US"/>
              </w:rPr>
              <w:t xml:space="preserve"> </w:t>
            </w:r>
            <w:proofErr w:type="spellStart"/>
            <w:r w:rsidRPr="00EB4C6C">
              <w:rPr>
                <w:rFonts w:cs="Arial"/>
                <w:color w:val="FF0000"/>
                <w:szCs w:val="20"/>
                <w:lang w:val="en-US"/>
              </w:rPr>
              <w:t>maxOccurs</w:t>
            </w:r>
            <w:proofErr w:type="spellEnd"/>
            <w:r w:rsidRPr="00EB4C6C">
              <w:rPr>
                <w:rFonts w:cs="Arial"/>
                <w:color w:val="0000FF"/>
                <w:szCs w:val="20"/>
                <w:lang w:val="en-US"/>
              </w:rPr>
              <w:t>=</w:t>
            </w:r>
            <w:r w:rsidRPr="00EB4C6C">
              <w:rPr>
                <w:rFonts w:cs="Arial"/>
                <w:color w:val="000000"/>
                <w:szCs w:val="20"/>
                <w:lang w:val="en-US"/>
              </w:rPr>
              <w:t>"1</w:t>
            </w:r>
            <w:r w:rsidRPr="00EB4C6C">
              <w:rPr>
                <w:rFonts w:cs="Arial"/>
                <w:color w:val="0000FF"/>
                <w:szCs w:val="20"/>
                <w:lang w:val="en-US"/>
              </w:rPr>
              <w:t>"/&gt;</w:t>
            </w:r>
          </w:p>
        </w:tc>
      </w:tr>
    </w:tbl>
    <w:p w14:paraId="39B5E7D6" w14:textId="7345B935" w:rsidR="00DD136E" w:rsidRPr="00A177F2" w:rsidRDefault="00DD136E" w:rsidP="00FE36BE">
      <w:pPr>
        <w:autoSpaceDE/>
        <w:autoSpaceDN/>
        <w:rPr>
          <w:sz w:val="24"/>
          <w:lang w:val="en-US"/>
        </w:rPr>
      </w:pPr>
    </w:p>
    <w:sectPr w:rsidR="00DD136E" w:rsidRPr="00A177F2" w:rsidSect="00B64CC5">
      <w:headerReference w:type="default" r:id="rId44"/>
      <w:pgSz w:w="11907" w:h="16840" w:code="9"/>
      <w:pgMar w:top="3005" w:right="1418" w:bottom="2268" w:left="1701" w:header="1134" w:footer="1134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76ED8" w14:textId="77777777" w:rsidR="00D079E5" w:rsidRDefault="00D079E5">
      <w:r>
        <w:separator/>
      </w:r>
    </w:p>
  </w:endnote>
  <w:endnote w:type="continuationSeparator" w:id="0">
    <w:p w14:paraId="47E9053A" w14:textId="77777777" w:rsidR="00D079E5" w:rsidRDefault="00D0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EA10B" w14:textId="4A48F5B7" w:rsidR="00264F2A" w:rsidRDefault="00FC4E88" w:rsidP="00F50347">
    <w:pPr>
      <w:pStyle w:val="Pidipagina"/>
      <w:jc w:val="right"/>
    </w:pPr>
    <w:r>
      <w:t>OTTOBRE</w:t>
    </w:r>
    <w:r w:rsidR="00264F2A"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89622" w14:textId="77777777" w:rsidR="00D079E5" w:rsidRDefault="00D079E5">
      <w:r>
        <w:separator/>
      </w:r>
    </w:p>
  </w:footnote>
  <w:footnote w:type="continuationSeparator" w:id="0">
    <w:p w14:paraId="7BADDA64" w14:textId="77777777" w:rsidR="00D079E5" w:rsidRDefault="00D07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663"/>
      <w:gridCol w:w="2126"/>
    </w:tblGrid>
    <w:tr w:rsidR="00264F2A" w14:paraId="6FB7288E" w14:textId="77777777" w:rsidTr="006C39A8">
      <w:tc>
        <w:tcPr>
          <w:tcW w:w="6663" w:type="dxa"/>
          <w:tcBorders>
            <w:top w:val="nil"/>
            <w:left w:val="nil"/>
            <w:bottom w:val="nil"/>
            <w:right w:val="nil"/>
          </w:tcBorders>
        </w:tcPr>
        <w:p w14:paraId="0D122F7F" w14:textId="6086FED8" w:rsidR="00264F2A" w:rsidRPr="00B075A1" w:rsidRDefault="00264F2A">
          <w:pPr>
            <w:pStyle w:val="Intestazione"/>
            <w:rPr>
              <w:caps/>
              <w:szCs w:val="20"/>
            </w:rPr>
          </w:pPr>
          <w:r>
            <w:rPr>
              <w:caps/>
              <w:szCs w:val="20"/>
            </w:rPr>
            <w:t>WEB APP 18APP</w:t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0DB4E4B8" w14:textId="77777777" w:rsidR="00264F2A" w:rsidRDefault="00264F2A" w:rsidP="00B075A1">
          <w:pPr>
            <w:pStyle w:val="Intestazione"/>
            <w:rPr>
              <w:caps/>
              <w:lang w:val="de-DE"/>
            </w:rPr>
          </w:pPr>
          <w:r>
            <w:t>Pag.</w:t>
          </w:r>
          <w:r>
            <w:rPr>
              <w:rStyle w:val="Numeropagina"/>
            </w:rPr>
            <w:t xml:space="preserve">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PAGE  </w:instrText>
          </w:r>
          <w:r>
            <w:rPr>
              <w:rStyle w:val="Numeropagina"/>
            </w:rPr>
            <w:fldChar w:fldCharType="separate"/>
          </w:r>
          <w:r w:rsidR="004923E0"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di </w:t>
          </w:r>
          <w:r w:rsidR="00D079E5">
            <w:fldChar w:fldCharType="begin"/>
          </w:r>
          <w:r w:rsidR="00D079E5">
            <w:instrText xml:space="preserve"> NUMPAGES  \* MERGEFORMAT </w:instrText>
          </w:r>
          <w:r w:rsidR="00D079E5">
            <w:fldChar w:fldCharType="separate"/>
          </w:r>
          <w:r w:rsidR="004923E0" w:rsidRPr="004923E0">
            <w:rPr>
              <w:rStyle w:val="Numeropagina"/>
              <w:noProof/>
            </w:rPr>
            <w:t>27</w:t>
          </w:r>
          <w:r w:rsidR="00D079E5">
            <w:rPr>
              <w:rStyle w:val="Numeropagina"/>
              <w:noProof/>
            </w:rPr>
            <w:fldChar w:fldCharType="end"/>
          </w:r>
        </w:p>
      </w:tc>
    </w:tr>
    <w:tr w:rsidR="00264F2A" w14:paraId="0D8A55BB" w14:textId="77777777" w:rsidTr="00E97249">
      <w:tc>
        <w:tcPr>
          <w:tcW w:w="6663" w:type="dxa"/>
          <w:tcBorders>
            <w:top w:val="nil"/>
            <w:left w:val="nil"/>
            <w:right w:val="nil"/>
          </w:tcBorders>
        </w:tcPr>
        <w:p w14:paraId="609BB4E3" w14:textId="77777777" w:rsidR="00264F2A" w:rsidRPr="00B075A1" w:rsidRDefault="00264F2A" w:rsidP="00D830BF">
          <w:pPr>
            <w:pStyle w:val="Intestazione"/>
            <w:rPr>
              <w:caps/>
              <w:szCs w:val="20"/>
            </w:rPr>
          </w:pPr>
          <w:r>
            <w:rPr>
              <w:caps/>
              <w:szCs w:val="20"/>
            </w:rPr>
            <w:t xml:space="preserve">LINEE GUIDA PER esercenti </w:t>
          </w:r>
        </w:p>
      </w:tc>
      <w:tc>
        <w:tcPr>
          <w:tcW w:w="2126" w:type="dxa"/>
          <w:tcBorders>
            <w:top w:val="nil"/>
            <w:left w:val="nil"/>
            <w:right w:val="nil"/>
          </w:tcBorders>
        </w:tcPr>
        <w:p w14:paraId="5077587B" w14:textId="77777777" w:rsidR="00264F2A" w:rsidRDefault="00264F2A">
          <w:pPr>
            <w:pStyle w:val="Intestazione"/>
          </w:pPr>
        </w:p>
      </w:tc>
    </w:tr>
    <w:tr w:rsidR="00264F2A" w14:paraId="3817D79A" w14:textId="77777777" w:rsidTr="00E97249">
      <w:tc>
        <w:tcPr>
          <w:tcW w:w="6663" w:type="dxa"/>
          <w:tcBorders>
            <w:top w:val="nil"/>
            <w:left w:val="nil"/>
            <w:bottom w:val="single" w:sz="6" w:space="0" w:color="74787D"/>
            <w:right w:val="nil"/>
          </w:tcBorders>
        </w:tcPr>
        <w:p w14:paraId="0F07A1C1" w14:textId="77777777" w:rsidR="00264F2A" w:rsidRPr="0036248D" w:rsidRDefault="00264F2A" w:rsidP="00CE3D7C">
          <w:pPr>
            <w:pStyle w:val="Intestazione"/>
            <w:rPr>
              <w:i/>
              <w:caps/>
            </w:rPr>
          </w:pPr>
        </w:p>
      </w:tc>
      <w:tc>
        <w:tcPr>
          <w:tcW w:w="2126" w:type="dxa"/>
          <w:tcBorders>
            <w:top w:val="nil"/>
            <w:left w:val="nil"/>
            <w:bottom w:val="single" w:sz="6" w:space="0" w:color="74787D"/>
            <w:right w:val="nil"/>
          </w:tcBorders>
        </w:tcPr>
        <w:p w14:paraId="32D53325" w14:textId="77777777" w:rsidR="00264F2A" w:rsidRDefault="00264F2A" w:rsidP="001A7EF4">
          <w:pPr>
            <w:pStyle w:val="Intestazione"/>
          </w:pPr>
        </w:p>
      </w:tc>
    </w:tr>
  </w:tbl>
  <w:p w14:paraId="05B6FB87" w14:textId="77777777" w:rsidR="00264F2A" w:rsidRDefault="00264F2A" w:rsidP="00F50347">
    <w:pPr>
      <w:pStyle w:val="Intestazion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3"/>
    </w:tblGrid>
    <w:tr w:rsidR="00264F2A" w14:paraId="052C70A7" w14:textId="77777777" w:rsidTr="0031491D">
      <w:tc>
        <w:tcPr>
          <w:tcW w:w="2273" w:type="dxa"/>
          <w:tcBorders>
            <w:top w:val="nil"/>
            <w:left w:val="nil"/>
            <w:bottom w:val="nil"/>
            <w:right w:val="nil"/>
          </w:tcBorders>
        </w:tcPr>
        <w:p w14:paraId="2FB6717C" w14:textId="77777777" w:rsidR="00264F2A" w:rsidRDefault="00264F2A" w:rsidP="003649B3">
          <w:pPr>
            <w:pStyle w:val="Intestazione"/>
            <w:rPr>
              <w:lang w:val="de-DE"/>
            </w:rPr>
          </w:pPr>
        </w:p>
      </w:tc>
    </w:tr>
    <w:tr w:rsidR="00264F2A" w14:paraId="7D535D80" w14:textId="77777777" w:rsidTr="0031491D">
      <w:tc>
        <w:tcPr>
          <w:tcW w:w="2273" w:type="dxa"/>
          <w:tcBorders>
            <w:top w:val="nil"/>
            <w:left w:val="nil"/>
            <w:bottom w:val="nil"/>
            <w:right w:val="nil"/>
          </w:tcBorders>
        </w:tcPr>
        <w:p w14:paraId="14EA588A" w14:textId="77777777" w:rsidR="00264F2A" w:rsidRDefault="00264F2A" w:rsidP="0031491D">
          <w:pPr>
            <w:pStyle w:val="Intestazione"/>
          </w:pPr>
        </w:p>
      </w:tc>
    </w:tr>
    <w:tr w:rsidR="00264F2A" w14:paraId="131F96D3" w14:textId="77777777" w:rsidTr="0031491D">
      <w:tc>
        <w:tcPr>
          <w:tcW w:w="2273" w:type="dxa"/>
          <w:tcBorders>
            <w:top w:val="nil"/>
            <w:left w:val="nil"/>
            <w:bottom w:val="nil"/>
            <w:right w:val="nil"/>
          </w:tcBorders>
        </w:tcPr>
        <w:p w14:paraId="0237009F" w14:textId="77777777" w:rsidR="00264F2A" w:rsidRDefault="00264F2A" w:rsidP="0031491D">
          <w:pPr>
            <w:pStyle w:val="Intestazione"/>
          </w:pPr>
        </w:p>
      </w:tc>
    </w:tr>
  </w:tbl>
  <w:p w14:paraId="3DE9E5EF" w14:textId="77777777" w:rsidR="00264F2A" w:rsidRPr="00287981" w:rsidRDefault="00264F2A" w:rsidP="00424110">
    <w:pPr>
      <w:pStyle w:val="Intestazione"/>
    </w:pPr>
  </w:p>
  <w:p w14:paraId="5126E507" w14:textId="77777777" w:rsidR="00264F2A" w:rsidRPr="00424110" w:rsidRDefault="00264F2A" w:rsidP="00424110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804"/>
      <w:gridCol w:w="1985"/>
    </w:tblGrid>
    <w:tr w:rsidR="009940A8" w14:paraId="30738374" w14:textId="77777777" w:rsidTr="00E821EC">
      <w:tc>
        <w:tcPr>
          <w:tcW w:w="6804" w:type="dxa"/>
          <w:tcBorders>
            <w:top w:val="nil"/>
            <w:left w:val="nil"/>
            <w:bottom w:val="nil"/>
            <w:right w:val="nil"/>
          </w:tcBorders>
        </w:tcPr>
        <w:p w14:paraId="2FFA5E8F" w14:textId="77777777" w:rsidR="009940A8" w:rsidRPr="0036248D" w:rsidRDefault="009940A8">
          <w:pPr>
            <w:pStyle w:val="Intestazione"/>
            <w:rPr>
              <w:i/>
              <w:caps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30A628D" w14:textId="77777777" w:rsidR="009940A8" w:rsidRDefault="009940A8" w:rsidP="00B075A1">
          <w:pPr>
            <w:pStyle w:val="Intestazione"/>
            <w:rPr>
              <w:caps/>
              <w:lang w:val="de-DE"/>
            </w:rPr>
          </w:pPr>
        </w:p>
      </w:tc>
    </w:tr>
    <w:tr w:rsidR="009940A8" w14:paraId="2A060544" w14:textId="77777777" w:rsidTr="00E821EC">
      <w:tc>
        <w:tcPr>
          <w:tcW w:w="6804" w:type="dxa"/>
          <w:tcBorders>
            <w:top w:val="nil"/>
            <w:left w:val="nil"/>
            <w:right w:val="nil"/>
          </w:tcBorders>
        </w:tcPr>
        <w:p w14:paraId="5A86D6E0" w14:textId="77777777" w:rsidR="009940A8" w:rsidRPr="00B075A1" w:rsidRDefault="009940A8" w:rsidP="009771BF">
          <w:pPr>
            <w:pStyle w:val="Intestazione"/>
            <w:rPr>
              <w:caps/>
              <w:szCs w:val="20"/>
            </w:rPr>
          </w:pPr>
          <w:r>
            <w:rPr>
              <w:caps/>
              <w:szCs w:val="20"/>
            </w:rPr>
            <w:t>applicazione 18app</w:t>
          </w:r>
        </w:p>
      </w:tc>
      <w:tc>
        <w:tcPr>
          <w:tcW w:w="1985" w:type="dxa"/>
          <w:tcBorders>
            <w:top w:val="nil"/>
            <w:left w:val="nil"/>
            <w:right w:val="nil"/>
          </w:tcBorders>
        </w:tcPr>
        <w:p w14:paraId="01EE3222" w14:textId="77777777" w:rsidR="009940A8" w:rsidRDefault="009940A8">
          <w:pPr>
            <w:pStyle w:val="Intestazione"/>
          </w:pPr>
          <w:r>
            <w:t>Allegato</w:t>
          </w:r>
        </w:p>
      </w:tc>
    </w:tr>
    <w:tr w:rsidR="009940A8" w14:paraId="08EFAAD0" w14:textId="77777777" w:rsidTr="00E97249">
      <w:tc>
        <w:tcPr>
          <w:tcW w:w="6804" w:type="dxa"/>
          <w:tcBorders>
            <w:top w:val="nil"/>
            <w:left w:val="nil"/>
            <w:right w:val="nil"/>
          </w:tcBorders>
        </w:tcPr>
        <w:p w14:paraId="4404BD0C" w14:textId="77777777" w:rsidR="009940A8" w:rsidRPr="00B075A1" w:rsidRDefault="009940A8" w:rsidP="00D830BF">
          <w:pPr>
            <w:pStyle w:val="Intestazione"/>
            <w:rPr>
              <w:caps/>
              <w:szCs w:val="20"/>
            </w:rPr>
          </w:pPr>
          <w:r>
            <w:rPr>
              <w:caps/>
              <w:szCs w:val="20"/>
            </w:rPr>
            <w:t xml:space="preserve">LINEE GUIDA PER esercenti </w:t>
          </w:r>
        </w:p>
      </w:tc>
      <w:tc>
        <w:tcPr>
          <w:tcW w:w="1985" w:type="dxa"/>
          <w:tcBorders>
            <w:top w:val="nil"/>
            <w:left w:val="nil"/>
            <w:right w:val="nil"/>
          </w:tcBorders>
        </w:tcPr>
        <w:p w14:paraId="04D560CF" w14:textId="77777777" w:rsidR="009940A8" w:rsidRDefault="009940A8">
          <w:pPr>
            <w:pStyle w:val="Intestazione"/>
          </w:pPr>
          <w:r>
            <w:t>Pag.</w:t>
          </w:r>
          <w:r>
            <w:rPr>
              <w:rStyle w:val="Numeropagina"/>
            </w:rPr>
            <w:t xml:space="preserve">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PAGE  </w:instrText>
          </w:r>
          <w:r>
            <w:rPr>
              <w:rStyle w:val="Numeropagina"/>
            </w:rPr>
            <w:fldChar w:fldCharType="separate"/>
          </w:r>
          <w:r w:rsidR="004923E0">
            <w:rPr>
              <w:rStyle w:val="Numeropagina"/>
              <w:noProof/>
            </w:rPr>
            <w:t>11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di </w:t>
          </w:r>
          <w:r w:rsidR="00D079E5">
            <w:fldChar w:fldCharType="begin"/>
          </w:r>
          <w:r w:rsidR="00D079E5">
            <w:instrText xml:space="preserve"> NUMPAGES  \* MERGEFORMAT </w:instrText>
          </w:r>
          <w:r w:rsidR="00D079E5">
            <w:fldChar w:fldCharType="separate"/>
          </w:r>
          <w:r w:rsidR="004923E0" w:rsidRPr="004923E0">
            <w:rPr>
              <w:rStyle w:val="Numeropagina"/>
              <w:noProof/>
            </w:rPr>
            <w:t>27</w:t>
          </w:r>
          <w:r w:rsidR="00D079E5">
            <w:rPr>
              <w:rStyle w:val="Numeropagina"/>
              <w:noProof/>
            </w:rPr>
            <w:fldChar w:fldCharType="end"/>
          </w:r>
        </w:p>
      </w:tc>
    </w:tr>
    <w:tr w:rsidR="009940A8" w14:paraId="42DD3020" w14:textId="77777777" w:rsidTr="00E97249">
      <w:tc>
        <w:tcPr>
          <w:tcW w:w="6804" w:type="dxa"/>
          <w:tcBorders>
            <w:top w:val="nil"/>
            <w:left w:val="nil"/>
            <w:bottom w:val="single" w:sz="6" w:space="0" w:color="74787D"/>
            <w:right w:val="nil"/>
          </w:tcBorders>
        </w:tcPr>
        <w:p w14:paraId="6D789738" w14:textId="77777777" w:rsidR="009940A8" w:rsidRPr="0036248D" w:rsidRDefault="009940A8">
          <w:pPr>
            <w:pStyle w:val="Intestazione"/>
            <w:rPr>
              <w:i/>
              <w:caps/>
            </w:rPr>
          </w:pPr>
        </w:p>
      </w:tc>
      <w:tc>
        <w:tcPr>
          <w:tcW w:w="1985" w:type="dxa"/>
          <w:tcBorders>
            <w:top w:val="nil"/>
            <w:left w:val="nil"/>
            <w:bottom w:val="single" w:sz="6" w:space="0" w:color="74787D"/>
            <w:right w:val="nil"/>
          </w:tcBorders>
        </w:tcPr>
        <w:p w14:paraId="464E3F3F" w14:textId="77777777" w:rsidR="009940A8" w:rsidRDefault="009940A8" w:rsidP="00481BDB">
          <w:pPr>
            <w:pStyle w:val="Intestazione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22E75C"/>
    <w:lvl w:ilvl="0">
      <w:start w:val="1"/>
      <w:numFmt w:val="decimal"/>
      <w:pStyle w:val="Titolo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-56"/>
        </w:tabs>
        <w:ind w:left="-56" w:firstLine="0"/>
      </w:pPr>
      <w:rPr>
        <w:rFonts w:hint="default"/>
      </w:rPr>
    </w:lvl>
  </w:abstractNum>
  <w:abstractNum w:abstractNumId="1">
    <w:nsid w:val="00B71403"/>
    <w:multiLevelType w:val="hybridMultilevel"/>
    <w:tmpl w:val="F1CE06BA"/>
    <w:lvl w:ilvl="0" w:tplc="0410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">
    <w:nsid w:val="015E1E5B"/>
    <w:multiLevelType w:val="hybridMultilevel"/>
    <w:tmpl w:val="69D22148"/>
    <w:lvl w:ilvl="0" w:tplc="0410000F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7C2020"/>
    <w:multiLevelType w:val="hybridMultilevel"/>
    <w:tmpl w:val="2C645588"/>
    <w:lvl w:ilvl="0" w:tplc="A9689CC2">
      <w:start w:val="1"/>
      <w:numFmt w:val="bullet"/>
      <w:pStyle w:val="Trattinoamargine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000000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4">
    <w:nsid w:val="111808DA"/>
    <w:multiLevelType w:val="hybridMultilevel"/>
    <w:tmpl w:val="8E8E475E"/>
    <w:lvl w:ilvl="0" w:tplc="D54C70EC">
      <w:start w:val="1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Courier New" w:hAnsi="Courier New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1870107"/>
    <w:multiLevelType w:val="hybridMultilevel"/>
    <w:tmpl w:val="44E0C1C2"/>
    <w:lvl w:ilvl="0" w:tplc="A33266B4">
      <w:start w:val="1"/>
      <w:numFmt w:val="bullet"/>
      <w:pStyle w:val="Trattino"/>
      <w:lvlText w:val=""/>
      <w:lvlJc w:val="left"/>
      <w:pPr>
        <w:tabs>
          <w:tab w:val="num" w:pos="1267"/>
        </w:tabs>
        <w:ind w:left="1264" w:hanging="357"/>
      </w:pPr>
      <w:rPr>
        <w:rFonts w:ascii="Symbol" w:hAnsi="Symbol" w:hint="default"/>
        <w:color w:val="000000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DD18F6"/>
    <w:multiLevelType w:val="hybridMultilevel"/>
    <w:tmpl w:val="C91E3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03834"/>
    <w:multiLevelType w:val="hybridMultilevel"/>
    <w:tmpl w:val="D4B6D390"/>
    <w:lvl w:ilvl="0" w:tplc="D4D23ACE">
      <w:start w:val="1"/>
      <w:numFmt w:val="bullet"/>
      <w:pStyle w:val="Puntino"/>
      <w:lvlText w:val=""/>
      <w:lvlJc w:val="left"/>
      <w:pPr>
        <w:tabs>
          <w:tab w:val="num" w:pos="1624"/>
        </w:tabs>
        <w:ind w:left="1622" w:hanging="358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130EB0"/>
    <w:multiLevelType w:val="hybridMultilevel"/>
    <w:tmpl w:val="6AEEC52A"/>
    <w:lvl w:ilvl="0" w:tplc="02AE05F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28021E"/>
    <w:multiLevelType w:val="hybridMultilevel"/>
    <w:tmpl w:val="C74C6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02306"/>
    <w:multiLevelType w:val="hybridMultilevel"/>
    <w:tmpl w:val="AE1CDA5E"/>
    <w:lvl w:ilvl="0" w:tplc="0410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1">
    <w:nsid w:val="45BC1317"/>
    <w:multiLevelType w:val="hybridMultilevel"/>
    <w:tmpl w:val="050271B0"/>
    <w:lvl w:ilvl="0" w:tplc="9B86DFFE">
      <w:start w:val="1"/>
      <w:numFmt w:val="bullet"/>
      <w:pStyle w:val="Puntinorientrato"/>
      <w:lvlText w:val=""/>
      <w:lvlJc w:val="left"/>
      <w:pPr>
        <w:tabs>
          <w:tab w:val="num" w:pos="1982"/>
        </w:tabs>
        <w:ind w:left="1979" w:hanging="357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4B70B6"/>
    <w:multiLevelType w:val="hybridMultilevel"/>
    <w:tmpl w:val="AD8A1D12"/>
    <w:lvl w:ilvl="0" w:tplc="0410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>
    <w:nsid w:val="4F971151"/>
    <w:multiLevelType w:val="hybridMultilevel"/>
    <w:tmpl w:val="FB8EF924"/>
    <w:lvl w:ilvl="0" w:tplc="56404BFE">
      <w:start w:val="1"/>
      <w:numFmt w:val="bullet"/>
      <w:pStyle w:val="Rombo"/>
      <w:lvlText w:val=""/>
      <w:lvlJc w:val="left"/>
      <w:pPr>
        <w:tabs>
          <w:tab w:val="num" w:pos="1982"/>
        </w:tabs>
        <w:ind w:left="1979" w:hanging="357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64202A"/>
    <w:multiLevelType w:val="hybridMultilevel"/>
    <w:tmpl w:val="2606F6AC"/>
    <w:lvl w:ilvl="0" w:tplc="0410000F">
      <w:start w:val="1"/>
      <w:numFmt w:val="decimal"/>
      <w:lvlText w:val="%1."/>
      <w:lvlJc w:val="left"/>
      <w:pPr>
        <w:ind w:left="1627" w:hanging="360"/>
      </w:pPr>
    </w:lvl>
    <w:lvl w:ilvl="1" w:tplc="04100019" w:tentative="1">
      <w:start w:val="1"/>
      <w:numFmt w:val="lowerLetter"/>
      <w:lvlText w:val="%2."/>
      <w:lvlJc w:val="left"/>
      <w:pPr>
        <w:ind w:left="2347" w:hanging="360"/>
      </w:pPr>
    </w:lvl>
    <w:lvl w:ilvl="2" w:tplc="0410001B" w:tentative="1">
      <w:start w:val="1"/>
      <w:numFmt w:val="lowerRoman"/>
      <w:lvlText w:val="%3."/>
      <w:lvlJc w:val="right"/>
      <w:pPr>
        <w:ind w:left="3067" w:hanging="180"/>
      </w:pPr>
    </w:lvl>
    <w:lvl w:ilvl="3" w:tplc="0410000F" w:tentative="1">
      <w:start w:val="1"/>
      <w:numFmt w:val="decimal"/>
      <w:lvlText w:val="%4."/>
      <w:lvlJc w:val="left"/>
      <w:pPr>
        <w:ind w:left="3787" w:hanging="360"/>
      </w:pPr>
    </w:lvl>
    <w:lvl w:ilvl="4" w:tplc="04100019" w:tentative="1">
      <w:start w:val="1"/>
      <w:numFmt w:val="lowerLetter"/>
      <w:lvlText w:val="%5."/>
      <w:lvlJc w:val="left"/>
      <w:pPr>
        <w:ind w:left="4507" w:hanging="360"/>
      </w:pPr>
    </w:lvl>
    <w:lvl w:ilvl="5" w:tplc="0410001B" w:tentative="1">
      <w:start w:val="1"/>
      <w:numFmt w:val="lowerRoman"/>
      <w:lvlText w:val="%6."/>
      <w:lvlJc w:val="right"/>
      <w:pPr>
        <w:ind w:left="5227" w:hanging="180"/>
      </w:pPr>
    </w:lvl>
    <w:lvl w:ilvl="6" w:tplc="0410000F" w:tentative="1">
      <w:start w:val="1"/>
      <w:numFmt w:val="decimal"/>
      <w:lvlText w:val="%7."/>
      <w:lvlJc w:val="left"/>
      <w:pPr>
        <w:ind w:left="5947" w:hanging="360"/>
      </w:pPr>
    </w:lvl>
    <w:lvl w:ilvl="7" w:tplc="04100019" w:tentative="1">
      <w:start w:val="1"/>
      <w:numFmt w:val="lowerLetter"/>
      <w:lvlText w:val="%8."/>
      <w:lvlJc w:val="left"/>
      <w:pPr>
        <w:ind w:left="6667" w:hanging="360"/>
      </w:pPr>
    </w:lvl>
    <w:lvl w:ilvl="8" w:tplc="0410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5">
    <w:nsid w:val="57577581"/>
    <w:multiLevelType w:val="hybridMultilevel"/>
    <w:tmpl w:val="7FA44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918C6"/>
    <w:multiLevelType w:val="hybridMultilevel"/>
    <w:tmpl w:val="1F5442A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65A35AFD"/>
    <w:multiLevelType w:val="hybridMultilevel"/>
    <w:tmpl w:val="B9BA8EF2"/>
    <w:lvl w:ilvl="0" w:tplc="0410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8">
    <w:nsid w:val="6A1D23D7"/>
    <w:multiLevelType w:val="hybridMultilevel"/>
    <w:tmpl w:val="7FA44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B35B7"/>
    <w:multiLevelType w:val="hybridMultilevel"/>
    <w:tmpl w:val="E1CAC39A"/>
    <w:lvl w:ilvl="0" w:tplc="6EA2B1FC">
      <w:start w:val="1"/>
      <w:numFmt w:val="decimal"/>
      <w:pStyle w:val="Paragrafonumerato123"/>
      <w:lvlText w:val="%1.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63469A"/>
    <w:multiLevelType w:val="hybridMultilevel"/>
    <w:tmpl w:val="A7F01A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CA3ABF"/>
    <w:multiLevelType w:val="hybridMultilevel"/>
    <w:tmpl w:val="07BC1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144E08"/>
    <w:multiLevelType w:val="hybridMultilevel"/>
    <w:tmpl w:val="9C8E7560"/>
    <w:lvl w:ilvl="0" w:tplc="BE72B798">
      <w:start w:val="1"/>
      <w:numFmt w:val="bullet"/>
      <w:pStyle w:val="Trattinorientrato"/>
      <w:lvlText w:val=""/>
      <w:lvlJc w:val="left"/>
      <w:pPr>
        <w:tabs>
          <w:tab w:val="num" w:pos="1624"/>
        </w:tabs>
        <w:ind w:left="1622" w:hanging="358"/>
      </w:pPr>
      <w:rPr>
        <w:rFonts w:ascii="Symbol" w:hAnsi="Symbol" w:hint="default"/>
        <w:color w:val="000000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90672B"/>
    <w:multiLevelType w:val="hybridMultilevel"/>
    <w:tmpl w:val="2C285C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E632D"/>
    <w:multiLevelType w:val="hybridMultilevel"/>
    <w:tmpl w:val="FB02FE22"/>
    <w:lvl w:ilvl="0" w:tplc="0410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9"/>
  </w:num>
  <w:num w:numId="7">
    <w:abstractNumId w:val="22"/>
  </w:num>
  <w:num w:numId="8">
    <w:abstractNumId w:val="11"/>
  </w:num>
  <w:num w:numId="9">
    <w:abstractNumId w:val="3"/>
  </w:num>
  <w:num w:numId="10">
    <w:abstractNumId w:val="4"/>
  </w:num>
  <w:num w:numId="11">
    <w:abstractNumId w:val="12"/>
  </w:num>
  <w:num w:numId="12">
    <w:abstractNumId w:val="17"/>
  </w:num>
  <w:num w:numId="13">
    <w:abstractNumId w:val="14"/>
  </w:num>
  <w:num w:numId="14">
    <w:abstractNumId w:val="1"/>
  </w:num>
  <w:num w:numId="15">
    <w:abstractNumId w:val="10"/>
  </w:num>
  <w:num w:numId="16">
    <w:abstractNumId w:val="20"/>
  </w:num>
  <w:num w:numId="17">
    <w:abstractNumId w:val="24"/>
  </w:num>
  <w:num w:numId="18">
    <w:abstractNumId w:val="18"/>
  </w:num>
  <w:num w:numId="19">
    <w:abstractNumId w:val="23"/>
  </w:num>
  <w:num w:numId="20">
    <w:abstractNumId w:val="15"/>
  </w:num>
  <w:num w:numId="21">
    <w:abstractNumId w:val="9"/>
  </w:num>
  <w:num w:numId="22">
    <w:abstractNumId w:val="2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6"/>
  </w:num>
  <w:num w:numId="26">
    <w:abstractNumId w:val="2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99"/>
    <w:rsid w:val="00005376"/>
    <w:rsid w:val="000117F9"/>
    <w:rsid w:val="00016CF2"/>
    <w:rsid w:val="00020E6D"/>
    <w:rsid w:val="00021D47"/>
    <w:rsid w:val="0002327C"/>
    <w:rsid w:val="000266C2"/>
    <w:rsid w:val="00026F22"/>
    <w:rsid w:val="0003010A"/>
    <w:rsid w:val="00030F58"/>
    <w:rsid w:val="000368FB"/>
    <w:rsid w:val="0004183C"/>
    <w:rsid w:val="00045DFF"/>
    <w:rsid w:val="00051873"/>
    <w:rsid w:val="000556F0"/>
    <w:rsid w:val="000572F9"/>
    <w:rsid w:val="00060C4C"/>
    <w:rsid w:val="00061FDC"/>
    <w:rsid w:val="000662F6"/>
    <w:rsid w:val="00070E3F"/>
    <w:rsid w:val="00072436"/>
    <w:rsid w:val="00075F80"/>
    <w:rsid w:val="0008550C"/>
    <w:rsid w:val="00085EFA"/>
    <w:rsid w:val="0009360D"/>
    <w:rsid w:val="00097377"/>
    <w:rsid w:val="000A11B5"/>
    <w:rsid w:val="000A43A3"/>
    <w:rsid w:val="000A5822"/>
    <w:rsid w:val="000A67BA"/>
    <w:rsid w:val="000A6AFA"/>
    <w:rsid w:val="000A7A3E"/>
    <w:rsid w:val="000B114D"/>
    <w:rsid w:val="000B14FF"/>
    <w:rsid w:val="000B2F44"/>
    <w:rsid w:val="000C055D"/>
    <w:rsid w:val="000C0B18"/>
    <w:rsid w:val="000C0CBB"/>
    <w:rsid w:val="000C1976"/>
    <w:rsid w:val="000C2366"/>
    <w:rsid w:val="000C4FC4"/>
    <w:rsid w:val="000C5F20"/>
    <w:rsid w:val="000C7E2C"/>
    <w:rsid w:val="000D34FD"/>
    <w:rsid w:val="000D3F9B"/>
    <w:rsid w:val="000E29D3"/>
    <w:rsid w:val="000E48C6"/>
    <w:rsid w:val="000E4E14"/>
    <w:rsid w:val="000E552A"/>
    <w:rsid w:val="000E759E"/>
    <w:rsid w:val="000F184F"/>
    <w:rsid w:val="000F5509"/>
    <w:rsid w:val="000F747A"/>
    <w:rsid w:val="00100683"/>
    <w:rsid w:val="001066FA"/>
    <w:rsid w:val="00107833"/>
    <w:rsid w:val="00111EB0"/>
    <w:rsid w:val="00112298"/>
    <w:rsid w:val="001206A3"/>
    <w:rsid w:val="001215EE"/>
    <w:rsid w:val="00121BA9"/>
    <w:rsid w:val="00122CC8"/>
    <w:rsid w:val="001231ED"/>
    <w:rsid w:val="00124BD9"/>
    <w:rsid w:val="00133B38"/>
    <w:rsid w:val="001358EE"/>
    <w:rsid w:val="00135D09"/>
    <w:rsid w:val="0013653C"/>
    <w:rsid w:val="001424E1"/>
    <w:rsid w:val="001429D4"/>
    <w:rsid w:val="00144AF5"/>
    <w:rsid w:val="0015470E"/>
    <w:rsid w:val="0016573E"/>
    <w:rsid w:val="001664A9"/>
    <w:rsid w:val="0016659E"/>
    <w:rsid w:val="00176243"/>
    <w:rsid w:val="001801AF"/>
    <w:rsid w:val="00180AAB"/>
    <w:rsid w:val="00181245"/>
    <w:rsid w:val="001813FD"/>
    <w:rsid w:val="00183AF2"/>
    <w:rsid w:val="00186E22"/>
    <w:rsid w:val="00187C5A"/>
    <w:rsid w:val="00191340"/>
    <w:rsid w:val="00192BDA"/>
    <w:rsid w:val="00193F83"/>
    <w:rsid w:val="00194118"/>
    <w:rsid w:val="001A1704"/>
    <w:rsid w:val="001A3FC7"/>
    <w:rsid w:val="001A4ABB"/>
    <w:rsid w:val="001A7EF4"/>
    <w:rsid w:val="001B3757"/>
    <w:rsid w:val="001B37F4"/>
    <w:rsid w:val="001B4EA3"/>
    <w:rsid w:val="001B6B4A"/>
    <w:rsid w:val="001C098D"/>
    <w:rsid w:val="001C3204"/>
    <w:rsid w:val="001C47CA"/>
    <w:rsid w:val="001D09AB"/>
    <w:rsid w:val="001D1D6B"/>
    <w:rsid w:val="001D2F0E"/>
    <w:rsid w:val="001E3B1A"/>
    <w:rsid w:val="001F4DFF"/>
    <w:rsid w:val="001F4E24"/>
    <w:rsid w:val="001F647A"/>
    <w:rsid w:val="001F7B49"/>
    <w:rsid w:val="002057E7"/>
    <w:rsid w:val="00210581"/>
    <w:rsid w:val="00211E63"/>
    <w:rsid w:val="00213C50"/>
    <w:rsid w:val="00214232"/>
    <w:rsid w:val="00217204"/>
    <w:rsid w:val="0021791F"/>
    <w:rsid w:val="00220223"/>
    <w:rsid w:val="0022053E"/>
    <w:rsid w:val="00225156"/>
    <w:rsid w:val="00225AE1"/>
    <w:rsid w:val="00226AA6"/>
    <w:rsid w:val="0023436A"/>
    <w:rsid w:val="002421AD"/>
    <w:rsid w:val="00243134"/>
    <w:rsid w:val="00244E95"/>
    <w:rsid w:val="002467EB"/>
    <w:rsid w:val="002507E4"/>
    <w:rsid w:val="0025781C"/>
    <w:rsid w:val="00257E38"/>
    <w:rsid w:val="00260496"/>
    <w:rsid w:val="00261EBB"/>
    <w:rsid w:val="00263C1F"/>
    <w:rsid w:val="00264F2A"/>
    <w:rsid w:val="00266051"/>
    <w:rsid w:val="00271E91"/>
    <w:rsid w:val="00275B25"/>
    <w:rsid w:val="00275C9F"/>
    <w:rsid w:val="002762C9"/>
    <w:rsid w:val="00281D52"/>
    <w:rsid w:val="00286329"/>
    <w:rsid w:val="002868A0"/>
    <w:rsid w:val="00287D6A"/>
    <w:rsid w:val="002937DB"/>
    <w:rsid w:val="00297E57"/>
    <w:rsid w:val="002A25F8"/>
    <w:rsid w:val="002A2753"/>
    <w:rsid w:val="002A5A6C"/>
    <w:rsid w:val="002B0703"/>
    <w:rsid w:val="002B12DE"/>
    <w:rsid w:val="002B6A71"/>
    <w:rsid w:val="002C6DD9"/>
    <w:rsid w:val="002D1E16"/>
    <w:rsid w:val="002D228D"/>
    <w:rsid w:val="002D7AEE"/>
    <w:rsid w:val="002E5ABD"/>
    <w:rsid w:val="002E5C10"/>
    <w:rsid w:val="002E6C78"/>
    <w:rsid w:val="002E71E0"/>
    <w:rsid w:val="002F171C"/>
    <w:rsid w:val="002F24DC"/>
    <w:rsid w:val="002F6468"/>
    <w:rsid w:val="00300801"/>
    <w:rsid w:val="00304EFE"/>
    <w:rsid w:val="00305505"/>
    <w:rsid w:val="0031491D"/>
    <w:rsid w:val="00315484"/>
    <w:rsid w:val="00316CCA"/>
    <w:rsid w:val="00322F10"/>
    <w:rsid w:val="0033094A"/>
    <w:rsid w:val="00330ED9"/>
    <w:rsid w:val="00331A43"/>
    <w:rsid w:val="00334FFA"/>
    <w:rsid w:val="00337E43"/>
    <w:rsid w:val="00342168"/>
    <w:rsid w:val="00344643"/>
    <w:rsid w:val="00344FB9"/>
    <w:rsid w:val="003456E2"/>
    <w:rsid w:val="00345A47"/>
    <w:rsid w:val="00353040"/>
    <w:rsid w:val="0035356A"/>
    <w:rsid w:val="0035374E"/>
    <w:rsid w:val="0035389F"/>
    <w:rsid w:val="00353C15"/>
    <w:rsid w:val="0035511B"/>
    <w:rsid w:val="00355957"/>
    <w:rsid w:val="00357F40"/>
    <w:rsid w:val="0036248D"/>
    <w:rsid w:val="003649B3"/>
    <w:rsid w:val="003727C8"/>
    <w:rsid w:val="00373090"/>
    <w:rsid w:val="00375920"/>
    <w:rsid w:val="00377A13"/>
    <w:rsid w:val="00381BBB"/>
    <w:rsid w:val="00381EB8"/>
    <w:rsid w:val="00382FA9"/>
    <w:rsid w:val="00393F90"/>
    <w:rsid w:val="003948BE"/>
    <w:rsid w:val="003A0B2B"/>
    <w:rsid w:val="003A0E67"/>
    <w:rsid w:val="003A1A3D"/>
    <w:rsid w:val="003B1607"/>
    <w:rsid w:val="003B1F3F"/>
    <w:rsid w:val="003B1F6D"/>
    <w:rsid w:val="003B1FAE"/>
    <w:rsid w:val="003B6D21"/>
    <w:rsid w:val="003B79CD"/>
    <w:rsid w:val="003C0313"/>
    <w:rsid w:val="003C3079"/>
    <w:rsid w:val="003C5BAD"/>
    <w:rsid w:val="003D1742"/>
    <w:rsid w:val="003D4B66"/>
    <w:rsid w:val="003D5688"/>
    <w:rsid w:val="003E0763"/>
    <w:rsid w:val="003E1044"/>
    <w:rsid w:val="003E18D8"/>
    <w:rsid w:val="003E5999"/>
    <w:rsid w:val="003E6EB4"/>
    <w:rsid w:val="003F373E"/>
    <w:rsid w:val="0040744A"/>
    <w:rsid w:val="00411876"/>
    <w:rsid w:val="0042111A"/>
    <w:rsid w:val="00424110"/>
    <w:rsid w:val="00427908"/>
    <w:rsid w:val="00435AA2"/>
    <w:rsid w:val="00436B42"/>
    <w:rsid w:val="004415D7"/>
    <w:rsid w:val="0044223A"/>
    <w:rsid w:val="00444C1A"/>
    <w:rsid w:val="0045144F"/>
    <w:rsid w:val="004543AE"/>
    <w:rsid w:val="00454E0C"/>
    <w:rsid w:val="004556BC"/>
    <w:rsid w:val="00460E6A"/>
    <w:rsid w:val="00467379"/>
    <w:rsid w:val="00481BDB"/>
    <w:rsid w:val="00483972"/>
    <w:rsid w:val="004852D6"/>
    <w:rsid w:val="00490AA6"/>
    <w:rsid w:val="004923E0"/>
    <w:rsid w:val="004939B6"/>
    <w:rsid w:val="004970A4"/>
    <w:rsid w:val="004A00C9"/>
    <w:rsid w:val="004A2187"/>
    <w:rsid w:val="004A7F13"/>
    <w:rsid w:val="004B34B9"/>
    <w:rsid w:val="004B458F"/>
    <w:rsid w:val="004B4818"/>
    <w:rsid w:val="004C0C13"/>
    <w:rsid w:val="004D1BD1"/>
    <w:rsid w:val="004D49B8"/>
    <w:rsid w:val="004D4FA2"/>
    <w:rsid w:val="004D6B4B"/>
    <w:rsid w:val="004E0057"/>
    <w:rsid w:val="004E375D"/>
    <w:rsid w:val="004E429C"/>
    <w:rsid w:val="004E4DCF"/>
    <w:rsid w:val="004E6A3C"/>
    <w:rsid w:val="004E6D29"/>
    <w:rsid w:val="004E7563"/>
    <w:rsid w:val="004F38FD"/>
    <w:rsid w:val="004F3AC4"/>
    <w:rsid w:val="004F4B5D"/>
    <w:rsid w:val="004F4C94"/>
    <w:rsid w:val="004F516E"/>
    <w:rsid w:val="004F6A2F"/>
    <w:rsid w:val="004F767F"/>
    <w:rsid w:val="005012A2"/>
    <w:rsid w:val="00507C1C"/>
    <w:rsid w:val="005124AE"/>
    <w:rsid w:val="00516C42"/>
    <w:rsid w:val="00522017"/>
    <w:rsid w:val="0052239C"/>
    <w:rsid w:val="00532824"/>
    <w:rsid w:val="00533678"/>
    <w:rsid w:val="00546E0A"/>
    <w:rsid w:val="00554056"/>
    <w:rsid w:val="00562230"/>
    <w:rsid w:val="00563B51"/>
    <w:rsid w:val="0056636A"/>
    <w:rsid w:val="005677BE"/>
    <w:rsid w:val="005708B8"/>
    <w:rsid w:val="0057160D"/>
    <w:rsid w:val="0057788F"/>
    <w:rsid w:val="00577D23"/>
    <w:rsid w:val="0058001A"/>
    <w:rsid w:val="00582236"/>
    <w:rsid w:val="00593705"/>
    <w:rsid w:val="00596DD0"/>
    <w:rsid w:val="005A245D"/>
    <w:rsid w:val="005A44E9"/>
    <w:rsid w:val="005A66AD"/>
    <w:rsid w:val="005A6EAB"/>
    <w:rsid w:val="005B1C58"/>
    <w:rsid w:val="005B449D"/>
    <w:rsid w:val="005B4C16"/>
    <w:rsid w:val="005B4C1E"/>
    <w:rsid w:val="005C1C30"/>
    <w:rsid w:val="005C3851"/>
    <w:rsid w:val="005C39A4"/>
    <w:rsid w:val="005C4400"/>
    <w:rsid w:val="005C5AF8"/>
    <w:rsid w:val="005D0E66"/>
    <w:rsid w:val="005D2260"/>
    <w:rsid w:val="005D2932"/>
    <w:rsid w:val="005D3DC0"/>
    <w:rsid w:val="005D6244"/>
    <w:rsid w:val="005D6735"/>
    <w:rsid w:val="005E0EAD"/>
    <w:rsid w:val="005F09BA"/>
    <w:rsid w:val="006037DE"/>
    <w:rsid w:val="006039BC"/>
    <w:rsid w:val="00613CE9"/>
    <w:rsid w:val="00614F9E"/>
    <w:rsid w:val="006224A1"/>
    <w:rsid w:val="00623832"/>
    <w:rsid w:val="00624712"/>
    <w:rsid w:val="00636E61"/>
    <w:rsid w:val="00640DB4"/>
    <w:rsid w:val="00641822"/>
    <w:rsid w:val="00650478"/>
    <w:rsid w:val="00654AB2"/>
    <w:rsid w:val="006608F5"/>
    <w:rsid w:val="00661205"/>
    <w:rsid w:val="0066132D"/>
    <w:rsid w:val="00664278"/>
    <w:rsid w:val="00670C93"/>
    <w:rsid w:val="00670DE9"/>
    <w:rsid w:val="006711B7"/>
    <w:rsid w:val="00672054"/>
    <w:rsid w:val="00673522"/>
    <w:rsid w:val="0068123E"/>
    <w:rsid w:val="0068375F"/>
    <w:rsid w:val="00685A50"/>
    <w:rsid w:val="006864EF"/>
    <w:rsid w:val="00691200"/>
    <w:rsid w:val="0069367B"/>
    <w:rsid w:val="00694EDB"/>
    <w:rsid w:val="00695956"/>
    <w:rsid w:val="006A1E24"/>
    <w:rsid w:val="006A2094"/>
    <w:rsid w:val="006A239E"/>
    <w:rsid w:val="006A52D0"/>
    <w:rsid w:val="006B1539"/>
    <w:rsid w:val="006B2463"/>
    <w:rsid w:val="006B3128"/>
    <w:rsid w:val="006C39A8"/>
    <w:rsid w:val="006C4D18"/>
    <w:rsid w:val="006C6049"/>
    <w:rsid w:val="006C682C"/>
    <w:rsid w:val="006D7F54"/>
    <w:rsid w:val="006E4DB1"/>
    <w:rsid w:val="006F0545"/>
    <w:rsid w:val="006F4778"/>
    <w:rsid w:val="006F788F"/>
    <w:rsid w:val="00700C2C"/>
    <w:rsid w:val="00701B76"/>
    <w:rsid w:val="0070417C"/>
    <w:rsid w:val="0070595B"/>
    <w:rsid w:val="007115F6"/>
    <w:rsid w:val="007149C7"/>
    <w:rsid w:val="00717114"/>
    <w:rsid w:val="00717E1E"/>
    <w:rsid w:val="0072065C"/>
    <w:rsid w:val="00720907"/>
    <w:rsid w:val="00725B15"/>
    <w:rsid w:val="007267E9"/>
    <w:rsid w:val="00733F41"/>
    <w:rsid w:val="00734FF9"/>
    <w:rsid w:val="00740263"/>
    <w:rsid w:val="0074210C"/>
    <w:rsid w:val="0074595A"/>
    <w:rsid w:val="00754500"/>
    <w:rsid w:val="00755A27"/>
    <w:rsid w:val="007634F8"/>
    <w:rsid w:val="00765B60"/>
    <w:rsid w:val="007674C9"/>
    <w:rsid w:val="00767B92"/>
    <w:rsid w:val="00767E3B"/>
    <w:rsid w:val="00790926"/>
    <w:rsid w:val="00792365"/>
    <w:rsid w:val="007929A7"/>
    <w:rsid w:val="007935C3"/>
    <w:rsid w:val="0079762F"/>
    <w:rsid w:val="007A6599"/>
    <w:rsid w:val="007A7B0D"/>
    <w:rsid w:val="007B5E61"/>
    <w:rsid w:val="007C13A7"/>
    <w:rsid w:val="007C5AE3"/>
    <w:rsid w:val="007D6305"/>
    <w:rsid w:val="007E1D53"/>
    <w:rsid w:val="007E273D"/>
    <w:rsid w:val="007E2995"/>
    <w:rsid w:val="007E2E38"/>
    <w:rsid w:val="007E2EA4"/>
    <w:rsid w:val="007E5408"/>
    <w:rsid w:val="007F0583"/>
    <w:rsid w:val="007F1C4F"/>
    <w:rsid w:val="007F3E23"/>
    <w:rsid w:val="007F6B6A"/>
    <w:rsid w:val="008005ED"/>
    <w:rsid w:val="0080133D"/>
    <w:rsid w:val="008030AF"/>
    <w:rsid w:val="0080498A"/>
    <w:rsid w:val="00810876"/>
    <w:rsid w:val="0081342D"/>
    <w:rsid w:val="00813F75"/>
    <w:rsid w:val="008141E3"/>
    <w:rsid w:val="00817D03"/>
    <w:rsid w:val="00823CD8"/>
    <w:rsid w:val="008248EA"/>
    <w:rsid w:val="008260EA"/>
    <w:rsid w:val="00826C10"/>
    <w:rsid w:val="00827A31"/>
    <w:rsid w:val="00833C59"/>
    <w:rsid w:val="0083680B"/>
    <w:rsid w:val="0083699F"/>
    <w:rsid w:val="0084047C"/>
    <w:rsid w:val="00842F61"/>
    <w:rsid w:val="00846553"/>
    <w:rsid w:val="00861EB5"/>
    <w:rsid w:val="00867334"/>
    <w:rsid w:val="00873641"/>
    <w:rsid w:val="008745E4"/>
    <w:rsid w:val="00876491"/>
    <w:rsid w:val="00876502"/>
    <w:rsid w:val="00876E6E"/>
    <w:rsid w:val="00890DC6"/>
    <w:rsid w:val="0089140F"/>
    <w:rsid w:val="008A67B3"/>
    <w:rsid w:val="008B1A41"/>
    <w:rsid w:val="008B4D7A"/>
    <w:rsid w:val="008B4E2C"/>
    <w:rsid w:val="008B6D7D"/>
    <w:rsid w:val="008C0DED"/>
    <w:rsid w:val="008C1320"/>
    <w:rsid w:val="008C1EAB"/>
    <w:rsid w:val="008C455F"/>
    <w:rsid w:val="008C6532"/>
    <w:rsid w:val="008D042A"/>
    <w:rsid w:val="008D2653"/>
    <w:rsid w:val="008D5B93"/>
    <w:rsid w:val="008D784F"/>
    <w:rsid w:val="008E1907"/>
    <w:rsid w:val="008F0ACD"/>
    <w:rsid w:val="008F3A25"/>
    <w:rsid w:val="008F7984"/>
    <w:rsid w:val="00904144"/>
    <w:rsid w:val="00913097"/>
    <w:rsid w:val="00914B7E"/>
    <w:rsid w:val="00932652"/>
    <w:rsid w:val="009354A1"/>
    <w:rsid w:val="00935A82"/>
    <w:rsid w:val="0093627B"/>
    <w:rsid w:val="00942597"/>
    <w:rsid w:val="00946FA0"/>
    <w:rsid w:val="00947C3B"/>
    <w:rsid w:val="00951453"/>
    <w:rsid w:val="009520A8"/>
    <w:rsid w:val="00955092"/>
    <w:rsid w:val="009550D4"/>
    <w:rsid w:val="00955F3A"/>
    <w:rsid w:val="00960E3A"/>
    <w:rsid w:val="009621B7"/>
    <w:rsid w:val="00965CB8"/>
    <w:rsid w:val="0096694D"/>
    <w:rsid w:val="00976681"/>
    <w:rsid w:val="009771BF"/>
    <w:rsid w:val="00980E9C"/>
    <w:rsid w:val="00983317"/>
    <w:rsid w:val="00991B8F"/>
    <w:rsid w:val="009940A8"/>
    <w:rsid w:val="00994C5A"/>
    <w:rsid w:val="009A2D12"/>
    <w:rsid w:val="009A4485"/>
    <w:rsid w:val="009A5B54"/>
    <w:rsid w:val="009A61A1"/>
    <w:rsid w:val="009A6636"/>
    <w:rsid w:val="009B1891"/>
    <w:rsid w:val="009B2CE8"/>
    <w:rsid w:val="009B35A8"/>
    <w:rsid w:val="009B58B1"/>
    <w:rsid w:val="009C004D"/>
    <w:rsid w:val="009C17B8"/>
    <w:rsid w:val="009C5CE1"/>
    <w:rsid w:val="009E0195"/>
    <w:rsid w:val="009E3ECC"/>
    <w:rsid w:val="009E5ADB"/>
    <w:rsid w:val="00A03351"/>
    <w:rsid w:val="00A0474D"/>
    <w:rsid w:val="00A0553E"/>
    <w:rsid w:val="00A11FA1"/>
    <w:rsid w:val="00A134D3"/>
    <w:rsid w:val="00A177F2"/>
    <w:rsid w:val="00A233BD"/>
    <w:rsid w:val="00A267BA"/>
    <w:rsid w:val="00A349AB"/>
    <w:rsid w:val="00A368E6"/>
    <w:rsid w:val="00A44EDE"/>
    <w:rsid w:val="00A45D4E"/>
    <w:rsid w:val="00A50FD0"/>
    <w:rsid w:val="00A5563B"/>
    <w:rsid w:val="00A57EC9"/>
    <w:rsid w:val="00A57F80"/>
    <w:rsid w:val="00A62D74"/>
    <w:rsid w:val="00A6702E"/>
    <w:rsid w:val="00A77B2F"/>
    <w:rsid w:val="00A808C3"/>
    <w:rsid w:val="00A85F10"/>
    <w:rsid w:val="00A95281"/>
    <w:rsid w:val="00AA2AD0"/>
    <w:rsid w:val="00AA724A"/>
    <w:rsid w:val="00AB0652"/>
    <w:rsid w:val="00AB2B24"/>
    <w:rsid w:val="00AC0549"/>
    <w:rsid w:val="00AC1932"/>
    <w:rsid w:val="00AC23FD"/>
    <w:rsid w:val="00AC2C45"/>
    <w:rsid w:val="00AC4ADC"/>
    <w:rsid w:val="00AC611B"/>
    <w:rsid w:val="00AD07A4"/>
    <w:rsid w:val="00AD4781"/>
    <w:rsid w:val="00AD50C3"/>
    <w:rsid w:val="00AD5C0D"/>
    <w:rsid w:val="00AE198A"/>
    <w:rsid w:val="00AE4B95"/>
    <w:rsid w:val="00AF18CB"/>
    <w:rsid w:val="00AF23CE"/>
    <w:rsid w:val="00AF30C9"/>
    <w:rsid w:val="00B02D30"/>
    <w:rsid w:val="00B04DDE"/>
    <w:rsid w:val="00B051CF"/>
    <w:rsid w:val="00B05320"/>
    <w:rsid w:val="00B075A1"/>
    <w:rsid w:val="00B11765"/>
    <w:rsid w:val="00B12292"/>
    <w:rsid w:val="00B12433"/>
    <w:rsid w:val="00B1319F"/>
    <w:rsid w:val="00B1419D"/>
    <w:rsid w:val="00B24B2A"/>
    <w:rsid w:val="00B25513"/>
    <w:rsid w:val="00B301A4"/>
    <w:rsid w:val="00B30737"/>
    <w:rsid w:val="00B40AB9"/>
    <w:rsid w:val="00B40EFD"/>
    <w:rsid w:val="00B414ED"/>
    <w:rsid w:val="00B41FCC"/>
    <w:rsid w:val="00B617E3"/>
    <w:rsid w:val="00B64CC5"/>
    <w:rsid w:val="00B654D5"/>
    <w:rsid w:val="00B65C2A"/>
    <w:rsid w:val="00B704A3"/>
    <w:rsid w:val="00B7374B"/>
    <w:rsid w:val="00B73935"/>
    <w:rsid w:val="00B75B04"/>
    <w:rsid w:val="00B77EF7"/>
    <w:rsid w:val="00B77F71"/>
    <w:rsid w:val="00B81588"/>
    <w:rsid w:val="00B84775"/>
    <w:rsid w:val="00B90BFF"/>
    <w:rsid w:val="00B9378A"/>
    <w:rsid w:val="00B95149"/>
    <w:rsid w:val="00B95521"/>
    <w:rsid w:val="00B966B1"/>
    <w:rsid w:val="00B97BB8"/>
    <w:rsid w:val="00BA20FB"/>
    <w:rsid w:val="00BA4A32"/>
    <w:rsid w:val="00BB0426"/>
    <w:rsid w:val="00BB3B85"/>
    <w:rsid w:val="00BB4B45"/>
    <w:rsid w:val="00BB525F"/>
    <w:rsid w:val="00BC4A3E"/>
    <w:rsid w:val="00BC7F88"/>
    <w:rsid w:val="00BD0660"/>
    <w:rsid w:val="00BD1B74"/>
    <w:rsid w:val="00BD2B6A"/>
    <w:rsid w:val="00BE3246"/>
    <w:rsid w:val="00BE4D84"/>
    <w:rsid w:val="00BF0315"/>
    <w:rsid w:val="00BF0752"/>
    <w:rsid w:val="00BF6735"/>
    <w:rsid w:val="00C0266B"/>
    <w:rsid w:val="00C1436E"/>
    <w:rsid w:val="00C15ED4"/>
    <w:rsid w:val="00C228C0"/>
    <w:rsid w:val="00C32D57"/>
    <w:rsid w:val="00C34154"/>
    <w:rsid w:val="00C3484F"/>
    <w:rsid w:val="00C3664F"/>
    <w:rsid w:val="00C4076D"/>
    <w:rsid w:val="00C42043"/>
    <w:rsid w:val="00C42C2E"/>
    <w:rsid w:val="00C44119"/>
    <w:rsid w:val="00C539F6"/>
    <w:rsid w:val="00C564D0"/>
    <w:rsid w:val="00C56BC9"/>
    <w:rsid w:val="00C57DDA"/>
    <w:rsid w:val="00C61E49"/>
    <w:rsid w:val="00C70F29"/>
    <w:rsid w:val="00C74639"/>
    <w:rsid w:val="00C77615"/>
    <w:rsid w:val="00C80A9F"/>
    <w:rsid w:val="00CA0E10"/>
    <w:rsid w:val="00CA2AC6"/>
    <w:rsid w:val="00CA6274"/>
    <w:rsid w:val="00CA6452"/>
    <w:rsid w:val="00CA74E1"/>
    <w:rsid w:val="00CA7628"/>
    <w:rsid w:val="00CB2515"/>
    <w:rsid w:val="00CB4C06"/>
    <w:rsid w:val="00CB6735"/>
    <w:rsid w:val="00CD0BCB"/>
    <w:rsid w:val="00CD108B"/>
    <w:rsid w:val="00CD3145"/>
    <w:rsid w:val="00CD5700"/>
    <w:rsid w:val="00CD6C50"/>
    <w:rsid w:val="00CE124F"/>
    <w:rsid w:val="00CE2078"/>
    <w:rsid w:val="00CE3D7C"/>
    <w:rsid w:val="00CF48C6"/>
    <w:rsid w:val="00D02868"/>
    <w:rsid w:val="00D0305C"/>
    <w:rsid w:val="00D05B25"/>
    <w:rsid w:val="00D079E5"/>
    <w:rsid w:val="00D16799"/>
    <w:rsid w:val="00D240CC"/>
    <w:rsid w:val="00D33281"/>
    <w:rsid w:val="00D35EF8"/>
    <w:rsid w:val="00D42E18"/>
    <w:rsid w:val="00D4310C"/>
    <w:rsid w:val="00D431BE"/>
    <w:rsid w:val="00D43CF6"/>
    <w:rsid w:val="00D44C61"/>
    <w:rsid w:val="00D475D5"/>
    <w:rsid w:val="00D47E0F"/>
    <w:rsid w:val="00D5039E"/>
    <w:rsid w:val="00D5547E"/>
    <w:rsid w:val="00D63DE8"/>
    <w:rsid w:val="00D70419"/>
    <w:rsid w:val="00D7054E"/>
    <w:rsid w:val="00D7112A"/>
    <w:rsid w:val="00D717FA"/>
    <w:rsid w:val="00D726E1"/>
    <w:rsid w:val="00D830BF"/>
    <w:rsid w:val="00D906E9"/>
    <w:rsid w:val="00D91A33"/>
    <w:rsid w:val="00D96C8C"/>
    <w:rsid w:val="00D97A0E"/>
    <w:rsid w:val="00DA109F"/>
    <w:rsid w:val="00DB0E6E"/>
    <w:rsid w:val="00DB28D7"/>
    <w:rsid w:val="00DB4B6E"/>
    <w:rsid w:val="00DC101E"/>
    <w:rsid w:val="00DC1CB5"/>
    <w:rsid w:val="00DC4B75"/>
    <w:rsid w:val="00DC5301"/>
    <w:rsid w:val="00DC6157"/>
    <w:rsid w:val="00DC6F1C"/>
    <w:rsid w:val="00DD04B6"/>
    <w:rsid w:val="00DD136E"/>
    <w:rsid w:val="00DF493A"/>
    <w:rsid w:val="00DF7EC4"/>
    <w:rsid w:val="00E02425"/>
    <w:rsid w:val="00E06DEA"/>
    <w:rsid w:val="00E07356"/>
    <w:rsid w:val="00E10BF1"/>
    <w:rsid w:val="00E156CF"/>
    <w:rsid w:val="00E246BD"/>
    <w:rsid w:val="00E26CE2"/>
    <w:rsid w:val="00E304D0"/>
    <w:rsid w:val="00E30C53"/>
    <w:rsid w:val="00E31BEB"/>
    <w:rsid w:val="00E32C09"/>
    <w:rsid w:val="00E37B37"/>
    <w:rsid w:val="00E4070E"/>
    <w:rsid w:val="00E42738"/>
    <w:rsid w:val="00E4435F"/>
    <w:rsid w:val="00E447A5"/>
    <w:rsid w:val="00E449C6"/>
    <w:rsid w:val="00E46268"/>
    <w:rsid w:val="00E525C8"/>
    <w:rsid w:val="00E639AC"/>
    <w:rsid w:val="00E64AB3"/>
    <w:rsid w:val="00E72AE5"/>
    <w:rsid w:val="00E72D0D"/>
    <w:rsid w:val="00E7370F"/>
    <w:rsid w:val="00E75D12"/>
    <w:rsid w:val="00E821EC"/>
    <w:rsid w:val="00E842DD"/>
    <w:rsid w:val="00E84D56"/>
    <w:rsid w:val="00E855FE"/>
    <w:rsid w:val="00E90FBF"/>
    <w:rsid w:val="00E91810"/>
    <w:rsid w:val="00E9626C"/>
    <w:rsid w:val="00E97249"/>
    <w:rsid w:val="00E97BE2"/>
    <w:rsid w:val="00EA75C3"/>
    <w:rsid w:val="00EB3CA6"/>
    <w:rsid w:val="00EB7BF3"/>
    <w:rsid w:val="00EC067B"/>
    <w:rsid w:val="00EC0B51"/>
    <w:rsid w:val="00EC3B7E"/>
    <w:rsid w:val="00EC46ED"/>
    <w:rsid w:val="00ED7B37"/>
    <w:rsid w:val="00EE0277"/>
    <w:rsid w:val="00EE0A91"/>
    <w:rsid w:val="00EE6C6C"/>
    <w:rsid w:val="00EF1A34"/>
    <w:rsid w:val="00EF7C17"/>
    <w:rsid w:val="00F00722"/>
    <w:rsid w:val="00F02CBB"/>
    <w:rsid w:val="00F03AD2"/>
    <w:rsid w:val="00F050F6"/>
    <w:rsid w:val="00F07296"/>
    <w:rsid w:val="00F10908"/>
    <w:rsid w:val="00F1113D"/>
    <w:rsid w:val="00F11ED4"/>
    <w:rsid w:val="00F120A4"/>
    <w:rsid w:val="00F14357"/>
    <w:rsid w:val="00F15EAB"/>
    <w:rsid w:val="00F16F45"/>
    <w:rsid w:val="00F23C36"/>
    <w:rsid w:val="00F4412D"/>
    <w:rsid w:val="00F47629"/>
    <w:rsid w:val="00F50347"/>
    <w:rsid w:val="00F5310A"/>
    <w:rsid w:val="00F53121"/>
    <w:rsid w:val="00F532A3"/>
    <w:rsid w:val="00F56B90"/>
    <w:rsid w:val="00F5742C"/>
    <w:rsid w:val="00F601A2"/>
    <w:rsid w:val="00F619A5"/>
    <w:rsid w:val="00F713CC"/>
    <w:rsid w:val="00F71B5A"/>
    <w:rsid w:val="00F7377E"/>
    <w:rsid w:val="00F82ADD"/>
    <w:rsid w:val="00F83EAC"/>
    <w:rsid w:val="00F84695"/>
    <w:rsid w:val="00F85FA5"/>
    <w:rsid w:val="00F860FD"/>
    <w:rsid w:val="00F872EA"/>
    <w:rsid w:val="00F927C8"/>
    <w:rsid w:val="00F92E1F"/>
    <w:rsid w:val="00F939B0"/>
    <w:rsid w:val="00F94BF0"/>
    <w:rsid w:val="00F95D36"/>
    <w:rsid w:val="00FA2A2F"/>
    <w:rsid w:val="00FA2C4E"/>
    <w:rsid w:val="00FB534E"/>
    <w:rsid w:val="00FC045F"/>
    <w:rsid w:val="00FC0F3A"/>
    <w:rsid w:val="00FC3B60"/>
    <w:rsid w:val="00FC4E88"/>
    <w:rsid w:val="00FC73CA"/>
    <w:rsid w:val="00FC7539"/>
    <w:rsid w:val="00FD7FB8"/>
    <w:rsid w:val="00FE044D"/>
    <w:rsid w:val="00FE1ED1"/>
    <w:rsid w:val="00FE36BE"/>
    <w:rsid w:val="00FF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7D7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246BD"/>
    <w:pPr>
      <w:autoSpaceDE w:val="0"/>
      <w:autoSpaceDN w:val="0"/>
    </w:pPr>
    <w:rPr>
      <w:rFonts w:ascii="Arial" w:hAnsi="Arial"/>
      <w:szCs w:val="24"/>
    </w:rPr>
  </w:style>
  <w:style w:type="paragraph" w:styleId="Titolo1">
    <w:name w:val="heading 1"/>
    <w:aliases w:val="Paspastyle 1,Section Head,h1,l1,Appendix 1,1st level,Disaster 1,Head 1 (Chapter heading),List level 1,I1,heading 1,l1+toc 1,h11,h12,h111,h13,h112,h14,h113,h15,h114,h16,h115,h121,h1111,h131,h1121,h141,h1131,h151,h1141,h17,h116,h122,h1112,h132,H"/>
    <w:basedOn w:val="Corpotesto"/>
    <w:next w:val="Corpotesto"/>
    <w:link w:val="Titolo1Carattere"/>
    <w:uiPriority w:val="9"/>
    <w:qFormat/>
    <w:pPr>
      <w:keepNext/>
      <w:pageBreakBefore/>
      <w:numPr>
        <w:numId w:val="1"/>
      </w:numPr>
      <w:spacing w:after="120"/>
      <w:outlineLvl w:val="0"/>
    </w:pPr>
    <w:rPr>
      <w:b/>
      <w:bCs/>
      <w:caps/>
      <w:kern w:val="28"/>
    </w:rPr>
  </w:style>
  <w:style w:type="paragraph" w:styleId="Titolo2">
    <w:name w:val="heading 2"/>
    <w:aliases w:val="CAPITOLO,Paspastyle 2,h2,2 headline,heading 2,headline,l2,I2,2,l2+toc 2,título 2,2nd level,Header 2,Head 2,List level 2,Guide 2,list 2,list 2,heading 2TOC,(Alt+2),Titolo 2 Carattere1,Titolo 2 Carattere Carattere,H2 Carattere Carattere,H2,ah1"/>
    <w:basedOn w:val="Corpotesto"/>
    <w:next w:val="Corpotesto"/>
    <w:link w:val="Titolo2Carattere"/>
    <w:qFormat/>
    <w:pPr>
      <w:keepNext/>
      <w:numPr>
        <w:ilvl w:val="1"/>
        <w:numId w:val="1"/>
      </w:numPr>
      <w:spacing w:before="600" w:after="120"/>
      <w:outlineLvl w:val="1"/>
    </w:pPr>
    <w:rPr>
      <w:b/>
      <w:bCs/>
      <w:smallCaps/>
    </w:rPr>
  </w:style>
  <w:style w:type="paragraph" w:styleId="Titolo3">
    <w:name w:val="heading 3"/>
    <w:aliases w:val="§,Paspastyle 3 Carattere,Titolo c,Titolo c1,Titolo c2,Titolo 3 Carattere,Sec II,h3,l3,Guide 3,Head 3,List level 3,list 3,Underrubrik2,l3+toc 3,heading 3,CT,13,Level-3 heading,heading3,(Alt+3),Titolo 3 Carattere1 Carattere"/>
    <w:basedOn w:val="Corpotesto"/>
    <w:next w:val="Corpotesto"/>
    <w:link w:val="Titolo3Carattere1"/>
    <w:qFormat/>
    <w:pPr>
      <w:keepNext/>
      <w:numPr>
        <w:ilvl w:val="2"/>
        <w:numId w:val="1"/>
      </w:numPr>
      <w:spacing w:before="600" w:after="120"/>
      <w:outlineLvl w:val="2"/>
    </w:pPr>
    <w:rPr>
      <w:b/>
      <w:bCs/>
      <w:i/>
      <w:iCs/>
      <w:smallCaps/>
    </w:rPr>
  </w:style>
  <w:style w:type="paragraph" w:styleId="Titolo4">
    <w:name w:val="heading 4"/>
    <w:aliases w:val="Paspastyle 4,4 dash,d,3,Sec III,l4,mh1l,Module heading 1 large (18 points),h4,heading 4,H4,(Alt+4)"/>
    <w:basedOn w:val="Corpotesto"/>
    <w:next w:val="Corpotesto"/>
    <w:link w:val="Titolo4Carattere"/>
    <w:qFormat/>
    <w:pPr>
      <w:keepNext/>
      <w:numPr>
        <w:ilvl w:val="3"/>
        <w:numId w:val="1"/>
      </w:numPr>
      <w:spacing w:before="600" w:after="120"/>
      <w:outlineLvl w:val="3"/>
    </w:pPr>
    <w:rPr>
      <w:b/>
      <w:bCs/>
    </w:rPr>
  </w:style>
  <w:style w:type="paragraph" w:styleId="Titolo5">
    <w:name w:val="heading 5"/>
    <w:aliases w:val="Heading 5 - Tables,h5,5 sub-bullet,H5,H51,H52,H53,H54,H55,H56,H57,H58,H59,H510,H511,H512,H513,H514,H515,H516,H517,H518,H519,H520,H521,H522,H523,H524,H525,H526,H527,H528,H529,H530,H531,H532,H533,H534,H535,H536,H537,H538,H539,H540,H541,H542,H543"/>
    <w:basedOn w:val="Corpotesto"/>
    <w:next w:val="Corpotesto"/>
    <w:link w:val="Titolo5Carattere"/>
    <w:qFormat/>
    <w:pPr>
      <w:numPr>
        <w:ilvl w:val="4"/>
        <w:numId w:val="1"/>
      </w:numPr>
      <w:spacing w:before="600" w:after="120"/>
      <w:outlineLvl w:val="4"/>
    </w:pPr>
    <w:rPr>
      <w:i/>
      <w:iCs/>
    </w:rPr>
  </w:style>
  <w:style w:type="paragraph" w:styleId="Titolo6">
    <w:name w:val="heading 6"/>
    <w:aliases w:val="Figures,h6,H6,H61,H62,H63,H64,H65,H66,H67,H68,H69,H610,H611,H612,H613,H614,H615,H616,H617,H618,H619,H621,H631,H641,H651,H661,H671,H681,H691,H6101,H6111,H6121,H6131,H6141,H6151,H6161,H6171,H6181,H620,H622,H623,H624,H625,H626,H627,H628,H629,H630"/>
    <w:basedOn w:val="Normale"/>
    <w:next w:val="Normale"/>
    <w:link w:val="Titolo6Carattere"/>
    <w:qFormat/>
    <w:pPr>
      <w:numPr>
        <w:ilvl w:val="5"/>
        <w:numId w:val="1"/>
      </w:numPr>
      <w:spacing w:before="240" w:after="60"/>
      <w:outlineLvl w:val="5"/>
    </w:pPr>
    <w:rPr>
      <w:rFonts w:cs="Arial"/>
      <w:i/>
      <w:iCs/>
      <w:sz w:val="22"/>
      <w:szCs w:val="22"/>
    </w:rPr>
  </w:style>
  <w:style w:type="paragraph" w:styleId="Titolo7">
    <w:name w:val="heading 7"/>
    <w:aliases w:val="appendix,ASAPHeading 7,sottopar11111"/>
    <w:basedOn w:val="Normale"/>
    <w:next w:val="Normale"/>
    <w:link w:val="Titolo7Carattere"/>
    <w:qFormat/>
    <w:pPr>
      <w:numPr>
        <w:ilvl w:val="6"/>
        <w:numId w:val="1"/>
      </w:numPr>
      <w:spacing w:before="240" w:after="60"/>
      <w:outlineLvl w:val="6"/>
    </w:pPr>
    <w:rPr>
      <w:rFonts w:cs="Arial"/>
    </w:rPr>
  </w:style>
  <w:style w:type="paragraph" w:styleId="Titolo8">
    <w:name w:val="heading 8"/>
    <w:aliases w:val="Appendix,Center Bold,poi,ASAPHeading 8,Titolo mass"/>
    <w:basedOn w:val="Normale"/>
    <w:next w:val="Normale"/>
    <w:link w:val="Titolo8Carattere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</w:rPr>
  </w:style>
  <w:style w:type="paragraph" w:styleId="Titolo9">
    <w:name w:val="heading 9"/>
    <w:aliases w:val="append,App Heading,ASAPHeading 9"/>
    <w:basedOn w:val="Normale"/>
    <w:next w:val="Normale"/>
    <w:link w:val="Titolo9Carattere"/>
    <w:qFormat/>
    <w:pPr>
      <w:numPr>
        <w:ilvl w:val="8"/>
        <w:numId w:val="1"/>
      </w:numPr>
      <w:spacing w:before="240" w:after="60"/>
      <w:outlineLvl w:val="8"/>
    </w:pPr>
    <w:rPr>
      <w:rFonts w:cs="Arial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jc w:val="both"/>
    </w:pPr>
    <w:rPr>
      <w:sz w:val="24"/>
    </w:rPr>
  </w:style>
  <w:style w:type="paragraph" w:styleId="Intestazione">
    <w:name w:val="header"/>
    <w:basedOn w:val="Normale"/>
    <w:link w:val="IntestazioneCarattere"/>
    <w:uiPriority w:val="99"/>
    <w:rsid w:val="0036248D"/>
    <w:rPr>
      <w:smallCaps/>
    </w:rPr>
  </w:style>
  <w:style w:type="paragraph" w:styleId="Pidipagina">
    <w:name w:val="footer"/>
    <w:basedOn w:val="Normale"/>
    <w:link w:val="PidipaginaCarattere"/>
    <w:uiPriority w:val="99"/>
  </w:style>
  <w:style w:type="character" w:styleId="Numeropagina">
    <w:name w:val="page number"/>
    <w:basedOn w:val="Carpredefinitoparagrafo"/>
  </w:style>
  <w:style w:type="paragraph" w:customStyle="1" w:styleId="NumPagIndice">
    <w:name w:val="Num. Pag. Indice"/>
    <w:basedOn w:val="Normale"/>
    <w:pPr>
      <w:spacing w:after="240"/>
      <w:jc w:val="right"/>
    </w:pPr>
    <w:rPr>
      <w:sz w:val="26"/>
      <w:szCs w:val="26"/>
    </w:rPr>
  </w:style>
  <w:style w:type="paragraph" w:styleId="Indice1">
    <w:name w:val="index 1"/>
    <w:basedOn w:val="Normale"/>
    <w:next w:val="Normale"/>
    <w:autoRedefine/>
    <w:semiHidden/>
    <w:pPr>
      <w:tabs>
        <w:tab w:val="right" w:leader="dot" w:pos="4034"/>
      </w:tabs>
      <w:ind w:left="240" w:hanging="240"/>
    </w:pPr>
    <w:rPr>
      <w:szCs w:val="20"/>
    </w:rPr>
  </w:style>
  <w:style w:type="paragraph" w:customStyle="1" w:styleId="Titolospecifica">
    <w:name w:val="Titolo specifica"/>
    <w:basedOn w:val="Corpotestoamargine"/>
    <w:pPr>
      <w:spacing w:before="3360" w:after="1200"/>
      <w:jc w:val="center"/>
    </w:pPr>
    <w:rPr>
      <w:b/>
      <w:bCs/>
      <w:i/>
      <w:iCs/>
      <w:caps/>
    </w:rPr>
  </w:style>
  <w:style w:type="paragraph" w:customStyle="1" w:styleId="Indice">
    <w:name w:val="Indice"/>
    <w:basedOn w:val="Corpotestoamargine"/>
    <w:next w:val="Normale"/>
    <w:pPr>
      <w:spacing w:after="480"/>
      <w:jc w:val="center"/>
    </w:pPr>
    <w:rPr>
      <w:b/>
      <w:bCs/>
      <w:caps/>
    </w:rPr>
  </w:style>
  <w:style w:type="paragraph" w:styleId="Indice2">
    <w:name w:val="index 2"/>
    <w:basedOn w:val="Normale"/>
    <w:next w:val="Normale"/>
    <w:autoRedefine/>
    <w:semiHidden/>
    <w:pPr>
      <w:tabs>
        <w:tab w:val="right" w:leader="dot" w:pos="4034"/>
      </w:tabs>
      <w:ind w:left="480" w:hanging="240"/>
    </w:pPr>
    <w:rPr>
      <w:szCs w:val="20"/>
    </w:rPr>
  </w:style>
  <w:style w:type="paragraph" w:styleId="Indice3">
    <w:name w:val="index 3"/>
    <w:basedOn w:val="Normale"/>
    <w:next w:val="Normale"/>
    <w:autoRedefine/>
    <w:semiHidden/>
    <w:pPr>
      <w:tabs>
        <w:tab w:val="right" w:leader="dot" w:pos="4034"/>
      </w:tabs>
      <w:ind w:left="720" w:hanging="240"/>
    </w:pPr>
    <w:rPr>
      <w:szCs w:val="20"/>
    </w:rPr>
  </w:style>
  <w:style w:type="paragraph" w:styleId="Indice4">
    <w:name w:val="index 4"/>
    <w:basedOn w:val="Normale"/>
    <w:next w:val="Normale"/>
    <w:autoRedefine/>
    <w:semiHidden/>
    <w:pPr>
      <w:tabs>
        <w:tab w:val="right" w:leader="dot" w:pos="4034"/>
      </w:tabs>
      <w:ind w:left="960" w:hanging="240"/>
    </w:pPr>
    <w:rPr>
      <w:szCs w:val="20"/>
    </w:rPr>
  </w:style>
  <w:style w:type="paragraph" w:styleId="Indice5">
    <w:name w:val="index 5"/>
    <w:basedOn w:val="Normale"/>
    <w:next w:val="Normale"/>
    <w:autoRedefine/>
    <w:semiHidden/>
    <w:pPr>
      <w:tabs>
        <w:tab w:val="right" w:leader="dot" w:pos="4034"/>
      </w:tabs>
      <w:ind w:left="1200" w:hanging="240"/>
    </w:pPr>
    <w:rPr>
      <w:szCs w:val="20"/>
    </w:rPr>
  </w:style>
  <w:style w:type="paragraph" w:styleId="Indice6">
    <w:name w:val="index 6"/>
    <w:basedOn w:val="Normale"/>
    <w:next w:val="Normale"/>
    <w:autoRedefine/>
    <w:semiHidden/>
    <w:pPr>
      <w:tabs>
        <w:tab w:val="right" w:leader="dot" w:pos="4034"/>
      </w:tabs>
      <w:ind w:left="1440" w:hanging="240"/>
    </w:pPr>
    <w:rPr>
      <w:szCs w:val="20"/>
    </w:rPr>
  </w:style>
  <w:style w:type="paragraph" w:styleId="Indice7">
    <w:name w:val="index 7"/>
    <w:basedOn w:val="Normale"/>
    <w:next w:val="Normale"/>
    <w:autoRedefine/>
    <w:semiHidden/>
    <w:pPr>
      <w:tabs>
        <w:tab w:val="right" w:leader="dot" w:pos="4034"/>
      </w:tabs>
      <w:ind w:left="1680" w:hanging="240"/>
    </w:pPr>
    <w:rPr>
      <w:szCs w:val="20"/>
    </w:rPr>
  </w:style>
  <w:style w:type="paragraph" w:styleId="Indice8">
    <w:name w:val="index 8"/>
    <w:basedOn w:val="Normale"/>
    <w:next w:val="Normale"/>
    <w:autoRedefine/>
    <w:semiHidden/>
    <w:pPr>
      <w:tabs>
        <w:tab w:val="right" w:leader="dot" w:pos="4034"/>
      </w:tabs>
      <w:ind w:left="1920" w:hanging="240"/>
    </w:pPr>
    <w:rPr>
      <w:szCs w:val="20"/>
    </w:rPr>
  </w:style>
  <w:style w:type="paragraph" w:styleId="Indice9">
    <w:name w:val="index 9"/>
    <w:basedOn w:val="Normale"/>
    <w:next w:val="Normale"/>
    <w:autoRedefine/>
    <w:semiHidden/>
    <w:pPr>
      <w:tabs>
        <w:tab w:val="right" w:leader="dot" w:pos="4034"/>
      </w:tabs>
      <w:ind w:left="2160" w:hanging="240"/>
    </w:pPr>
    <w:rPr>
      <w:szCs w:val="20"/>
    </w:rPr>
  </w:style>
  <w:style w:type="paragraph" w:styleId="Titoloindice">
    <w:name w:val="index heading"/>
    <w:basedOn w:val="Normale"/>
    <w:next w:val="Indice1"/>
    <w:semiHidden/>
    <w:pPr>
      <w:spacing w:before="120" w:after="120"/>
    </w:pPr>
    <w:rPr>
      <w:b/>
      <w:bCs/>
      <w:i/>
      <w:iCs/>
      <w:szCs w:val="20"/>
    </w:rPr>
  </w:style>
  <w:style w:type="paragraph" w:styleId="Sommario1">
    <w:name w:val="toc 1"/>
    <w:basedOn w:val="Normale"/>
    <w:next w:val="Normale"/>
    <w:autoRedefine/>
    <w:uiPriority w:val="39"/>
    <w:rsid w:val="00E246BD"/>
    <w:pPr>
      <w:tabs>
        <w:tab w:val="right" w:pos="8788"/>
      </w:tabs>
      <w:spacing w:before="360"/>
    </w:pPr>
    <w:rPr>
      <w:b/>
      <w:bCs/>
      <w:caps/>
      <w:sz w:val="22"/>
    </w:rPr>
  </w:style>
  <w:style w:type="paragraph" w:styleId="Sommario2">
    <w:name w:val="toc 2"/>
    <w:basedOn w:val="Normale"/>
    <w:next w:val="Normale"/>
    <w:autoRedefine/>
    <w:uiPriority w:val="39"/>
    <w:rsid w:val="00E246BD"/>
    <w:pPr>
      <w:tabs>
        <w:tab w:val="right" w:pos="8788"/>
      </w:tabs>
      <w:spacing w:before="360"/>
      <w:ind w:left="397" w:hanging="397"/>
    </w:pPr>
    <w:rPr>
      <w:b/>
      <w:bCs/>
      <w:caps/>
      <w:noProof/>
      <w:sz w:val="22"/>
    </w:rPr>
  </w:style>
  <w:style w:type="paragraph" w:styleId="Sommario3">
    <w:name w:val="toc 3"/>
    <w:basedOn w:val="Normale"/>
    <w:next w:val="Normale"/>
    <w:autoRedefine/>
    <w:uiPriority w:val="39"/>
    <w:rsid w:val="00E246BD"/>
    <w:pPr>
      <w:tabs>
        <w:tab w:val="right" w:pos="8789"/>
      </w:tabs>
      <w:spacing w:before="240"/>
      <w:ind w:left="1418" w:hanging="1021"/>
    </w:pPr>
    <w:rPr>
      <w:smallCaps/>
      <w:noProof/>
      <w:sz w:val="22"/>
    </w:rPr>
  </w:style>
  <w:style w:type="paragraph" w:styleId="Sommario4">
    <w:name w:val="toc 4"/>
    <w:basedOn w:val="Normale"/>
    <w:next w:val="Normale"/>
    <w:autoRedefine/>
    <w:uiPriority w:val="39"/>
    <w:rsid w:val="00E246BD"/>
    <w:pPr>
      <w:tabs>
        <w:tab w:val="left" w:pos="1418"/>
        <w:tab w:val="right" w:pos="8788"/>
      </w:tabs>
      <w:spacing w:before="120"/>
      <w:ind w:left="1418" w:hanging="1021"/>
    </w:pPr>
    <w:rPr>
      <w:iCs/>
      <w:noProof/>
      <w:sz w:val="22"/>
    </w:rPr>
  </w:style>
  <w:style w:type="paragraph" w:styleId="Sommario5">
    <w:name w:val="toc 5"/>
    <w:basedOn w:val="Normale"/>
    <w:next w:val="Normale"/>
    <w:autoRedefine/>
    <w:uiPriority w:val="39"/>
    <w:rsid w:val="00E842DD"/>
    <w:pPr>
      <w:tabs>
        <w:tab w:val="right" w:pos="8788"/>
      </w:tabs>
      <w:spacing w:before="120"/>
      <w:ind w:left="1418" w:hanging="1021"/>
    </w:pPr>
    <w:rPr>
      <w:noProof/>
      <w:sz w:val="22"/>
    </w:rPr>
  </w:style>
  <w:style w:type="paragraph" w:styleId="Sommario6">
    <w:name w:val="toc 6"/>
    <w:basedOn w:val="Normale"/>
    <w:next w:val="Normale"/>
    <w:autoRedefine/>
    <w:semiHidden/>
    <w:pPr>
      <w:tabs>
        <w:tab w:val="right" w:pos="8788"/>
      </w:tabs>
      <w:spacing w:before="120"/>
      <w:ind w:left="1418" w:hanging="1021"/>
    </w:pPr>
    <w:rPr>
      <w:iCs/>
      <w:noProof/>
      <w:sz w:val="22"/>
      <w:szCs w:val="20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788"/>
      </w:tabs>
      <w:ind w:left="1440"/>
    </w:pPr>
    <w:rPr>
      <w:sz w:val="22"/>
      <w:szCs w:val="20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788"/>
      </w:tabs>
      <w:ind w:left="1680"/>
    </w:pPr>
    <w:rPr>
      <w:sz w:val="22"/>
      <w:szCs w:val="20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788"/>
      </w:tabs>
      <w:ind w:left="1920"/>
    </w:pPr>
    <w:rPr>
      <w:szCs w:val="20"/>
    </w:rPr>
  </w:style>
  <w:style w:type="paragraph" w:customStyle="1" w:styleId="Testoindice">
    <w:name w:val="Testo indice"/>
    <w:basedOn w:val="Sommario1"/>
    <w:pPr>
      <w:spacing w:before="0" w:after="240" w:line="360" w:lineRule="auto"/>
    </w:pPr>
  </w:style>
  <w:style w:type="paragraph" w:customStyle="1" w:styleId="Trattino">
    <w:name w:val="Trattino"/>
    <w:basedOn w:val="Normale"/>
    <w:pPr>
      <w:numPr>
        <w:numId w:val="2"/>
      </w:numPr>
      <w:spacing w:before="120"/>
    </w:pPr>
  </w:style>
  <w:style w:type="paragraph" w:customStyle="1" w:styleId="Puntino">
    <w:name w:val="Puntino"/>
    <w:basedOn w:val="Normale"/>
    <w:pPr>
      <w:numPr>
        <w:numId w:val="3"/>
      </w:numPr>
      <w:spacing w:before="120"/>
    </w:pPr>
  </w:style>
  <w:style w:type="paragraph" w:customStyle="1" w:styleId="Rombo">
    <w:name w:val="Rombo"/>
    <w:basedOn w:val="Normale"/>
    <w:pPr>
      <w:numPr>
        <w:numId w:val="4"/>
      </w:numPr>
      <w:spacing w:before="120"/>
    </w:pPr>
  </w:style>
  <w:style w:type="paragraph" w:customStyle="1" w:styleId="Paragrafolettere">
    <w:name w:val="Paragrafo lettere"/>
    <w:basedOn w:val="Normale"/>
    <w:pPr>
      <w:numPr>
        <w:numId w:val="5"/>
      </w:numPr>
    </w:pPr>
  </w:style>
  <w:style w:type="paragraph" w:customStyle="1" w:styleId="Trattinorientrato">
    <w:name w:val="Trattino rientrato"/>
    <w:basedOn w:val="Normale"/>
    <w:pPr>
      <w:numPr>
        <w:numId w:val="7"/>
      </w:numPr>
      <w:spacing w:before="120"/>
      <w:ind w:left="1621" w:hanging="357"/>
    </w:pPr>
  </w:style>
  <w:style w:type="paragraph" w:customStyle="1" w:styleId="Corpotestotrattino">
    <w:name w:val="Corpo testo trattino"/>
    <w:basedOn w:val="Normale"/>
    <w:pPr>
      <w:spacing w:before="120"/>
      <w:ind w:left="1264"/>
    </w:pPr>
  </w:style>
  <w:style w:type="paragraph" w:customStyle="1" w:styleId="Corpotestopuntino">
    <w:name w:val="Corpo testo puntino"/>
    <w:basedOn w:val="Normale"/>
    <w:pPr>
      <w:ind w:left="1622"/>
    </w:pPr>
  </w:style>
  <w:style w:type="paragraph" w:customStyle="1" w:styleId="Corpotestorombo">
    <w:name w:val="Corpo testo rombo"/>
    <w:basedOn w:val="Normale"/>
    <w:pPr>
      <w:spacing w:before="120"/>
      <w:ind w:left="1979"/>
    </w:pPr>
  </w:style>
  <w:style w:type="paragraph" w:customStyle="1" w:styleId="Premessa-Introduzione">
    <w:name w:val="Premessa-Introduzione"/>
    <w:basedOn w:val="Corpotestoamargine"/>
    <w:next w:val="Corpotestoamargine"/>
    <w:pPr>
      <w:keepNext/>
      <w:pageBreakBefore/>
      <w:spacing w:after="120"/>
    </w:pPr>
    <w:rPr>
      <w:b/>
      <w:bCs/>
      <w:caps/>
    </w:rPr>
  </w:style>
  <w:style w:type="paragraph" w:customStyle="1" w:styleId="Corpotestoamargine">
    <w:name w:val="Corpo testo a margine"/>
    <w:basedOn w:val="Normale"/>
  </w:style>
  <w:style w:type="character" w:customStyle="1" w:styleId="CorpotestoCarattere">
    <w:name w:val="Corpo testo Carattere"/>
    <w:link w:val="Corpotesto"/>
    <w:rsid w:val="00BB525F"/>
    <w:rPr>
      <w:rFonts w:ascii="Arial" w:hAnsi="Arial"/>
      <w:sz w:val="22"/>
      <w:szCs w:val="24"/>
      <w:lang w:val="it-IT" w:eastAsia="it-IT" w:bidi="ar-SA"/>
    </w:rPr>
  </w:style>
  <w:style w:type="paragraph" w:customStyle="1" w:styleId="Paragrafonumerato123">
    <w:name w:val="Paragrafo numerato 1. 2. 3...."/>
    <w:basedOn w:val="Normale"/>
    <w:pPr>
      <w:numPr>
        <w:numId w:val="6"/>
      </w:numPr>
    </w:pPr>
  </w:style>
  <w:style w:type="paragraph" w:customStyle="1" w:styleId="Corpotestoparagrafonumerato">
    <w:name w:val="Corpo testo paragrafo numerato"/>
    <w:basedOn w:val="Normale"/>
  </w:style>
  <w:style w:type="paragraph" w:customStyle="1" w:styleId="Puntinorientrato">
    <w:name w:val="Puntino rientrato"/>
    <w:basedOn w:val="Normale"/>
    <w:pPr>
      <w:numPr>
        <w:numId w:val="8"/>
      </w:numPr>
      <w:spacing w:before="120"/>
    </w:pPr>
  </w:style>
  <w:style w:type="character" w:styleId="Collegamentoipertestuale">
    <w:name w:val="Hyperlink"/>
    <w:uiPriority w:val="99"/>
    <w:rPr>
      <w:color w:val="0000FF"/>
      <w:u w:val="single"/>
    </w:rPr>
  </w:style>
  <w:style w:type="paragraph" w:customStyle="1" w:styleId="Allegato-dicitura">
    <w:name w:val="Allegato - dicitura"/>
    <w:basedOn w:val="Normale"/>
    <w:rsid w:val="00B64CC5"/>
    <w:pPr>
      <w:keepNext/>
      <w:spacing w:before="3240" w:after="720"/>
      <w:jc w:val="center"/>
    </w:pPr>
    <w:rPr>
      <w:b/>
      <w:bCs/>
      <w:caps/>
    </w:rPr>
  </w:style>
  <w:style w:type="paragraph" w:customStyle="1" w:styleId="Allegato-titolo">
    <w:name w:val="Allegato - titolo"/>
    <w:basedOn w:val="Normale"/>
    <w:rsid w:val="00B64CC5"/>
  </w:style>
  <w:style w:type="paragraph" w:customStyle="1" w:styleId="Trattinoamargine">
    <w:name w:val="Trattino a margine"/>
    <w:basedOn w:val="Normale"/>
    <w:rsid w:val="00E821EC"/>
    <w:pPr>
      <w:numPr>
        <w:numId w:val="9"/>
      </w:numPr>
    </w:pPr>
  </w:style>
  <w:style w:type="table" w:styleId="Grigliatabella">
    <w:name w:val="Table Grid"/>
    <w:basedOn w:val="Tabellanormale"/>
    <w:uiPriority w:val="59"/>
    <w:rsid w:val="00381BBB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1">
    <w:name w:val="Titolo 3 Carattere1"/>
    <w:aliases w:val="§ Carattere,Paspastyle 3 Carattere Carattere,Titolo c Carattere,Titolo c1 Carattere,Titolo c2 Carattere,Titolo 3 Carattere Carattere,Sec II Carattere,h3 Carattere,l3 Carattere,Guide 3 Carattere,Head 3 Carattere,List level 3 Carattere"/>
    <w:link w:val="Titolo3"/>
    <w:rsid w:val="00B617E3"/>
    <w:rPr>
      <w:rFonts w:ascii="Arial" w:hAnsi="Arial"/>
      <w:b/>
      <w:bCs/>
      <w:i/>
      <w:iCs/>
      <w:smallCaps/>
      <w:sz w:val="24"/>
      <w:szCs w:val="24"/>
    </w:rPr>
  </w:style>
  <w:style w:type="paragraph" w:styleId="Testofumetto">
    <w:name w:val="Balloon Text"/>
    <w:basedOn w:val="Normale"/>
    <w:link w:val="TestofumettoCarattere"/>
    <w:semiHidden/>
    <w:rsid w:val="00051873"/>
    <w:rPr>
      <w:rFonts w:ascii="Tahoma" w:hAnsi="Tahoma" w:cs="Tahoma"/>
      <w:sz w:val="16"/>
      <w:szCs w:val="16"/>
    </w:rPr>
  </w:style>
  <w:style w:type="paragraph" w:customStyle="1" w:styleId="CorpotestoCarattere1">
    <w:name w:val="Corpo testo Carattere1"/>
    <w:basedOn w:val="Normale"/>
    <w:rsid w:val="005A245D"/>
    <w:pPr>
      <w:spacing w:before="240"/>
      <w:ind w:left="907"/>
    </w:pPr>
    <w:rPr>
      <w:sz w:val="22"/>
    </w:rPr>
  </w:style>
  <w:style w:type="paragraph" w:styleId="Paragrafoelenco">
    <w:name w:val="List Paragraph"/>
    <w:basedOn w:val="Normale"/>
    <w:uiPriority w:val="34"/>
    <w:qFormat/>
    <w:rsid w:val="00020E6D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eWeb">
    <w:name w:val="Normal (Web)"/>
    <w:basedOn w:val="Normale"/>
    <w:uiPriority w:val="99"/>
    <w:unhideWhenUsed/>
    <w:rsid w:val="00D44C61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nfasigrassetto">
    <w:name w:val="Strong"/>
    <w:uiPriority w:val="22"/>
    <w:qFormat/>
    <w:rsid w:val="00D44C61"/>
    <w:rPr>
      <w:b/>
      <w:bCs/>
    </w:rPr>
  </w:style>
  <w:style w:type="paragraph" w:customStyle="1" w:styleId="RIENTRO">
    <w:name w:val="RIENTRO"/>
    <w:basedOn w:val="Normale"/>
    <w:rsid w:val="006B1539"/>
    <w:pPr>
      <w:autoSpaceDE/>
      <w:autoSpaceDN/>
      <w:jc w:val="both"/>
    </w:pPr>
    <w:rPr>
      <w:sz w:val="28"/>
      <w:szCs w:val="20"/>
      <w:lang w:eastAsia="zh-CN"/>
    </w:rPr>
  </w:style>
  <w:style w:type="paragraph" w:customStyle="1" w:styleId="1">
    <w:name w:val="1"/>
    <w:basedOn w:val="RIENTRO"/>
    <w:rsid w:val="006B1539"/>
    <w:pPr>
      <w:ind w:left="284"/>
    </w:pPr>
    <w:rPr>
      <w:rFonts w:ascii="Courier New" w:hAnsi="Courier New"/>
      <w:sz w:val="20"/>
    </w:rPr>
  </w:style>
  <w:style w:type="paragraph" w:customStyle="1" w:styleId="Rientrocorpodeltesto21">
    <w:name w:val="Rientro corpo del testo 21"/>
    <w:basedOn w:val="Normale"/>
    <w:rsid w:val="006B1539"/>
    <w:pPr>
      <w:autoSpaceDE/>
      <w:autoSpaceDN/>
      <w:spacing w:before="120" w:after="120"/>
      <w:ind w:left="709"/>
      <w:jc w:val="both"/>
    </w:pPr>
    <w:rPr>
      <w:sz w:val="24"/>
      <w:szCs w:val="20"/>
      <w:lang w:eastAsia="zh-CN"/>
    </w:rPr>
  </w:style>
  <w:style w:type="paragraph" w:styleId="Titolo">
    <w:name w:val="Title"/>
    <w:basedOn w:val="Normale"/>
    <w:link w:val="TitoloCarattere"/>
    <w:uiPriority w:val="10"/>
    <w:qFormat/>
    <w:rsid w:val="006B1539"/>
    <w:pPr>
      <w:autoSpaceDE/>
      <w:autoSpaceDN/>
      <w:spacing w:before="240" w:after="60"/>
      <w:jc w:val="center"/>
    </w:pPr>
    <w:rPr>
      <w:b/>
      <w:kern w:val="28"/>
      <w:sz w:val="32"/>
      <w:szCs w:val="20"/>
      <w:lang w:eastAsia="zh-CN"/>
    </w:rPr>
  </w:style>
  <w:style w:type="character" w:customStyle="1" w:styleId="TitoloCarattere">
    <w:name w:val="Titolo Carattere"/>
    <w:link w:val="Titolo"/>
    <w:uiPriority w:val="10"/>
    <w:rsid w:val="006B1539"/>
    <w:rPr>
      <w:rFonts w:ascii="Arial" w:hAnsi="Arial"/>
      <w:b/>
      <w:kern w:val="28"/>
      <w:sz w:val="32"/>
      <w:lang w:eastAsia="zh-CN"/>
    </w:rPr>
  </w:style>
  <w:style w:type="paragraph" w:styleId="Rientrocorpodeltesto">
    <w:name w:val="Body Text Indent"/>
    <w:basedOn w:val="Normale"/>
    <w:link w:val="RientrocorpodeltestoCarattere"/>
    <w:rsid w:val="006B1539"/>
    <w:pPr>
      <w:autoSpaceDE/>
      <w:autoSpaceDN/>
      <w:spacing w:after="120"/>
      <w:ind w:left="283"/>
      <w:jc w:val="both"/>
    </w:pPr>
    <w:rPr>
      <w:sz w:val="28"/>
      <w:szCs w:val="20"/>
      <w:lang w:eastAsia="zh-CN"/>
    </w:rPr>
  </w:style>
  <w:style w:type="character" w:customStyle="1" w:styleId="RientrocorpodeltestoCarattere">
    <w:name w:val="Rientro corpo del testo Carattere"/>
    <w:link w:val="Rientrocorpodeltesto"/>
    <w:rsid w:val="006B1539"/>
    <w:rPr>
      <w:rFonts w:ascii="Arial" w:hAnsi="Arial"/>
      <w:sz w:val="28"/>
      <w:lang w:eastAsia="zh-CN"/>
    </w:rPr>
  </w:style>
  <w:style w:type="character" w:styleId="Collegamentovisitato">
    <w:name w:val="FollowedHyperlink"/>
    <w:uiPriority w:val="99"/>
    <w:unhideWhenUsed/>
    <w:rsid w:val="006B1539"/>
    <w:rPr>
      <w:color w:val="800080"/>
      <w:u w:val="single"/>
    </w:rPr>
  </w:style>
  <w:style w:type="paragraph" w:customStyle="1" w:styleId="xl65">
    <w:name w:val="xl65"/>
    <w:basedOn w:val="Normale"/>
    <w:rsid w:val="006B1539"/>
    <w:pPr>
      <w:autoSpaceDE/>
      <w:autoSpaceDN/>
      <w:spacing w:before="100" w:beforeAutospacing="1" w:after="100" w:afterAutospacing="1"/>
    </w:pPr>
    <w:rPr>
      <w:rFonts w:ascii="Courier New" w:hAnsi="Courier New" w:cs="Courier New"/>
      <w:sz w:val="24"/>
    </w:rPr>
  </w:style>
  <w:style w:type="paragraph" w:customStyle="1" w:styleId="xl66">
    <w:name w:val="xl66"/>
    <w:basedOn w:val="Normale"/>
    <w:rsid w:val="006B1539"/>
    <w:pPr>
      <w:autoSpaceDE/>
      <w:autoSpaceDN/>
      <w:spacing w:before="100" w:beforeAutospacing="1" w:after="100" w:afterAutospacing="1"/>
      <w:textAlignment w:val="top"/>
    </w:pPr>
    <w:rPr>
      <w:rFonts w:ascii="Courier New" w:hAnsi="Courier New" w:cs="Courier New"/>
      <w:sz w:val="24"/>
    </w:rPr>
  </w:style>
  <w:style w:type="paragraph" w:customStyle="1" w:styleId="xl67">
    <w:name w:val="xl67"/>
    <w:basedOn w:val="Normale"/>
    <w:rsid w:val="006B1539"/>
    <w:pPr>
      <w:autoSpaceDE/>
      <w:autoSpaceDN/>
      <w:spacing w:before="100" w:beforeAutospacing="1" w:after="100" w:afterAutospacing="1"/>
      <w:jc w:val="center"/>
    </w:pPr>
    <w:rPr>
      <w:rFonts w:ascii="Courier New" w:hAnsi="Courier New" w:cs="Courier New"/>
      <w:sz w:val="24"/>
    </w:rPr>
  </w:style>
  <w:style w:type="paragraph" w:customStyle="1" w:styleId="xl68">
    <w:name w:val="xl68"/>
    <w:basedOn w:val="Normale"/>
    <w:rsid w:val="006B1539"/>
    <w:pPr>
      <w:autoSpaceDE/>
      <w:autoSpaceDN/>
      <w:spacing w:before="100" w:beforeAutospacing="1" w:after="100" w:afterAutospacing="1"/>
    </w:pPr>
    <w:rPr>
      <w:rFonts w:ascii="Courier New" w:hAnsi="Courier New" w:cs="Courier New"/>
      <w:sz w:val="24"/>
    </w:rPr>
  </w:style>
  <w:style w:type="paragraph" w:customStyle="1" w:styleId="xl69">
    <w:name w:val="xl69"/>
    <w:basedOn w:val="Normale"/>
    <w:rsid w:val="006B1539"/>
    <w:pPr>
      <w:autoSpaceDE/>
      <w:autoSpaceDN/>
      <w:spacing w:before="100" w:beforeAutospacing="1" w:after="100" w:afterAutospacing="1"/>
    </w:pPr>
    <w:rPr>
      <w:rFonts w:cs="Arial"/>
      <w:sz w:val="24"/>
    </w:rPr>
  </w:style>
  <w:style w:type="paragraph" w:customStyle="1" w:styleId="xl70">
    <w:name w:val="xl70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cs="Arial"/>
      <w:sz w:val="24"/>
    </w:rPr>
  </w:style>
  <w:style w:type="paragraph" w:customStyle="1" w:styleId="xl71">
    <w:name w:val="xl71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cs="Arial"/>
      <w:sz w:val="24"/>
    </w:rPr>
  </w:style>
  <w:style w:type="paragraph" w:customStyle="1" w:styleId="xl73">
    <w:name w:val="xl73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cs="Arial"/>
      <w:sz w:val="24"/>
    </w:rPr>
  </w:style>
  <w:style w:type="paragraph" w:customStyle="1" w:styleId="xl74">
    <w:name w:val="xl74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4"/>
    </w:rPr>
  </w:style>
  <w:style w:type="paragraph" w:customStyle="1" w:styleId="xl75">
    <w:name w:val="xl75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Courier New" w:hAnsi="Courier New" w:cs="Courier New"/>
      <w:sz w:val="24"/>
    </w:rPr>
  </w:style>
  <w:style w:type="paragraph" w:customStyle="1" w:styleId="xl76">
    <w:name w:val="xl76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4"/>
    </w:rPr>
  </w:style>
  <w:style w:type="paragraph" w:customStyle="1" w:styleId="xl77">
    <w:name w:val="xl77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cs="Arial"/>
      <w:sz w:val="24"/>
    </w:rPr>
  </w:style>
  <w:style w:type="paragraph" w:customStyle="1" w:styleId="xl78">
    <w:name w:val="xl78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hAnsi="Times New Roman"/>
      <w:sz w:val="24"/>
    </w:rPr>
  </w:style>
  <w:style w:type="paragraph" w:customStyle="1" w:styleId="xl79">
    <w:name w:val="xl79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autoSpaceDE/>
      <w:autoSpaceDN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</w:rPr>
  </w:style>
  <w:style w:type="paragraph" w:customStyle="1" w:styleId="xl80">
    <w:name w:val="xl80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cs="Arial"/>
      <w:b/>
      <w:bCs/>
      <w:sz w:val="24"/>
    </w:rPr>
  </w:style>
  <w:style w:type="paragraph" w:customStyle="1" w:styleId="xl81">
    <w:name w:val="xl81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</w:rPr>
  </w:style>
  <w:style w:type="paragraph" w:customStyle="1" w:styleId="xl82">
    <w:name w:val="xl82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cs="Arial"/>
      <w:b/>
      <w:bCs/>
      <w:sz w:val="24"/>
    </w:rPr>
  </w:style>
  <w:style w:type="paragraph" w:customStyle="1" w:styleId="xl83">
    <w:name w:val="xl83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xl84">
    <w:name w:val="xl84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e"/>
    <w:rsid w:val="006B1539"/>
    <w:pPr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xl86">
    <w:name w:val="xl86"/>
    <w:basedOn w:val="Normale"/>
    <w:rsid w:val="006B1539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Corpotesto1">
    <w:name w:val="Corpo testo1"/>
    <w:basedOn w:val="Normale"/>
    <w:rsid w:val="00316CCA"/>
    <w:pPr>
      <w:spacing w:before="240"/>
      <w:ind w:left="907"/>
    </w:pPr>
    <w:rPr>
      <w:sz w:val="22"/>
    </w:rPr>
  </w:style>
  <w:style w:type="paragraph" w:styleId="Testonotaapidipagina">
    <w:name w:val="footnote text"/>
    <w:basedOn w:val="Normale"/>
    <w:link w:val="TestonotaapidipaginaCarattere"/>
    <w:rsid w:val="00D7054E"/>
    <w:rPr>
      <w:szCs w:val="20"/>
    </w:rPr>
  </w:style>
  <w:style w:type="character" w:customStyle="1" w:styleId="TestonotaapidipaginaCarattere">
    <w:name w:val="Testo nota a piè di pagina Carattere"/>
    <w:link w:val="Testonotaapidipagina"/>
    <w:rsid w:val="00D7054E"/>
    <w:rPr>
      <w:rFonts w:ascii="Arial" w:hAnsi="Arial"/>
    </w:rPr>
  </w:style>
  <w:style w:type="character" w:styleId="Rimandonotaapidipagina">
    <w:name w:val="footnote reference"/>
    <w:rsid w:val="00D7054E"/>
    <w:rPr>
      <w:vertAlign w:val="superscript"/>
    </w:rPr>
  </w:style>
  <w:style w:type="character" w:styleId="Rimandocommento">
    <w:name w:val="annotation reference"/>
    <w:rsid w:val="00214232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214232"/>
    <w:rPr>
      <w:szCs w:val="20"/>
    </w:rPr>
  </w:style>
  <w:style w:type="character" w:customStyle="1" w:styleId="TestocommentoCarattere">
    <w:name w:val="Testo commento Carattere"/>
    <w:link w:val="Testocommento"/>
    <w:rsid w:val="00214232"/>
    <w:rPr>
      <w:rFonts w:ascii="Arial" w:hAnsi="Arial"/>
    </w:rPr>
  </w:style>
  <w:style w:type="paragraph" w:customStyle="1" w:styleId="Titolo4n">
    <w:name w:val="Titolo 4n"/>
    <w:basedOn w:val="Normale"/>
    <w:qFormat/>
    <w:rsid w:val="001C098D"/>
    <w:pPr>
      <w:keepLines/>
      <w:autoSpaceDE/>
      <w:autoSpaceDN/>
      <w:spacing w:before="200" w:line="276" w:lineRule="auto"/>
    </w:pPr>
    <w:rPr>
      <w:rFonts w:ascii="Times New Roman" w:hAnsi="Times New Roman"/>
      <w:sz w:val="24"/>
      <w:lang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393F90"/>
    <w:rPr>
      <w:b/>
      <w:bCs/>
    </w:rPr>
  </w:style>
  <w:style w:type="character" w:customStyle="1" w:styleId="SoggettocommentoCarattere">
    <w:name w:val="Soggetto commento Carattere"/>
    <w:link w:val="Soggettocommento"/>
    <w:rsid w:val="00393F90"/>
    <w:rPr>
      <w:rFonts w:ascii="Arial" w:hAnsi="Arial"/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4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45D4E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6864EF"/>
    <w:rPr>
      <w:rFonts w:ascii="Arial" w:hAnsi="Arial"/>
      <w:szCs w:val="24"/>
    </w:rPr>
  </w:style>
  <w:style w:type="paragraph" w:customStyle="1" w:styleId="Default">
    <w:name w:val="Default"/>
    <w:rsid w:val="006A1E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essunaspaziatura">
    <w:name w:val="No Spacing"/>
    <w:uiPriority w:val="1"/>
    <w:qFormat/>
    <w:rsid w:val="00070E3F"/>
    <w:pPr>
      <w:autoSpaceDE w:val="0"/>
      <w:autoSpaceDN w:val="0"/>
    </w:pPr>
    <w:rPr>
      <w:rFonts w:ascii="Arial" w:hAnsi="Arial"/>
      <w:szCs w:val="24"/>
    </w:rPr>
  </w:style>
  <w:style w:type="character" w:customStyle="1" w:styleId="Titolo1Carattere">
    <w:name w:val="Titolo 1 Carattere"/>
    <w:aliases w:val="Paspastyle 1 Carattere,Section Head Carattere,h1 Carattere,l1 Carattere,Appendix 1 Carattere,1st level Carattere,Disaster 1 Carattere,Head 1 (Chapter heading) Carattere,List level 1 Carattere,I1 Carattere,heading 1 Carattere"/>
    <w:link w:val="Titolo1"/>
    <w:uiPriority w:val="9"/>
    <w:rsid w:val="003E5999"/>
    <w:rPr>
      <w:rFonts w:ascii="Arial" w:hAnsi="Arial"/>
      <w:b/>
      <w:bCs/>
      <w:caps/>
      <w:kern w:val="28"/>
      <w:sz w:val="24"/>
      <w:szCs w:val="24"/>
    </w:rPr>
  </w:style>
  <w:style w:type="character" w:customStyle="1" w:styleId="IntestazioneCarattere">
    <w:name w:val="Intestazione Carattere"/>
    <w:link w:val="Intestazione"/>
    <w:uiPriority w:val="99"/>
    <w:rsid w:val="003E5999"/>
    <w:rPr>
      <w:rFonts w:ascii="Arial" w:hAnsi="Arial"/>
      <w:smallCaps/>
      <w:szCs w:val="24"/>
    </w:rPr>
  </w:style>
  <w:style w:type="character" w:customStyle="1" w:styleId="PidipaginaCarattere">
    <w:name w:val="Piè di pagina Carattere"/>
    <w:link w:val="Pidipagina"/>
    <w:uiPriority w:val="99"/>
    <w:rsid w:val="003E5999"/>
    <w:rPr>
      <w:rFonts w:ascii="Arial" w:hAnsi="Arial"/>
      <w:szCs w:val="24"/>
    </w:rPr>
  </w:style>
  <w:style w:type="character" w:customStyle="1" w:styleId="Titolo2Carattere">
    <w:name w:val="Titolo 2 Carattere"/>
    <w:aliases w:val="CAPITOLO Carattere,Paspastyle 2 Carattere,h2 Carattere,2 headline Carattere,heading 2 Carattere,headline Carattere,l2 Carattere,I2 Carattere,2 Carattere,l2+toc 2 Carattere,título 2 Carattere,2nd level Carattere,Header 2 Carattere"/>
    <w:basedOn w:val="Carpredefinitoparagrafo"/>
    <w:link w:val="Titolo2"/>
    <w:rsid w:val="00685A50"/>
    <w:rPr>
      <w:rFonts w:ascii="Arial" w:hAnsi="Arial"/>
      <w:b/>
      <w:bCs/>
      <w:smallCaps/>
      <w:sz w:val="24"/>
      <w:szCs w:val="24"/>
    </w:rPr>
  </w:style>
  <w:style w:type="character" w:customStyle="1" w:styleId="Titolo4Carattere">
    <w:name w:val="Titolo 4 Carattere"/>
    <w:aliases w:val="Paspastyle 4 Carattere,4 dash Carattere,d Carattere,3 Carattere,Sec III Carattere,l4 Carattere,mh1l Carattere,Module heading 1 large (18 points) Carattere,h4 Carattere,heading 4 Carattere,H4 Carattere,(Alt+4) Carattere"/>
    <w:basedOn w:val="Carpredefinitoparagrafo"/>
    <w:link w:val="Titolo4"/>
    <w:rsid w:val="00685A50"/>
    <w:rPr>
      <w:rFonts w:ascii="Arial" w:hAnsi="Arial"/>
      <w:b/>
      <w:bCs/>
      <w:sz w:val="24"/>
      <w:szCs w:val="24"/>
    </w:rPr>
  </w:style>
  <w:style w:type="character" w:customStyle="1" w:styleId="Titolo5Carattere">
    <w:name w:val="Titolo 5 Carattere"/>
    <w:aliases w:val="Heading 5 - Tables Carattere,h5 Carattere,5 sub-bullet Carattere,H5 Carattere,H51 Carattere,H52 Carattere,H53 Carattere,H54 Carattere,H55 Carattere,H56 Carattere,H57 Carattere,H58 Carattere,H59 Carattere,H510 Carattere,H511 Carattere"/>
    <w:basedOn w:val="Carpredefinitoparagrafo"/>
    <w:link w:val="Titolo5"/>
    <w:rsid w:val="00685A50"/>
    <w:rPr>
      <w:rFonts w:ascii="Arial" w:hAnsi="Arial"/>
      <w:i/>
      <w:iCs/>
      <w:sz w:val="24"/>
      <w:szCs w:val="24"/>
    </w:rPr>
  </w:style>
  <w:style w:type="character" w:customStyle="1" w:styleId="Titolo6Carattere">
    <w:name w:val="Titolo 6 Carattere"/>
    <w:aliases w:val="Figures Carattere,h6 Carattere,H6 Carattere,H61 Carattere,H62 Carattere,H63 Carattere,H64 Carattere,H65 Carattere,H66 Carattere,H67 Carattere,H68 Carattere,H69 Carattere,H610 Carattere,H611 Carattere,H612 Carattere,H613 Carattere"/>
    <w:basedOn w:val="Carpredefinitoparagrafo"/>
    <w:link w:val="Titolo6"/>
    <w:rsid w:val="00685A50"/>
    <w:rPr>
      <w:rFonts w:ascii="Arial" w:hAnsi="Arial" w:cs="Arial"/>
      <w:i/>
      <w:iCs/>
      <w:sz w:val="22"/>
      <w:szCs w:val="22"/>
    </w:rPr>
  </w:style>
  <w:style w:type="character" w:customStyle="1" w:styleId="Titolo7Carattere">
    <w:name w:val="Titolo 7 Carattere"/>
    <w:aliases w:val="appendix Carattere,ASAPHeading 7 Carattere,sottopar11111 Carattere"/>
    <w:basedOn w:val="Carpredefinitoparagrafo"/>
    <w:link w:val="Titolo7"/>
    <w:rsid w:val="00685A50"/>
    <w:rPr>
      <w:rFonts w:ascii="Arial" w:hAnsi="Arial" w:cs="Arial"/>
      <w:szCs w:val="24"/>
    </w:rPr>
  </w:style>
  <w:style w:type="character" w:customStyle="1" w:styleId="Titolo8Carattere">
    <w:name w:val="Titolo 8 Carattere"/>
    <w:aliases w:val="Appendix Carattere,Center Bold Carattere,poi Carattere,ASAPHeading 8 Carattere,Titolo mass Carattere"/>
    <w:basedOn w:val="Carpredefinitoparagrafo"/>
    <w:link w:val="Titolo8"/>
    <w:rsid w:val="00685A50"/>
    <w:rPr>
      <w:rFonts w:ascii="Arial" w:hAnsi="Arial" w:cs="Arial"/>
      <w:i/>
      <w:iCs/>
      <w:szCs w:val="24"/>
    </w:rPr>
  </w:style>
  <w:style w:type="character" w:customStyle="1" w:styleId="Titolo9Carattere">
    <w:name w:val="Titolo 9 Carattere"/>
    <w:aliases w:val="append Carattere,App Heading Carattere,ASAPHeading 9 Carattere"/>
    <w:basedOn w:val="Carpredefinitoparagrafo"/>
    <w:link w:val="Titolo9"/>
    <w:rsid w:val="00685A50"/>
    <w:rPr>
      <w:rFonts w:ascii="Arial" w:hAnsi="Arial" w:cs="Arial"/>
      <w:i/>
      <w:iCs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685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246BD"/>
    <w:pPr>
      <w:autoSpaceDE w:val="0"/>
      <w:autoSpaceDN w:val="0"/>
    </w:pPr>
    <w:rPr>
      <w:rFonts w:ascii="Arial" w:hAnsi="Arial"/>
      <w:szCs w:val="24"/>
    </w:rPr>
  </w:style>
  <w:style w:type="paragraph" w:styleId="Titolo1">
    <w:name w:val="heading 1"/>
    <w:aliases w:val="Paspastyle 1,Section Head,h1,l1,Appendix 1,1st level,Disaster 1,Head 1 (Chapter heading),List level 1,I1,heading 1,l1+toc 1,h11,h12,h111,h13,h112,h14,h113,h15,h114,h16,h115,h121,h1111,h131,h1121,h141,h1131,h151,h1141,h17,h116,h122,h1112,h132,H"/>
    <w:basedOn w:val="Corpotesto"/>
    <w:next w:val="Corpotesto"/>
    <w:link w:val="Titolo1Carattere"/>
    <w:uiPriority w:val="9"/>
    <w:qFormat/>
    <w:pPr>
      <w:keepNext/>
      <w:pageBreakBefore/>
      <w:numPr>
        <w:numId w:val="1"/>
      </w:numPr>
      <w:spacing w:after="120"/>
      <w:outlineLvl w:val="0"/>
    </w:pPr>
    <w:rPr>
      <w:b/>
      <w:bCs/>
      <w:caps/>
      <w:kern w:val="28"/>
    </w:rPr>
  </w:style>
  <w:style w:type="paragraph" w:styleId="Titolo2">
    <w:name w:val="heading 2"/>
    <w:aliases w:val="CAPITOLO,Paspastyle 2,h2,2 headline,heading 2,headline,l2,I2,2,l2+toc 2,título 2,2nd level,Header 2,Head 2,List level 2,Guide 2,list 2,list 2,heading 2TOC,(Alt+2),Titolo 2 Carattere1,Titolo 2 Carattere Carattere,H2 Carattere Carattere,H2,ah1"/>
    <w:basedOn w:val="Corpotesto"/>
    <w:next w:val="Corpotesto"/>
    <w:link w:val="Titolo2Carattere"/>
    <w:qFormat/>
    <w:pPr>
      <w:keepNext/>
      <w:numPr>
        <w:ilvl w:val="1"/>
        <w:numId w:val="1"/>
      </w:numPr>
      <w:spacing w:before="600" w:after="120"/>
      <w:outlineLvl w:val="1"/>
    </w:pPr>
    <w:rPr>
      <w:b/>
      <w:bCs/>
      <w:smallCaps/>
    </w:rPr>
  </w:style>
  <w:style w:type="paragraph" w:styleId="Titolo3">
    <w:name w:val="heading 3"/>
    <w:aliases w:val="§,Paspastyle 3 Carattere,Titolo c,Titolo c1,Titolo c2,Titolo 3 Carattere,Sec II,h3,l3,Guide 3,Head 3,List level 3,list 3,Underrubrik2,l3+toc 3,heading 3,CT,13,Level-3 heading,heading3,(Alt+3),Titolo 3 Carattere1 Carattere"/>
    <w:basedOn w:val="Corpotesto"/>
    <w:next w:val="Corpotesto"/>
    <w:link w:val="Titolo3Carattere1"/>
    <w:qFormat/>
    <w:pPr>
      <w:keepNext/>
      <w:numPr>
        <w:ilvl w:val="2"/>
        <w:numId w:val="1"/>
      </w:numPr>
      <w:spacing w:before="600" w:after="120"/>
      <w:outlineLvl w:val="2"/>
    </w:pPr>
    <w:rPr>
      <w:b/>
      <w:bCs/>
      <w:i/>
      <w:iCs/>
      <w:smallCaps/>
    </w:rPr>
  </w:style>
  <w:style w:type="paragraph" w:styleId="Titolo4">
    <w:name w:val="heading 4"/>
    <w:aliases w:val="Paspastyle 4,4 dash,d,3,Sec III,l4,mh1l,Module heading 1 large (18 points),h4,heading 4,H4,(Alt+4)"/>
    <w:basedOn w:val="Corpotesto"/>
    <w:next w:val="Corpotesto"/>
    <w:link w:val="Titolo4Carattere"/>
    <w:qFormat/>
    <w:pPr>
      <w:keepNext/>
      <w:numPr>
        <w:ilvl w:val="3"/>
        <w:numId w:val="1"/>
      </w:numPr>
      <w:spacing w:before="600" w:after="120"/>
      <w:outlineLvl w:val="3"/>
    </w:pPr>
    <w:rPr>
      <w:b/>
      <w:bCs/>
    </w:rPr>
  </w:style>
  <w:style w:type="paragraph" w:styleId="Titolo5">
    <w:name w:val="heading 5"/>
    <w:aliases w:val="Heading 5 - Tables,h5,5 sub-bullet,H5,H51,H52,H53,H54,H55,H56,H57,H58,H59,H510,H511,H512,H513,H514,H515,H516,H517,H518,H519,H520,H521,H522,H523,H524,H525,H526,H527,H528,H529,H530,H531,H532,H533,H534,H535,H536,H537,H538,H539,H540,H541,H542,H543"/>
    <w:basedOn w:val="Corpotesto"/>
    <w:next w:val="Corpotesto"/>
    <w:link w:val="Titolo5Carattere"/>
    <w:qFormat/>
    <w:pPr>
      <w:numPr>
        <w:ilvl w:val="4"/>
        <w:numId w:val="1"/>
      </w:numPr>
      <w:spacing w:before="600" w:after="120"/>
      <w:outlineLvl w:val="4"/>
    </w:pPr>
    <w:rPr>
      <w:i/>
      <w:iCs/>
    </w:rPr>
  </w:style>
  <w:style w:type="paragraph" w:styleId="Titolo6">
    <w:name w:val="heading 6"/>
    <w:aliases w:val="Figures,h6,H6,H61,H62,H63,H64,H65,H66,H67,H68,H69,H610,H611,H612,H613,H614,H615,H616,H617,H618,H619,H621,H631,H641,H651,H661,H671,H681,H691,H6101,H6111,H6121,H6131,H6141,H6151,H6161,H6171,H6181,H620,H622,H623,H624,H625,H626,H627,H628,H629,H630"/>
    <w:basedOn w:val="Normale"/>
    <w:next w:val="Normale"/>
    <w:link w:val="Titolo6Carattere"/>
    <w:qFormat/>
    <w:pPr>
      <w:numPr>
        <w:ilvl w:val="5"/>
        <w:numId w:val="1"/>
      </w:numPr>
      <w:spacing w:before="240" w:after="60"/>
      <w:outlineLvl w:val="5"/>
    </w:pPr>
    <w:rPr>
      <w:rFonts w:cs="Arial"/>
      <w:i/>
      <w:iCs/>
      <w:sz w:val="22"/>
      <w:szCs w:val="22"/>
    </w:rPr>
  </w:style>
  <w:style w:type="paragraph" w:styleId="Titolo7">
    <w:name w:val="heading 7"/>
    <w:aliases w:val="appendix,ASAPHeading 7,sottopar11111"/>
    <w:basedOn w:val="Normale"/>
    <w:next w:val="Normale"/>
    <w:link w:val="Titolo7Carattere"/>
    <w:qFormat/>
    <w:pPr>
      <w:numPr>
        <w:ilvl w:val="6"/>
        <w:numId w:val="1"/>
      </w:numPr>
      <w:spacing w:before="240" w:after="60"/>
      <w:outlineLvl w:val="6"/>
    </w:pPr>
    <w:rPr>
      <w:rFonts w:cs="Arial"/>
    </w:rPr>
  </w:style>
  <w:style w:type="paragraph" w:styleId="Titolo8">
    <w:name w:val="heading 8"/>
    <w:aliases w:val="Appendix,Center Bold,poi,ASAPHeading 8,Titolo mass"/>
    <w:basedOn w:val="Normale"/>
    <w:next w:val="Normale"/>
    <w:link w:val="Titolo8Carattere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</w:rPr>
  </w:style>
  <w:style w:type="paragraph" w:styleId="Titolo9">
    <w:name w:val="heading 9"/>
    <w:aliases w:val="append,App Heading,ASAPHeading 9"/>
    <w:basedOn w:val="Normale"/>
    <w:next w:val="Normale"/>
    <w:link w:val="Titolo9Carattere"/>
    <w:qFormat/>
    <w:pPr>
      <w:numPr>
        <w:ilvl w:val="8"/>
        <w:numId w:val="1"/>
      </w:numPr>
      <w:spacing w:before="240" w:after="60"/>
      <w:outlineLvl w:val="8"/>
    </w:pPr>
    <w:rPr>
      <w:rFonts w:cs="Arial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jc w:val="both"/>
    </w:pPr>
    <w:rPr>
      <w:sz w:val="24"/>
    </w:rPr>
  </w:style>
  <w:style w:type="paragraph" w:styleId="Intestazione">
    <w:name w:val="header"/>
    <w:basedOn w:val="Normale"/>
    <w:link w:val="IntestazioneCarattere"/>
    <w:uiPriority w:val="99"/>
    <w:rsid w:val="0036248D"/>
    <w:rPr>
      <w:smallCaps/>
    </w:rPr>
  </w:style>
  <w:style w:type="paragraph" w:styleId="Pidipagina">
    <w:name w:val="footer"/>
    <w:basedOn w:val="Normale"/>
    <w:link w:val="PidipaginaCarattere"/>
    <w:uiPriority w:val="99"/>
  </w:style>
  <w:style w:type="character" w:styleId="Numeropagina">
    <w:name w:val="page number"/>
    <w:basedOn w:val="Carpredefinitoparagrafo"/>
  </w:style>
  <w:style w:type="paragraph" w:customStyle="1" w:styleId="NumPagIndice">
    <w:name w:val="Num. Pag. Indice"/>
    <w:basedOn w:val="Normale"/>
    <w:pPr>
      <w:spacing w:after="240"/>
      <w:jc w:val="right"/>
    </w:pPr>
    <w:rPr>
      <w:sz w:val="26"/>
      <w:szCs w:val="26"/>
    </w:rPr>
  </w:style>
  <w:style w:type="paragraph" w:styleId="Indice1">
    <w:name w:val="index 1"/>
    <w:basedOn w:val="Normale"/>
    <w:next w:val="Normale"/>
    <w:autoRedefine/>
    <w:semiHidden/>
    <w:pPr>
      <w:tabs>
        <w:tab w:val="right" w:leader="dot" w:pos="4034"/>
      </w:tabs>
      <w:ind w:left="240" w:hanging="240"/>
    </w:pPr>
    <w:rPr>
      <w:szCs w:val="20"/>
    </w:rPr>
  </w:style>
  <w:style w:type="paragraph" w:customStyle="1" w:styleId="Titolospecifica">
    <w:name w:val="Titolo specifica"/>
    <w:basedOn w:val="Corpotestoamargine"/>
    <w:pPr>
      <w:spacing w:before="3360" w:after="1200"/>
      <w:jc w:val="center"/>
    </w:pPr>
    <w:rPr>
      <w:b/>
      <w:bCs/>
      <w:i/>
      <w:iCs/>
      <w:caps/>
    </w:rPr>
  </w:style>
  <w:style w:type="paragraph" w:customStyle="1" w:styleId="Indice">
    <w:name w:val="Indice"/>
    <w:basedOn w:val="Corpotestoamargine"/>
    <w:next w:val="Normale"/>
    <w:pPr>
      <w:spacing w:after="480"/>
      <w:jc w:val="center"/>
    </w:pPr>
    <w:rPr>
      <w:b/>
      <w:bCs/>
      <w:caps/>
    </w:rPr>
  </w:style>
  <w:style w:type="paragraph" w:styleId="Indice2">
    <w:name w:val="index 2"/>
    <w:basedOn w:val="Normale"/>
    <w:next w:val="Normale"/>
    <w:autoRedefine/>
    <w:semiHidden/>
    <w:pPr>
      <w:tabs>
        <w:tab w:val="right" w:leader="dot" w:pos="4034"/>
      </w:tabs>
      <w:ind w:left="480" w:hanging="240"/>
    </w:pPr>
    <w:rPr>
      <w:szCs w:val="20"/>
    </w:rPr>
  </w:style>
  <w:style w:type="paragraph" w:styleId="Indice3">
    <w:name w:val="index 3"/>
    <w:basedOn w:val="Normale"/>
    <w:next w:val="Normale"/>
    <w:autoRedefine/>
    <w:semiHidden/>
    <w:pPr>
      <w:tabs>
        <w:tab w:val="right" w:leader="dot" w:pos="4034"/>
      </w:tabs>
      <w:ind w:left="720" w:hanging="240"/>
    </w:pPr>
    <w:rPr>
      <w:szCs w:val="20"/>
    </w:rPr>
  </w:style>
  <w:style w:type="paragraph" w:styleId="Indice4">
    <w:name w:val="index 4"/>
    <w:basedOn w:val="Normale"/>
    <w:next w:val="Normale"/>
    <w:autoRedefine/>
    <w:semiHidden/>
    <w:pPr>
      <w:tabs>
        <w:tab w:val="right" w:leader="dot" w:pos="4034"/>
      </w:tabs>
      <w:ind w:left="960" w:hanging="240"/>
    </w:pPr>
    <w:rPr>
      <w:szCs w:val="20"/>
    </w:rPr>
  </w:style>
  <w:style w:type="paragraph" w:styleId="Indice5">
    <w:name w:val="index 5"/>
    <w:basedOn w:val="Normale"/>
    <w:next w:val="Normale"/>
    <w:autoRedefine/>
    <w:semiHidden/>
    <w:pPr>
      <w:tabs>
        <w:tab w:val="right" w:leader="dot" w:pos="4034"/>
      </w:tabs>
      <w:ind w:left="1200" w:hanging="240"/>
    </w:pPr>
    <w:rPr>
      <w:szCs w:val="20"/>
    </w:rPr>
  </w:style>
  <w:style w:type="paragraph" w:styleId="Indice6">
    <w:name w:val="index 6"/>
    <w:basedOn w:val="Normale"/>
    <w:next w:val="Normale"/>
    <w:autoRedefine/>
    <w:semiHidden/>
    <w:pPr>
      <w:tabs>
        <w:tab w:val="right" w:leader="dot" w:pos="4034"/>
      </w:tabs>
      <w:ind w:left="1440" w:hanging="240"/>
    </w:pPr>
    <w:rPr>
      <w:szCs w:val="20"/>
    </w:rPr>
  </w:style>
  <w:style w:type="paragraph" w:styleId="Indice7">
    <w:name w:val="index 7"/>
    <w:basedOn w:val="Normale"/>
    <w:next w:val="Normale"/>
    <w:autoRedefine/>
    <w:semiHidden/>
    <w:pPr>
      <w:tabs>
        <w:tab w:val="right" w:leader="dot" w:pos="4034"/>
      </w:tabs>
      <w:ind w:left="1680" w:hanging="240"/>
    </w:pPr>
    <w:rPr>
      <w:szCs w:val="20"/>
    </w:rPr>
  </w:style>
  <w:style w:type="paragraph" w:styleId="Indice8">
    <w:name w:val="index 8"/>
    <w:basedOn w:val="Normale"/>
    <w:next w:val="Normale"/>
    <w:autoRedefine/>
    <w:semiHidden/>
    <w:pPr>
      <w:tabs>
        <w:tab w:val="right" w:leader="dot" w:pos="4034"/>
      </w:tabs>
      <w:ind w:left="1920" w:hanging="240"/>
    </w:pPr>
    <w:rPr>
      <w:szCs w:val="20"/>
    </w:rPr>
  </w:style>
  <w:style w:type="paragraph" w:styleId="Indice9">
    <w:name w:val="index 9"/>
    <w:basedOn w:val="Normale"/>
    <w:next w:val="Normale"/>
    <w:autoRedefine/>
    <w:semiHidden/>
    <w:pPr>
      <w:tabs>
        <w:tab w:val="right" w:leader="dot" w:pos="4034"/>
      </w:tabs>
      <w:ind w:left="2160" w:hanging="240"/>
    </w:pPr>
    <w:rPr>
      <w:szCs w:val="20"/>
    </w:rPr>
  </w:style>
  <w:style w:type="paragraph" w:styleId="Titoloindice">
    <w:name w:val="index heading"/>
    <w:basedOn w:val="Normale"/>
    <w:next w:val="Indice1"/>
    <w:semiHidden/>
    <w:pPr>
      <w:spacing w:before="120" w:after="120"/>
    </w:pPr>
    <w:rPr>
      <w:b/>
      <w:bCs/>
      <w:i/>
      <w:iCs/>
      <w:szCs w:val="20"/>
    </w:rPr>
  </w:style>
  <w:style w:type="paragraph" w:styleId="Sommario1">
    <w:name w:val="toc 1"/>
    <w:basedOn w:val="Normale"/>
    <w:next w:val="Normale"/>
    <w:autoRedefine/>
    <w:uiPriority w:val="39"/>
    <w:rsid w:val="00E246BD"/>
    <w:pPr>
      <w:tabs>
        <w:tab w:val="right" w:pos="8788"/>
      </w:tabs>
      <w:spacing w:before="360"/>
    </w:pPr>
    <w:rPr>
      <w:b/>
      <w:bCs/>
      <w:caps/>
      <w:sz w:val="22"/>
    </w:rPr>
  </w:style>
  <w:style w:type="paragraph" w:styleId="Sommario2">
    <w:name w:val="toc 2"/>
    <w:basedOn w:val="Normale"/>
    <w:next w:val="Normale"/>
    <w:autoRedefine/>
    <w:uiPriority w:val="39"/>
    <w:rsid w:val="00E246BD"/>
    <w:pPr>
      <w:tabs>
        <w:tab w:val="right" w:pos="8788"/>
      </w:tabs>
      <w:spacing w:before="360"/>
      <w:ind w:left="397" w:hanging="397"/>
    </w:pPr>
    <w:rPr>
      <w:b/>
      <w:bCs/>
      <w:caps/>
      <w:noProof/>
      <w:sz w:val="22"/>
    </w:rPr>
  </w:style>
  <w:style w:type="paragraph" w:styleId="Sommario3">
    <w:name w:val="toc 3"/>
    <w:basedOn w:val="Normale"/>
    <w:next w:val="Normale"/>
    <w:autoRedefine/>
    <w:uiPriority w:val="39"/>
    <w:rsid w:val="00E246BD"/>
    <w:pPr>
      <w:tabs>
        <w:tab w:val="right" w:pos="8789"/>
      </w:tabs>
      <w:spacing w:before="240"/>
      <w:ind w:left="1418" w:hanging="1021"/>
    </w:pPr>
    <w:rPr>
      <w:smallCaps/>
      <w:noProof/>
      <w:sz w:val="22"/>
    </w:rPr>
  </w:style>
  <w:style w:type="paragraph" w:styleId="Sommario4">
    <w:name w:val="toc 4"/>
    <w:basedOn w:val="Normale"/>
    <w:next w:val="Normale"/>
    <w:autoRedefine/>
    <w:uiPriority w:val="39"/>
    <w:rsid w:val="00E246BD"/>
    <w:pPr>
      <w:tabs>
        <w:tab w:val="left" w:pos="1418"/>
        <w:tab w:val="right" w:pos="8788"/>
      </w:tabs>
      <w:spacing w:before="120"/>
      <w:ind w:left="1418" w:hanging="1021"/>
    </w:pPr>
    <w:rPr>
      <w:iCs/>
      <w:noProof/>
      <w:sz w:val="22"/>
    </w:rPr>
  </w:style>
  <w:style w:type="paragraph" w:styleId="Sommario5">
    <w:name w:val="toc 5"/>
    <w:basedOn w:val="Normale"/>
    <w:next w:val="Normale"/>
    <w:autoRedefine/>
    <w:uiPriority w:val="39"/>
    <w:rsid w:val="00E842DD"/>
    <w:pPr>
      <w:tabs>
        <w:tab w:val="right" w:pos="8788"/>
      </w:tabs>
      <w:spacing w:before="120"/>
      <w:ind w:left="1418" w:hanging="1021"/>
    </w:pPr>
    <w:rPr>
      <w:noProof/>
      <w:sz w:val="22"/>
    </w:rPr>
  </w:style>
  <w:style w:type="paragraph" w:styleId="Sommario6">
    <w:name w:val="toc 6"/>
    <w:basedOn w:val="Normale"/>
    <w:next w:val="Normale"/>
    <w:autoRedefine/>
    <w:semiHidden/>
    <w:pPr>
      <w:tabs>
        <w:tab w:val="right" w:pos="8788"/>
      </w:tabs>
      <w:spacing w:before="120"/>
      <w:ind w:left="1418" w:hanging="1021"/>
    </w:pPr>
    <w:rPr>
      <w:iCs/>
      <w:noProof/>
      <w:sz w:val="22"/>
      <w:szCs w:val="20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788"/>
      </w:tabs>
      <w:ind w:left="1440"/>
    </w:pPr>
    <w:rPr>
      <w:sz w:val="22"/>
      <w:szCs w:val="20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788"/>
      </w:tabs>
      <w:ind w:left="1680"/>
    </w:pPr>
    <w:rPr>
      <w:sz w:val="22"/>
      <w:szCs w:val="20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788"/>
      </w:tabs>
      <w:ind w:left="1920"/>
    </w:pPr>
    <w:rPr>
      <w:szCs w:val="20"/>
    </w:rPr>
  </w:style>
  <w:style w:type="paragraph" w:customStyle="1" w:styleId="Testoindice">
    <w:name w:val="Testo indice"/>
    <w:basedOn w:val="Sommario1"/>
    <w:pPr>
      <w:spacing w:before="0" w:after="240" w:line="360" w:lineRule="auto"/>
    </w:pPr>
  </w:style>
  <w:style w:type="paragraph" w:customStyle="1" w:styleId="Trattino">
    <w:name w:val="Trattino"/>
    <w:basedOn w:val="Normale"/>
    <w:pPr>
      <w:numPr>
        <w:numId w:val="2"/>
      </w:numPr>
      <w:spacing w:before="120"/>
    </w:pPr>
  </w:style>
  <w:style w:type="paragraph" w:customStyle="1" w:styleId="Puntino">
    <w:name w:val="Puntino"/>
    <w:basedOn w:val="Normale"/>
    <w:pPr>
      <w:numPr>
        <w:numId w:val="3"/>
      </w:numPr>
      <w:spacing w:before="120"/>
    </w:pPr>
  </w:style>
  <w:style w:type="paragraph" w:customStyle="1" w:styleId="Rombo">
    <w:name w:val="Rombo"/>
    <w:basedOn w:val="Normale"/>
    <w:pPr>
      <w:numPr>
        <w:numId w:val="4"/>
      </w:numPr>
      <w:spacing w:before="120"/>
    </w:pPr>
  </w:style>
  <w:style w:type="paragraph" w:customStyle="1" w:styleId="Paragrafolettere">
    <w:name w:val="Paragrafo lettere"/>
    <w:basedOn w:val="Normale"/>
    <w:pPr>
      <w:numPr>
        <w:numId w:val="5"/>
      </w:numPr>
    </w:pPr>
  </w:style>
  <w:style w:type="paragraph" w:customStyle="1" w:styleId="Trattinorientrato">
    <w:name w:val="Trattino rientrato"/>
    <w:basedOn w:val="Normale"/>
    <w:pPr>
      <w:numPr>
        <w:numId w:val="7"/>
      </w:numPr>
      <w:spacing w:before="120"/>
      <w:ind w:left="1621" w:hanging="357"/>
    </w:pPr>
  </w:style>
  <w:style w:type="paragraph" w:customStyle="1" w:styleId="Corpotestotrattino">
    <w:name w:val="Corpo testo trattino"/>
    <w:basedOn w:val="Normale"/>
    <w:pPr>
      <w:spacing w:before="120"/>
      <w:ind w:left="1264"/>
    </w:pPr>
  </w:style>
  <w:style w:type="paragraph" w:customStyle="1" w:styleId="Corpotestopuntino">
    <w:name w:val="Corpo testo puntino"/>
    <w:basedOn w:val="Normale"/>
    <w:pPr>
      <w:ind w:left="1622"/>
    </w:pPr>
  </w:style>
  <w:style w:type="paragraph" w:customStyle="1" w:styleId="Corpotestorombo">
    <w:name w:val="Corpo testo rombo"/>
    <w:basedOn w:val="Normale"/>
    <w:pPr>
      <w:spacing w:before="120"/>
      <w:ind w:left="1979"/>
    </w:pPr>
  </w:style>
  <w:style w:type="paragraph" w:customStyle="1" w:styleId="Premessa-Introduzione">
    <w:name w:val="Premessa-Introduzione"/>
    <w:basedOn w:val="Corpotestoamargine"/>
    <w:next w:val="Corpotestoamargine"/>
    <w:pPr>
      <w:keepNext/>
      <w:pageBreakBefore/>
      <w:spacing w:after="120"/>
    </w:pPr>
    <w:rPr>
      <w:b/>
      <w:bCs/>
      <w:caps/>
    </w:rPr>
  </w:style>
  <w:style w:type="paragraph" w:customStyle="1" w:styleId="Corpotestoamargine">
    <w:name w:val="Corpo testo a margine"/>
    <w:basedOn w:val="Normale"/>
  </w:style>
  <w:style w:type="character" w:customStyle="1" w:styleId="CorpotestoCarattere">
    <w:name w:val="Corpo testo Carattere"/>
    <w:link w:val="Corpotesto"/>
    <w:rsid w:val="00BB525F"/>
    <w:rPr>
      <w:rFonts w:ascii="Arial" w:hAnsi="Arial"/>
      <w:sz w:val="22"/>
      <w:szCs w:val="24"/>
      <w:lang w:val="it-IT" w:eastAsia="it-IT" w:bidi="ar-SA"/>
    </w:rPr>
  </w:style>
  <w:style w:type="paragraph" w:customStyle="1" w:styleId="Paragrafonumerato123">
    <w:name w:val="Paragrafo numerato 1. 2. 3...."/>
    <w:basedOn w:val="Normale"/>
    <w:pPr>
      <w:numPr>
        <w:numId w:val="6"/>
      </w:numPr>
    </w:pPr>
  </w:style>
  <w:style w:type="paragraph" w:customStyle="1" w:styleId="Corpotestoparagrafonumerato">
    <w:name w:val="Corpo testo paragrafo numerato"/>
    <w:basedOn w:val="Normale"/>
  </w:style>
  <w:style w:type="paragraph" w:customStyle="1" w:styleId="Puntinorientrato">
    <w:name w:val="Puntino rientrato"/>
    <w:basedOn w:val="Normale"/>
    <w:pPr>
      <w:numPr>
        <w:numId w:val="8"/>
      </w:numPr>
      <w:spacing w:before="120"/>
    </w:pPr>
  </w:style>
  <w:style w:type="character" w:styleId="Collegamentoipertestuale">
    <w:name w:val="Hyperlink"/>
    <w:uiPriority w:val="99"/>
    <w:rPr>
      <w:color w:val="0000FF"/>
      <w:u w:val="single"/>
    </w:rPr>
  </w:style>
  <w:style w:type="paragraph" w:customStyle="1" w:styleId="Allegato-dicitura">
    <w:name w:val="Allegato - dicitura"/>
    <w:basedOn w:val="Normale"/>
    <w:rsid w:val="00B64CC5"/>
    <w:pPr>
      <w:keepNext/>
      <w:spacing w:before="3240" w:after="720"/>
      <w:jc w:val="center"/>
    </w:pPr>
    <w:rPr>
      <w:b/>
      <w:bCs/>
      <w:caps/>
    </w:rPr>
  </w:style>
  <w:style w:type="paragraph" w:customStyle="1" w:styleId="Allegato-titolo">
    <w:name w:val="Allegato - titolo"/>
    <w:basedOn w:val="Normale"/>
    <w:rsid w:val="00B64CC5"/>
  </w:style>
  <w:style w:type="paragraph" w:customStyle="1" w:styleId="Trattinoamargine">
    <w:name w:val="Trattino a margine"/>
    <w:basedOn w:val="Normale"/>
    <w:rsid w:val="00E821EC"/>
    <w:pPr>
      <w:numPr>
        <w:numId w:val="9"/>
      </w:numPr>
    </w:pPr>
  </w:style>
  <w:style w:type="table" w:styleId="Grigliatabella">
    <w:name w:val="Table Grid"/>
    <w:basedOn w:val="Tabellanormale"/>
    <w:uiPriority w:val="59"/>
    <w:rsid w:val="00381BBB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1">
    <w:name w:val="Titolo 3 Carattere1"/>
    <w:aliases w:val="§ Carattere,Paspastyle 3 Carattere Carattere,Titolo c Carattere,Titolo c1 Carattere,Titolo c2 Carattere,Titolo 3 Carattere Carattere,Sec II Carattere,h3 Carattere,l3 Carattere,Guide 3 Carattere,Head 3 Carattere,List level 3 Carattere"/>
    <w:link w:val="Titolo3"/>
    <w:rsid w:val="00B617E3"/>
    <w:rPr>
      <w:rFonts w:ascii="Arial" w:hAnsi="Arial"/>
      <w:b/>
      <w:bCs/>
      <w:i/>
      <w:iCs/>
      <w:smallCaps/>
      <w:sz w:val="24"/>
      <w:szCs w:val="24"/>
    </w:rPr>
  </w:style>
  <w:style w:type="paragraph" w:styleId="Testofumetto">
    <w:name w:val="Balloon Text"/>
    <w:basedOn w:val="Normale"/>
    <w:link w:val="TestofumettoCarattere"/>
    <w:semiHidden/>
    <w:rsid w:val="00051873"/>
    <w:rPr>
      <w:rFonts w:ascii="Tahoma" w:hAnsi="Tahoma" w:cs="Tahoma"/>
      <w:sz w:val="16"/>
      <w:szCs w:val="16"/>
    </w:rPr>
  </w:style>
  <w:style w:type="paragraph" w:customStyle="1" w:styleId="CorpotestoCarattere1">
    <w:name w:val="Corpo testo Carattere1"/>
    <w:basedOn w:val="Normale"/>
    <w:rsid w:val="005A245D"/>
    <w:pPr>
      <w:spacing w:before="240"/>
      <w:ind w:left="907"/>
    </w:pPr>
    <w:rPr>
      <w:sz w:val="22"/>
    </w:rPr>
  </w:style>
  <w:style w:type="paragraph" w:styleId="Paragrafoelenco">
    <w:name w:val="List Paragraph"/>
    <w:basedOn w:val="Normale"/>
    <w:uiPriority w:val="34"/>
    <w:qFormat/>
    <w:rsid w:val="00020E6D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eWeb">
    <w:name w:val="Normal (Web)"/>
    <w:basedOn w:val="Normale"/>
    <w:uiPriority w:val="99"/>
    <w:unhideWhenUsed/>
    <w:rsid w:val="00D44C61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nfasigrassetto">
    <w:name w:val="Strong"/>
    <w:uiPriority w:val="22"/>
    <w:qFormat/>
    <w:rsid w:val="00D44C61"/>
    <w:rPr>
      <w:b/>
      <w:bCs/>
    </w:rPr>
  </w:style>
  <w:style w:type="paragraph" w:customStyle="1" w:styleId="RIENTRO">
    <w:name w:val="RIENTRO"/>
    <w:basedOn w:val="Normale"/>
    <w:rsid w:val="006B1539"/>
    <w:pPr>
      <w:autoSpaceDE/>
      <w:autoSpaceDN/>
      <w:jc w:val="both"/>
    </w:pPr>
    <w:rPr>
      <w:sz w:val="28"/>
      <w:szCs w:val="20"/>
      <w:lang w:eastAsia="zh-CN"/>
    </w:rPr>
  </w:style>
  <w:style w:type="paragraph" w:customStyle="1" w:styleId="1">
    <w:name w:val="1"/>
    <w:basedOn w:val="RIENTRO"/>
    <w:rsid w:val="006B1539"/>
    <w:pPr>
      <w:ind w:left="284"/>
    </w:pPr>
    <w:rPr>
      <w:rFonts w:ascii="Courier New" w:hAnsi="Courier New"/>
      <w:sz w:val="20"/>
    </w:rPr>
  </w:style>
  <w:style w:type="paragraph" w:customStyle="1" w:styleId="Rientrocorpodeltesto21">
    <w:name w:val="Rientro corpo del testo 21"/>
    <w:basedOn w:val="Normale"/>
    <w:rsid w:val="006B1539"/>
    <w:pPr>
      <w:autoSpaceDE/>
      <w:autoSpaceDN/>
      <w:spacing w:before="120" w:after="120"/>
      <w:ind w:left="709"/>
      <w:jc w:val="both"/>
    </w:pPr>
    <w:rPr>
      <w:sz w:val="24"/>
      <w:szCs w:val="20"/>
      <w:lang w:eastAsia="zh-CN"/>
    </w:rPr>
  </w:style>
  <w:style w:type="paragraph" w:styleId="Titolo">
    <w:name w:val="Title"/>
    <w:basedOn w:val="Normale"/>
    <w:link w:val="TitoloCarattere"/>
    <w:uiPriority w:val="10"/>
    <w:qFormat/>
    <w:rsid w:val="006B1539"/>
    <w:pPr>
      <w:autoSpaceDE/>
      <w:autoSpaceDN/>
      <w:spacing w:before="240" w:after="60"/>
      <w:jc w:val="center"/>
    </w:pPr>
    <w:rPr>
      <w:b/>
      <w:kern w:val="28"/>
      <w:sz w:val="32"/>
      <w:szCs w:val="20"/>
      <w:lang w:eastAsia="zh-CN"/>
    </w:rPr>
  </w:style>
  <w:style w:type="character" w:customStyle="1" w:styleId="TitoloCarattere">
    <w:name w:val="Titolo Carattere"/>
    <w:link w:val="Titolo"/>
    <w:uiPriority w:val="10"/>
    <w:rsid w:val="006B1539"/>
    <w:rPr>
      <w:rFonts w:ascii="Arial" w:hAnsi="Arial"/>
      <w:b/>
      <w:kern w:val="28"/>
      <w:sz w:val="32"/>
      <w:lang w:eastAsia="zh-CN"/>
    </w:rPr>
  </w:style>
  <w:style w:type="paragraph" w:styleId="Rientrocorpodeltesto">
    <w:name w:val="Body Text Indent"/>
    <w:basedOn w:val="Normale"/>
    <w:link w:val="RientrocorpodeltestoCarattere"/>
    <w:rsid w:val="006B1539"/>
    <w:pPr>
      <w:autoSpaceDE/>
      <w:autoSpaceDN/>
      <w:spacing w:after="120"/>
      <w:ind w:left="283"/>
      <w:jc w:val="both"/>
    </w:pPr>
    <w:rPr>
      <w:sz w:val="28"/>
      <w:szCs w:val="20"/>
      <w:lang w:eastAsia="zh-CN"/>
    </w:rPr>
  </w:style>
  <w:style w:type="character" w:customStyle="1" w:styleId="RientrocorpodeltestoCarattere">
    <w:name w:val="Rientro corpo del testo Carattere"/>
    <w:link w:val="Rientrocorpodeltesto"/>
    <w:rsid w:val="006B1539"/>
    <w:rPr>
      <w:rFonts w:ascii="Arial" w:hAnsi="Arial"/>
      <w:sz w:val="28"/>
      <w:lang w:eastAsia="zh-CN"/>
    </w:rPr>
  </w:style>
  <w:style w:type="character" w:styleId="Collegamentovisitato">
    <w:name w:val="FollowedHyperlink"/>
    <w:uiPriority w:val="99"/>
    <w:unhideWhenUsed/>
    <w:rsid w:val="006B1539"/>
    <w:rPr>
      <w:color w:val="800080"/>
      <w:u w:val="single"/>
    </w:rPr>
  </w:style>
  <w:style w:type="paragraph" w:customStyle="1" w:styleId="xl65">
    <w:name w:val="xl65"/>
    <w:basedOn w:val="Normale"/>
    <w:rsid w:val="006B1539"/>
    <w:pPr>
      <w:autoSpaceDE/>
      <w:autoSpaceDN/>
      <w:spacing w:before="100" w:beforeAutospacing="1" w:after="100" w:afterAutospacing="1"/>
    </w:pPr>
    <w:rPr>
      <w:rFonts w:ascii="Courier New" w:hAnsi="Courier New" w:cs="Courier New"/>
      <w:sz w:val="24"/>
    </w:rPr>
  </w:style>
  <w:style w:type="paragraph" w:customStyle="1" w:styleId="xl66">
    <w:name w:val="xl66"/>
    <w:basedOn w:val="Normale"/>
    <w:rsid w:val="006B1539"/>
    <w:pPr>
      <w:autoSpaceDE/>
      <w:autoSpaceDN/>
      <w:spacing w:before="100" w:beforeAutospacing="1" w:after="100" w:afterAutospacing="1"/>
      <w:textAlignment w:val="top"/>
    </w:pPr>
    <w:rPr>
      <w:rFonts w:ascii="Courier New" w:hAnsi="Courier New" w:cs="Courier New"/>
      <w:sz w:val="24"/>
    </w:rPr>
  </w:style>
  <w:style w:type="paragraph" w:customStyle="1" w:styleId="xl67">
    <w:name w:val="xl67"/>
    <w:basedOn w:val="Normale"/>
    <w:rsid w:val="006B1539"/>
    <w:pPr>
      <w:autoSpaceDE/>
      <w:autoSpaceDN/>
      <w:spacing w:before="100" w:beforeAutospacing="1" w:after="100" w:afterAutospacing="1"/>
      <w:jc w:val="center"/>
    </w:pPr>
    <w:rPr>
      <w:rFonts w:ascii="Courier New" w:hAnsi="Courier New" w:cs="Courier New"/>
      <w:sz w:val="24"/>
    </w:rPr>
  </w:style>
  <w:style w:type="paragraph" w:customStyle="1" w:styleId="xl68">
    <w:name w:val="xl68"/>
    <w:basedOn w:val="Normale"/>
    <w:rsid w:val="006B1539"/>
    <w:pPr>
      <w:autoSpaceDE/>
      <w:autoSpaceDN/>
      <w:spacing w:before="100" w:beforeAutospacing="1" w:after="100" w:afterAutospacing="1"/>
    </w:pPr>
    <w:rPr>
      <w:rFonts w:ascii="Courier New" w:hAnsi="Courier New" w:cs="Courier New"/>
      <w:sz w:val="24"/>
    </w:rPr>
  </w:style>
  <w:style w:type="paragraph" w:customStyle="1" w:styleId="xl69">
    <w:name w:val="xl69"/>
    <w:basedOn w:val="Normale"/>
    <w:rsid w:val="006B1539"/>
    <w:pPr>
      <w:autoSpaceDE/>
      <w:autoSpaceDN/>
      <w:spacing w:before="100" w:beforeAutospacing="1" w:after="100" w:afterAutospacing="1"/>
    </w:pPr>
    <w:rPr>
      <w:rFonts w:cs="Arial"/>
      <w:sz w:val="24"/>
    </w:rPr>
  </w:style>
  <w:style w:type="paragraph" w:customStyle="1" w:styleId="xl70">
    <w:name w:val="xl70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cs="Arial"/>
      <w:sz w:val="24"/>
    </w:rPr>
  </w:style>
  <w:style w:type="paragraph" w:customStyle="1" w:styleId="xl71">
    <w:name w:val="xl71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cs="Arial"/>
      <w:sz w:val="24"/>
    </w:rPr>
  </w:style>
  <w:style w:type="paragraph" w:customStyle="1" w:styleId="xl73">
    <w:name w:val="xl73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cs="Arial"/>
      <w:sz w:val="24"/>
    </w:rPr>
  </w:style>
  <w:style w:type="paragraph" w:customStyle="1" w:styleId="xl74">
    <w:name w:val="xl74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4"/>
    </w:rPr>
  </w:style>
  <w:style w:type="paragraph" w:customStyle="1" w:styleId="xl75">
    <w:name w:val="xl75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Courier New" w:hAnsi="Courier New" w:cs="Courier New"/>
      <w:sz w:val="24"/>
    </w:rPr>
  </w:style>
  <w:style w:type="paragraph" w:customStyle="1" w:styleId="xl76">
    <w:name w:val="xl76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4"/>
    </w:rPr>
  </w:style>
  <w:style w:type="paragraph" w:customStyle="1" w:styleId="xl77">
    <w:name w:val="xl77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cs="Arial"/>
      <w:sz w:val="24"/>
    </w:rPr>
  </w:style>
  <w:style w:type="paragraph" w:customStyle="1" w:styleId="xl78">
    <w:name w:val="xl78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hAnsi="Times New Roman"/>
      <w:sz w:val="24"/>
    </w:rPr>
  </w:style>
  <w:style w:type="paragraph" w:customStyle="1" w:styleId="xl79">
    <w:name w:val="xl79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autoSpaceDE/>
      <w:autoSpaceDN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</w:rPr>
  </w:style>
  <w:style w:type="paragraph" w:customStyle="1" w:styleId="xl80">
    <w:name w:val="xl80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cs="Arial"/>
      <w:b/>
      <w:bCs/>
      <w:sz w:val="24"/>
    </w:rPr>
  </w:style>
  <w:style w:type="paragraph" w:customStyle="1" w:styleId="xl81">
    <w:name w:val="xl81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</w:rPr>
  </w:style>
  <w:style w:type="paragraph" w:customStyle="1" w:styleId="xl82">
    <w:name w:val="xl82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cs="Arial"/>
      <w:b/>
      <w:bCs/>
      <w:sz w:val="24"/>
    </w:rPr>
  </w:style>
  <w:style w:type="paragraph" w:customStyle="1" w:styleId="xl83">
    <w:name w:val="xl83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xl84">
    <w:name w:val="xl84"/>
    <w:basedOn w:val="Normale"/>
    <w:rsid w:val="006B1539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e"/>
    <w:rsid w:val="006B1539"/>
    <w:pPr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xl86">
    <w:name w:val="xl86"/>
    <w:basedOn w:val="Normale"/>
    <w:rsid w:val="006B1539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cs="Arial"/>
      <w:b/>
      <w:bCs/>
      <w:sz w:val="18"/>
      <w:szCs w:val="18"/>
    </w:rPr>
  </w:style>
  <w:style w:type="paragraph" w:customStyle="1" w:styleId="Corpotesto1">
    <w:name w:val="Corpo testo1"/>
    <w:basedOn w:val="Normale"/>
    <w:rsid w:val="00316CCA"/>
    <w:pPr>
      <w:spacing w:before="240"/>
      <w:ind w:left="907"/>
    </w:pPr>
    <w:rPr>
      <w:sz w:val="22"/>
    </w:rPr>
  </w:style>
  <w:style w:type="paragraph" w:styleId="Testonotaapidipagina">
    <w:name w:val="footnote text"/>
    <w:basedOn w:val="Normale"/>
    <w:link w:val="TestonotaapidipaginaCarattere"/>
    <w:rsid w:val="00D7054E"/>
    <w:rPr>
      <w:szCs w:val="20"/>
    </w:rPr>
  </w:style>
  <w:style w:type="character" w:customStyle="1" w:styleId="TestonotaapidipaginaCarattere">
    <w:name w:val="Testo nota a piè di pagina Carattere"/>
    <w:link w:val="Testonotaapidipagina"/>
    <w:rsid w:val="00D7054E"/>
    <w:rPr>
      <w:rFonts w:ascii="Arial" w:hAnsi="Arial"/>
    </w:rPr>
  </w:style>
  <w:style w:type="character" w:styleId="Rimandonotaapidipagina">
    <w:name w:val="footnote reference"/>
    <w:rsid w:val="00D7054E"/>
    <w:rPr>
      <w:vertAlign w:val="superscript"/>
    </w:rPr>
  </w:style>
  <w:style w:type="character" w:styleId="Rimandocommento">
    <w:name w:val="annotation reference"/>
    <w:rsid w:val="00214232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214232"/>
    <w:rPr>
      <w:szCs w:val="20"/>
    </w:rPr>
  </w:style>
  <w:style w:type="character" w:customStyle="1" w:styleId="TestocommentoCarattere">
    <w:name w:val="Testo commento Carattere"/>
    <w:link w:val="Testocommento"/>
    <w:rsid w:val="00214232"/>
    <w:rPr>
      <w:rFonts w:ascii="Arial" w:hAnsi="Arial"/>
    </w:rPr>
  </w:style>
  <w:style w:type="paragraph" w:customStyle="1" w:styleId="Titolo4n">
    <w:name w:val="Titolo 4n"/>
    <w:basedOn w:val="Normale"/>
    <w:qFormat/>
    <w:rsid w:val="001C098D"/>
    <w:pPr>
      <w:keepLines/>
      <w:autoSpaceDE/>
      <w:autoSpaceDN/>
      <w:spacing w:before="200" w:line="276" w:lineRule="auto"/>
    </w:pPr>
    <w:rPr>
      <w:rFonts w:ascii="Times New Roman" w:hAnsi="Times New Roman"/>
      <w:sz w:val="24"/>
      <w:lang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393F90"/>
    <w:rPr>
      <w:b/>
      <w:bCs/>
    </w:rPr>
  </w:style>
  <w:style w:type="character" w:customStyle="1" w:styleId="SoggettocommentoCarattere">
    <w:name w:val="Soggetto commento Carattere"/>
    <w:link w:val="Soggettocommento"/>
    <w:rsid w:val="00393F90"/>
    <w:rPr>
      <w:rFonts w:ascii="Arial" w:hAnsi="Arial"/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4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45D4E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6864EF"/>
    <w:rPr>
      <w:rFonts w:ascii="Arial" w:hAnsi="Arial"/>
      <w:szCs w:val="24"/>
    </w:rPr>
  </w:style>
  <w:style w:type="paragraph" w:customStyle="1" w:styleId="Default">
    <w:name w:val="Default"/>
    <w:rsid w:val="006A1E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essunaspaziatura">
    <w:name w:val="No Spacing"/>
    <w:uiPriority w:val="1"/>
    <w:qFormat/>
    <w:rsid w:val="00070E3F"/>
    <w:pPr>
      <w:autoSpaceDE w:val="0"/>
      <w:autoSpaceDN w:val="0"/>
    </w:pPr>
    <w:rPr>
      <w:rFonts w:ascii="Arial" w:hAnsi="Arial"/>
      <w:szCs w:val="24"/>
    </w:rPr>
  </w:style>
  <w:style w:type="character" w:customStyle="1" w:styleId="Titolo1Carattere">
    <w:name w:val="Titolo 1 Carattere"/>
    <w:aliases w:val="Paspastyle 1 Carattere,Section Head Carattere,h1 Carattere,l1 Carattere,Appendix 1 Carattere,1st level Carattere,Disaster 1 Carattere,Head 1 (Chapter heading) Carattere,List level 1 Carattere,I1 Carattere,heading 1 Carattere"/>
    <w:link w:val="Titolo1"/>
    <w:uiPriority w:val="9"/>
    <w:rsid w:val="003E5999"/>
    <w:rPr>
      <w:rFonts w:ascii="Arial" w:hAnsi="Arial"/>
      <w:b/>
      <w:bCs/>
      <w:caps/>
      <w:kern w:val="28"/>
      <w:sz w:val="24"/>
      <w:szCs w:val="24"/>
    </w:rPr>
  </w:style>
  <w:style w:type="character" w:customStyle="1" w:styleId="IntestazioneCarattere">
    <w:name w:val="Intestazione Carattere"/>
    <w:link w:val="Intestazione"/>
    <w:uiPriority w:val="99"/>
    <w:rsid w:val="003E5999"/>
    <w:rPr>
      <w:rFonts w:ascii="Arial" w:hAnsi="Arial"/>
      <w:smallCaps/>
      <w:szCs w:val="24"/>
    </w:rPr>
  </w:style>
  <w:style w:type="character" w:customStyle="1" w:styleId="PidipaginaCarattere">
    <w:name w:val="Piè di pagina Carattere"/>
    <w:link w:val="Pidipagina"/>
    <w:uiPriority w:val="99"/>
    <w:rsid w:val="003E5999"/>
    <w:rPr>
      <w:rFonts w:ascii="Arial" w:hAnsi="Arial"/>
      <w:szCs w:val="24"/>
    </w:rPr>
  </w:style>
  <w:style w:type="character" w:customStyle="1" w:styleId="Titolo2Carattere">
    <w:name w:val="Titolo 2 Carattere"/>
    <w:aliases w:val="CAPITOLO Carattere,Paspastyle 2 Carattere,h2 Carattere,2 headline Carattere,heading 2 Carattere,headline Carattere,l2 Carattere,I2 Carattere,2 Carattere,l2+toc 2 Carattere,título 2 Carattere,2nd level Carattere,Header 2 Carattere"/>
    <w:basedOn w:val="Carpredefinitoparagrafo"/>
    <w:link w:val="Titolo2"/>
    <w:rsid w:val="00685A50"/>
    <w:rPr>
      <w:rFonts w:ascii="Arial" w:hAnsi="Arial"/>
      <w:b/>
      <w:bCs/>
      <w:smallCaps/>
      <w:sz w:val="24"/>
      <w:szCs w:val="24"/>
    </w:rPr>
  </w:style>
  <w:style w:type="character" w:customStyle="1" w:styleId="Titolo4Carattere">
    <w:name w:val="Titolo 4 Carattere"/>
    <w:aliases w:val="Paspastyle 4 Carattere,4 dash Carattere,d Carattere,3 Carattere,Sec III Carattere,l4 Carattere,mh1l Carattere,Module heading 1 large (18 points) Carattere,h4 Carattere,heading 4 Carattere,H4 Carattere,(Alt+4) Carattere"/>
    <w:basedOn w:val="Carpredefinitoparagrafo"/>
    <w:link w:val="Titolo4"/>
    <w:rsid w:val="00685A50"/>
    <w:rPr>
      <w:rFonts w:ascii="Arial" w:hAnsi="Arial"/>
      <w:b/>
      <w:bCs/>
      <w:sz w:val="24"/>
      <w:szCs w:val="24"/>
    </w:rPr>
  </w:style>
  <w:style w:type="character" w:customStyle="1" w:styleId="Titolo5Carattere">
    <w:name w:val="Titolo 5 Carattere"/>
    <w:aliases w:val="Heading 5 - Tables Carattere,h5 Carattere,5 sub-bullet Carattere,H5 Carattere,H51 Carattere,H52 Carattere,H53 Carattere,H54 Carattere,H55 Carattere,H56 Carattere,H57 Carattere,H58 Carattere,H59 Carattere,H510 Carattere,H511 Carattere"/>
    <w:basedOn w:val="Carpredefinitoparagrafo"/>
    <w:link w:val="Titolo5"/>
    <w:rsid w:val="00685A50"/>
    <w:rPr>
      <w:rFonts w:ascii="Arial" w:hAnsi="Arial"/>
      <w:i/>
      <w:iCs/>
      <w:sz w:val="24"/>
      <w:szCs w:val="24"/>
    </w:rPr>
  </w:style>
  <w:style w:type="character" w:customStyle="1" w:styleId="Titolo6Carattere">
    <w:name w:val="Titolo 6 Carattere"/>
    <w:aliases w:val="Figures Carattere,h6 Carattere,H6 Carattere,H61 Carattere,H62 Carattere,H63 Carattere,H64 Carattere,H65 Carattere,H66 Carattere,H67 Carattere,H68 Carattere,H69 Carattere,H610 Carattere,H611 Carattere,H612 Carattere,H613 Carattere"/>
    <w:basedOn w:val="Carpredefinitoparagrafo"/>
    <w:link w:val="Titolo6"/>
    <w:rsid w:val="00685A50"/>
    <w:rPr>
      <w:rFonts w:ascii="Arial" w:hAnsi="Arial" w:cs="Arial"/>
      <w:i/>
      <w:iCs/>
      <w:sz w:val="22"/>
      <w:szCs w:val="22"/>
    </w:rPr>
  </w:style>
  <w:style w:type="character" w:customStyle="1" w:styleId="Titolo7Carattere">
    <w:name w:val="Titolo 7 Carattere"/>
    <w:aliases w:val="appendix Carattere,ASAPHeading 7 Carattere,sottopar11111 Carattere"/>
    <w:basedOn w:val="Carpredefinitoparagrafo"/>
    <w:link w:val="Titolo7"/>
    <w:rsid w:val="00685A50"/>
    <w:rPr>
      <w:rFonts w:ascii="Arial" w:hAnsi="Arial" w:cs="Arial"/>
      <w:szCs w:val="24"/>
    </w:rPr>
  </w:style>
  <w:style w:type="character" w:customStyle="1" w:styleId="Titolo8Carattere">
    <w:name w:val="Titolo 8 Carattere"/>
    <w:aliases w:val="Appendix Carattere,Center Bold Carattere,poi Carattere,ASAPHeading 8 Carattere,Titolo mass Carattere"/>
    <w:basedOn w:val="Carpredefinitoparagrafo"/>
    <w:link w:val="Titolo8"/>
    <w:rsid w:val="00685A50"/>
    <w:rPr>
      <w:rFonts w:ascii="Arial" w:hAnsi="Arial" w:cs="Arial"/>
      <w:i/>
      <w:iCs/>
      <w:szCs w:val="24"/>
    </w:rPr>
  </w:style>
  <w:style w:type="character" w:customStyle="1" w:styleId="Titolo9Carattere">
    <w:name w:val="Titolo 9 Carattere"/>
    <w:aliases w:val="append Carattere,App Heading Carattere,ASAPHeading 9 Carattere"/>
    <w:basedOn w:val="Carpredefinitoparagrafo"/>
    <w:link w:val="Titolo9"/>
    <w:rsid w:val="00685A50"/>
    <w:rPr>
      <w:rFonts w:ascii="Arial" w:hAnsi="Arial" w:cs="Arial"/>
      <w:i/>
      <w:iCs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685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ws.18app.italia.it/VerificaVoucherWEB/VerificaVoucher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stest.18app.italia.it/VerificaVoucherWEB/VerificaVoucher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modi\Desktop\IE-71-EA-0A_vers_1.0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C1EA94B6CF524E8654CDBF32829289" ma:contentTypeVersion="0" ma:contentTypeDescription="Creare un nuovo documento." ma:contentTypeScope="" ma:versionID="67f1f87b38328c1746262b0f201f44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eec16d3e841ebf650196acacb84c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CDA31-D9A8-4878-83AB-78ECB251C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316FE-F9DC-495A-9878-2565A1B361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BFBF13-FDEB-474D-BBCE-E5B8EE386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45422A-0053-42A8-B323-6F9D4CAA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IE-71-EA-0A_vers_1.0.dotx</Template>
  <TotalTime>1</TotalTime>
  <Pages>27</Pages>
  <Words>4828</Words>
  <Characters>23564</Characters>
  <Application>Microsoft Office Word</Application>
  <DocSecurity>0</DocSecurity>
  <Lines>2618</Lines>
  <Paragraphs>2183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definizione dell'architettura</vt:lpstr>
    </vt:vector>
  </TitlesOfParts>
  <Company>Sogei</Company>
  <LinksUpToDate>false</LinksUpToDate>
  <CharactersWithSpaces>26209</CharactersWithSpaces>
  <SharedDoc>false</SharedDoc>
  <HLinks>
    <vt:vector size="210" baseType="variant">
      <vt:variant>
        <vt:i4>5242904</vt:i4>
      </vt:variant>
      <vt:variant>
        <vt:i4>189</vt:i4>
      </vt:variant>
      <vt:variant>
        <vt:i4>0</vt:i4>
      </vt:variant>
      <vt:variant>
        <vt:i4>5</vt:i4>
      </vt:variant>
      <vt:variant>
        <vt:lpwstr>http://www.w3.org/2000/09/xmldsig</vt:lpwstr>
      </vt:variant>
      <vt:variant>
        <vt:lpwstr/>
      </vt:variant>
      <vt:variant>
        <vt:i4>5242904</vt:i4>
      </vt:variant>
      <vt:variant>
        <vt:i4>186</vt:i4>
      </vt:variant>
      <vt:variant>
        <vt:i4>0</vt:i4>
      </vt:variant>
      <vt:variant>
        <vt:i4>5</vt:i4>
      </vt:variant>
      <vt:variant>
        <vt:lpwstr>http://www.w3.org/2000/09/xmldsig</vt:lpwstr>
      </vt:variant>
      <vt:variant>
        <vt:lpwstr/>
      </vt:variant>
      <vt:variant>
        <vt:i4>6094941</vt:i4>
      </vt:variant>
      <vt:variant>
        <vt:i4>183</vt:i4>
      </vt:variant>
      <vt:variant>
        <vt:i4>0</vt:i4>
      </vt:variant>
      <vt:variant>
        <vt:i4>5</vt:i4>
      </vt:variant>
      <vt:variant>
        <vt:lpwstr>http://www.w3.org/2001/XMLSchema</vt:lpwstr>
      </vt:variant>
      <vt:variant>
        <vt:lpwstr/>
      </vt:variant>
      <vt:variant>
        <vt:i4>8192115</vt:i4>
      </vt:variant>
      <vt:variant>
        <vt:i4>180</vt:i4>
      </vt:variant>
      <vt:variant>
        <vt:i4>0</vt:i4>
      </vt:variant>
      <vt:variant>
        <vt:i4>5</vt:i4>
      </vt:variant>
      <vt:variant>
        <vt:lpwstr>http://www.w3.org/2000/09/xmldsig</vt:lpwstr>
      </vt:variant>
      <vt:variant>
        <vt:lpwstr>enveloped-signature</vt:lpwstr>
      </vt:variant>
      <vt:variant>
        <vt:i4>8192115</vt:i4>
      </vt:variant>
      <vt:variant>
        <vt:i4>177</vt:i4>
      </vt:variant>
      <vt:variant>
        <vt:i4>0</vt:i4>
      </vt:variant>
      <vt:variant>
        <vt:i4>5</vt:i4>
      </vt:variant>
      <vt:variant>
        <vt:lpwstr>http://www.w3.org/2000/09/xmldsig</vt:lpwstr>
      </vt:variant>
      <vt:variant>
        <vt:lpwstr>enveloped-signature</vt:lpwstr>
      </vt:variant>
      <vt:variant>
        <vt:i4>3014711</vt:i4>
      </vt:variant>
      <vt:variant>
        <vt:i4>174</vt:i4>
      </vt:variant>
      <vt:variant>
        <vt:i4>0</vt:i4>
      </vt:variant>
      <vt:variant>
        <vt:i4>5</vt:i4>
      </vt:variant>
      <vt:variant>
        <vt:lpwstr>http://www.w3.org/TR/xmlschema11-1/</vt:lpwstr>
      </vt:variant>
      <vt:variant>
        <vt:lpwstr/>
      </vt:variant>
      <vt:variant>
        <vt:i4>917543</vt:i4>
      </vt:variant>
      <vt:variant>
        <vt:i4>171</vt:i4>
      </vt:variant>
      <vt:variant>
        <vt:i4>0</vt:i4>
      </vt:variant>
      <vt:variant>
        <vt:i4>5</vt:i4>
      </vt:variant>
      <vt:variant>
        <vt:lpwstr>mailto:servizio@e.bollo</vt:lpwstr>
      </vt:variant>
      <vt:variant>
        <vt:lpwstr/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_Toc387651850</vt:lpwstr>
      </vt:variant>
      <vt:variant>
        <vt:i4>1835065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_Toc387651849</vt:lpwstr>
      </vt:variant>
      <vt:variant>
        <vt:i4>1835065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_Toc387651848</vt:lpwstr>
      </vt:variant>
      <vt:variant>
        <vt:i4>1835065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_Toc387651847</vt:lpwstr>
      </vt:variant>
      <vt:variant>
        <vt:i4>1835065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_Toc387651844</vt:lpwstr>
      </vt:variant>
      <vt:variant>
        <vt:i4>1835065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_Toc387651843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_Toc387651840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_Toc387651839</vt:lpwstr>
      </vt:variant>
      <vt:variant>
        <vt:i4>1703993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_Toc387651826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_Toc387651825</vt:lpwstr>
      </vt:variant>
      <vt:variant>
        <vt:i4>1703993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_Toc387651824</vt:lpwstr>
      </vt:variant>
      <vt:variant>
        <vt:i4>1703993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_Toc387651823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_Toc387651822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_Toc387651821</vt:lpwstr>
      </vt:variant>
      <vt:variant>
        <vt:i4>1703993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_Toc387651820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_Toc387651819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_Toc387651818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_Toc387651817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_Toc387651816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_Toc387651815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_Toc387651814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_Toc387651813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_Toc387651812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_Toc387651811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_Toc387651810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_Toc387651809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_Toc387651808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_Toc387651807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definizione dell'architettura</dc:title>
  <dc:creator>lbianchi</dc:creator>
  <dc:description>Modello Specifica con allegato - giugno 2009</dc:description>
  <cp:lastModifiedBy>OPPEDISANO MARCO</cp:lastModifiedBy>
  <cp:revision>2</cp:revision>
  <cp:lastPrinted>2016-10-07T12:18:00Z</cp:lastPrinted>
  <dcterms:created xsi:type="dcterms:W3CDTF">2017-02-14T08:41:00Z</dcterms:created>
  <dcterms:modified xsi:type="dcterms:W3CDTF">2017-02-14T08:41:00Z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Funzionale">
    <vt:lpwstr/>
  </property>
  <property fmtid="{D5CDD505-2E9C-101B-9397-08002B2CF9AE}" pid="3" name="ContentType">
    <vt:lpwstr>Documento Tecnico</vt:lpwstr>
  </property>
  <property fmtid="{D5CDD505-2E9C-101B-9397-08002B2CF9AE}" pid="4" name="Utilizzo">
    <vt:lpwstr>Specifica</vt:lpwstr>
  </property>
  <property fmtid="{D5CDD505-2E9C-101B-9397-08002B2CF9AE}" pid="5" name="display_urn:schemas-microsoft-com:office:office#Editor">
    <vt:lpwstr>RAPACCINI SANDRO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SISTI ELENA</vt:lpwstr>
  </property>
  <property fmtid="{D5CDD505-2E9C-101B-9397-08002B2CF9AE}" pid="10" name="ContentTypeId">
    <vt:lpwstr>0x010100B4C1EA94B6CF524E8654CDBF32829289</vt:lpwstr>
  </property>
  <property fmtid="{D5CDD505-2E9C-101B-9397-08002B2CF9AE}" pid="11" name="Subject">
    <vt:lpwstr/>
  </property>
  <property fmtid="{D5CDD505-2E9C-101B-9397-08002B2CF9AE}" pid="12" name="_Author">
    <vt:lpwstr>lbianchi</vt:lpwstr>
  </property>
  <property fmtid="{D5CDD505-2E9C-101B-9397-08002B2CF9AE}" pid="13" name="_Category">
    <vt:lpwstr/>
  </property>
  <property fmtid="{D5CDD505-2E9C-101B-9397-08002B2CF9AE}" pid="14" name="Categories">
    <vt:lpwstr/>
  </property>
  <property fmtid="{D5CDD505-2E9C-101B-9397-08002B2CF9AE}" pid="15" name="Approval Level">
    <vt:lpwstr/>
  </property>
  <property fmtid="{D5CDD505-2E9C-101B-9397-08002B2CF9AE}" pid="16" name="_Comments">
    <vt:lpwstr>Modello Specifica con allegato - giugno 2009</vt:lpwstr>
  </property>
  <property fmtid="{D5CDD505-2E9C-101B-9397-08002B2CF9AE}" pid="17" name="Assigned To">
    <vt:lpwstr/>
  </property>
  <property fmtid="{D5CDD505-2E9C-101B-9397-08002B2CF9AE}" pid="18" name="Keywords">
    <vt:lpwstr/>
  </property>
</Properties>
</file>